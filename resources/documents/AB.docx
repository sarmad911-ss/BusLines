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2411" w:rsidRDefault="00972411">
      <w:r>
        <w:rPr>
          <w:rFonts w:cs="Arial"/>
          <w:b/>
          <w:bCs/>
          <w:i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5A3C132" wp14:editId="1637674B">
                <wp:simplePos x="0" y="0"/>
                <wp:positionH relativeFrom="column">
                  <wp:posOffset>4299585</wp:posOffset>
                </wp:positionH>
                <wp:positionV relativeFrom="paragraph">
                  <wp:posOffset>-122555</wp:posOffset>
                </wp:positionV>
                <wp:extent cx="1863090" cy="1895475"/>
                <wp:effectExtent l="0" t="0" r="3810" b="9525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3090" cy="1895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D0F09" w:rsidRPr="00974165" w:rsidRDefault="009441EE" w:rsidP="0096698C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rFonts w:ascii="Arial Narrow" w:hAnsi="Arial Narrow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bCs/>
                              </w:rPr>
                              <w:t>$</w:t>
                            </w:r>
                            <w:r w:rsidR="002B5BDF">
                              <w:rPr>
                                <w:rFonts w:ascii="Arial Narrow" w:hAnsi="Arial Narrow"/>
                                <w:b/>
                                <w:bCs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bCs/>
                              </w:rPr>
                              <w:t>settings.company_name</w:t>
                            </w:r>
                            <w:proofErr w:type="spellEnd"/>
                            <w:r w:rsidR="002B5BDF">
                              <w:rPr>
                                <w:rFonts w:ascii="Arial Narrow" w:hAnsi="Arial Narrow"/>
                                <w:b/>
                                <w:bCs/>
                              </w:rPr>
                              <w:t>}</w:t>
                            </w:r>
                            <w:r w:rsidR="00ED0F09" w:rsidRPr="00974165">
                              <w:rPr>
                                <w:rFonts w:ascii="Arial Narrow" w:hAnsi="Arial Narrow"/>
                                <w:b/>
                                <w:bCs/>
                              </w:rPr>
                              <w:t xml:space="preserve"> </w:t>
                            </w:r>
                          </w:p>
                          <w:p w:rsidR="00ED0F09" w:rsidRDefault="00D20B63" w:rsidP="0096698C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rFonts w:ascii="Arial Narrow" w:hAnsi="Arial Narrow"/>
                              </w:rPr>
                            </w:pPr>
                            <w:r>
                              <w:rPr>
                                <w:rFonts w:ascii="Arial Narrow" w:hAnsi="Arial Narrow"/>
                              </w:rPr>
                              <w:t>$</w:t>
                            </w:r>
                            <w:r w:rsidR="002B5BDF">
                              <w:rPr>
                                <w:rFonts w:ascii="Arial Narrow" w:hAnsi="Arial Narrow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</w:rPr>
                              <w:t>settings.street</w:t>
                            </w:r>
                            <w:proofErr w:type="spellEnd"/>
                            <w:r w:rsidR="002B5BDF">
                              <w:rPr>
                                <w:rFonts w:ascii="Arial Narrow" w:hAnsi="Arial Narrow"/>
                              </w:rPr>
                              <w:t>}</w:t>
                            </w:r>
                          </w:p>
                          <w:p w:rsidR="00ED0F09" w:rsidRDefault="00D20B63" w:rsidP="0096698C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rFonts w:ascii="Arial Narrow" w:hAnsi="Arial Narrow"/>
                              </w:rPr>
                            </w:pPr>
                            <w:r>
                              <w:rPr>
                                <w:rFonts w:ascii="Arial Narrow" w:hAnsi="Arial Narrow"/>
                              </w:rPr>
                              <w:t>$</w:t>
                            </w:r>
                            <w:r w:rsidR="002B5BDF">
                              <w:rPr>
                                <w:rFonts w:ascii="Arial Narrow" w:hAnsi="Arial Narrow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</w:rPr>
                              <w:t>settings.city</w:t>
                            </w:r>
                            <w:proofErr w:type="spellEnd"/>
                            <w:r w:rsidR="002B5BDF">
                              <w:rPr>
                                <w:rFonts w:ascii="Arial Narrow" w:hAnsi="Arial Narrow"/>
                              </w:rPr>
                              <w:t>}</w:t>
                            </w:r>
                          </w:p>
                          <w:p w:rsidR="00ED0F09" w:rsidRPr="00BA36B5" w:rsidRDefault="00ED0F09" w:rsidP="0096698C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A36B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Tel. </w:t>
                            </w:r>
                            <w:r w:rsidR="00CB06E1" w:rsidRPr="00CB06E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</w:t>
                            </w:r>
                            <w:r w:rsidR="002B5BDF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 w:rsidR="00CB06E1" w:rsidRPr="00CB06E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settings.</w:t>
                            </w:r>
                            <w:r w:rsidR="00CB06E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phone</w:t>
                            </w:r>
                            <w:proofErr w:type="spellEnd"/>
                            <w:r w:rsidR="002B5BDF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ED0F09" w:rsidRPr="009441EE" w:rsidRDefault="00ED0F09" w:rsidP="0096698C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A36B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Fax. </w:t>
                            </w:r>
                            <w:r w:rsidR="00CB06E1" w:rsidRPr="00CB06E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</w:t>
                            </w:r>
                            <w:r w:rsidR="002B5BDF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 w:rsidR="00CB06E1" w:rsidRPr="009441E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settings.fax</w:t>
                            </w:r>
                            <w:proofErr w:type="spellEnd"/>
                            <w:r w:rsidR="002B5BDF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ED0F09" w:rsidRPr="004459BC" w:rsidRDefault="00ED0F09" w:rsidP="0096698C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459B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Mobil: </w:t>
                            </w:r>
                            <w:r w:rsidR="00CB06E1" w:rsidRPr="004459B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</w:t>
                            </w:r>
                            <w:r w:rsidR="002B5BDF" w:rsidRPr="004459B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 w:rsidR="00CB06E1" w:rsidRPr="004459B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settings.</w:t>
                            </w:r>
                            <w:r w:rsidR="004459BC" w:rsidRPr="004459B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mobile</w:t>
                            </w:r>
                            <w:proofErr w:type="spellEnd"/>
                            <w:r w:rsidR="002B5BDF" w:rsidRPr="004459B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ED0F09" w:rsidRPr="00545B47" w:rsidRDefault="00ED0F09" w:rsidP="0096698C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it-IT"/>
                              </w:rPr>
                            </w:pPr>
                            <w:r w:rsidRPr="00545B47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it-IT"/>
                              </w:rPr>
                              <w:t xml:space="preserve">E-Mail : </w:t>
                            </w:r>
                            <w:r w:rsidR="00A027BC">
                              <w:fldChar w:fldCharType="begin"/>
                            </w:r>
                            <w:r w:rsidR="00A027BC">
                              <w:instrText xml:space="preserve"> HYPERLINK "mailto:info@bus-lines.de%20" </w:instrText>
                            </w:r>
                            <w:r w:rsidR="00A027BC">
                              <w:fldChar w:fldCharType="separate"/>
                            </w:r>
                            <w:r w:rsidR="00F440E3">
                              <w:rPr>
                                <w:rStyle w:val="a3"/>
                                <w:rFonts w:ascii="Arial" w:hAnsi="Arial" w:cs="Arial"/>
                                <w:sz w:val="20"/>
                                <w:szCs w:val="20"/>
                                <w:lang w:val="it-IT"/>
                              </w:rPr>
                              <w:t>$</w:t>
                            </w:r>
                            <w:r w:rsidR="002B5BDF">
                              <w:rPr>
                                <w:rStyle w:val="a3"/>
                                <w:rFonts w:ascii="Arial" w:hAnsi="Arial" w:cs="Arial"/>
                                <w:sz w:val="20"/>
                                <w:szCs w:val="20"/>
                                <w:lang w:val="it-IT"/>
                              </w:rPr>
                              <w:t>{</w:t>
                            </w:r>
                            <w:r w:rsidR="00F440E3">
                              <w:rPr>
                                <w:rStyle w:val="a3"/>
                                <w:rFonts w:ascii="Arial" w:hAnsi="Arial" w:cs="Arial"/>
                                <w:sz w:val="20"/>
                                <w:szCs w:val="20"/>
                                <w:lang w:val="it-IT"/>
                              </w:rPr>
                              <w:t>settings.email</w:t>
                            </w:r>
                            <w:r w:rsidR="002B5BDF">
                              <w:rPr>
                                <w:rStyle w:val="a3"/>
                                <w:rFonts w:ascii="Arial" w:hAnsi="Arial" w:cs="Arial"/>
                                <w:sz w:val="20"/>
                                <w:szCs w:val="20"/>
                                <w:lang w:val="it-IT"/>
                              </w:rPr>
                              <w:t>}</w:t>
                            </w:r>
                            <w:r w:rsidRPr="00545B47">
                              <w:rPr>
                                <w:rStyle w:val="a3"/>
                                <w:rFonts w:ascii="Arial" w:hAnsi="Arial" w:cs="Arial"/>
                                <w:sz w:val="20"/>
                                <w:szCs w:val="20"/>
                                <w:lang w:val="it-IT"/>
                              </w:rPr>
                              <w:t xml:space="preserve"> </w:t>
                            </w:r>
                            <w:r w:rsidR="00A027BC">
                              <w:rPr>
                                <w:rStyle w:val="a3"/>
                                <w:rFonts w:ascii="Arial" w:hAnsi="Arial" w:cs="Arial"/>
                                <w:sz w:val="20"/>
                                <w:szCs w:val="20"/>
                                <w:lang w:val="it-IT"/>
                              </w:rPr>
                              <w:fldChar w:fldCharType="end"/>
                            </w:r>
                          </w:p>
                          <w:p w:rsidR="00ED0F09" w:rsidRPr="00974165" w:rsidRDefault="00ED0F09" w:rsidP="0096698C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rFonts w:ascii="Arial Narrow" w:hAnsi="Arial Narrow"/>
                              </w:rPr>
                            </w:pPr>
                            <w:r w:rsidRPr="009741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Internet: </w:t>
                            </w:r>
                            <w:hyperlink w:history="1">
                              <w:r w:rsidR="00F440E3" w:rsidRPr="00F440E3">
                                <w:t xml:space="preserve"> </w:t>
                              </w:r>
                              <w:r w:rsidR="00F440E3" w:rsidRPr="00F440E3">
                                <w:rPr>
                                  <w:rStyle w:val="a3"/>
                                  <w:rFonts w:ascii="Arial" w:hAnsi="Arial" w:cs="Arial"/>
                                  <w:sz w:val="20"/>
                                  <w:szCs w:val="20"/>
                                </w:rPr>
                                <w:t>$</w:t>
                              </w:r>
                              <w:r w:rsidR="002B5BDF">
                                <w:rPr>
                                  <w:rStyle w:val="a3"/>
                                  <w:rFonts w:ascii="Arial" w:hAnsi="Arial" w:cs="Arial"/>
                                  <w:sz w:val="20"/>
                                  <w:szCs w:val="20"/>
                                </w:rPr>
                                <w:t>{</w:t>
                              </w:r>
                              <w:proofErr w:type="spellStart"/>
                              <w:r w:rsidR="00F440E3" w:rsidRPr="00F440E3">
                                <w:rPr>
                                  <w:rStyle w:val="a3"/>
                                  <w:rFonts w:ascii="Arial" w:hAnsi="Arial" w:cs="Arial"/>
                                  <w:sz w:val="20"/>
                                  <w:szCs w:val="20"/>
                                </w:rPr>
                                <w:t>settings.</w:t>
                              </w:r>
                              <w:r w:rsidR="00F440E3">
                                <w:rPr>
                                  <w:rStyle w:val="a3"/>
                                  <w:rFonts w:ascii="Arial" w:hAnsi="Arial" w:cs="Arial"/>
                                  <w:sz w:val="20"/>
                                  <w:szCs w:val="20"/>
                                </w:rPr>
                                <w:t>site</w:t>
                              </w:r>
                              <w:proofErr w:type="spellEnd"/>
                              <w:r w:rsidR="002B5BDF">
                                <w:rPr>
                                  <w:rStyle w:val="a3"/>
                                  <w:rFonts w:ascii="Arial" w:hAnsi="Arial" w:cs="Arial"/>
                                  <w:sz w:val="20"/>
                                  <w:szCs w:val="20"/>
                                </w:rPr>
                                <w:t>}</w:t>
                              </w:r>
                              <w:r w:rsidRPr="00974165">
                                <w:rPr>
                                  <w:rStyle w:val="a3"/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hyperlink>
                          </w:p>
                          <w:p w:rsidR="00ED0F09" w:rsidRPr="00974165" w:rsidRDefault="00ED0F09" w:rsidP="004F298B">
                            <w:pPr>
                              <w:rPr>
                                <w:rFonts w:ascii="Arial Narrow" w:hAnsi="Arial Narrow"/>
                                <w:b/>
                                <w:bCs/>
                              </w:rPr>
                            </w:pPr>
                          </w:p>
                          <w:p w:rsidR="00ED0F09" w:rsidRPr="00974165" w:rsidRDefault="00ED0F09" w:rsidP="004F298B">
                            <w:pPr>
                              <w:rPr>
                                <w:rFonts w:ascii="Arial Narrow" w:hAnsi="Arial Narrow"/>
                                <w:b/>
                                <w:bCs/>
                              </w:rPr>
                            </w:pPr>
                            <w:proofErr w:type="spellStart"/>
                            <w:r w:rsidRPr="00974165">
                              <w:rPr>
                                <w:rFonts w:ascii="Arial Narrow" w:hAnsi="Arial Narrow"/>
                                <w:b/>
                                <w:bCs/>
                              </w:rPr>
                              <w:t>Alfter</w:t>
                            </w:r>
                            <w:proofErr w:type="spellEnd"/>
                            <w:r w:rsidRPr="00974165">
                              <w:rPr>
                                <w:rFonts w:ascii="Arial Narrow" w:hAnsi="Arial Narrow"/>
                                <w:b/>
                                <w:bCs/>
                              </w:rPr>
                              <w:t xml:space="preserve">, </w:t>
                            </w:r>
                            <w:r w:rsidRPr="00974165">
                              <w:rPr>
                                <w:rFonts w:ascii="Arial Narrow" w:hAnsi="Arial Narrow"/>
                                <w:bCs/>
                              </w:rPr>
                              <w:t xml:space="preserve">den </w:t>
                            </w:r>
                            <w:r w:rsidR="00D9087B">
                              <w:rPr>
                                <w:rFonts w:ascii="Arial Narrow" w:hAnsi="Arial Narrow"/>
                                <w:bCs/>
                              </w:rPr>
                              <w:t>$</w:t>
                            </w:r>
                            <w:r w:rsidR="00D9087B">
                              <w:rPr>
                                <w:rFonts w:ascii="Arial Narrow" w:hAnsi="Arial Narrow"/>
                                <w:bCs/>
                                <w:lang w:val="en-US"/>
                              </w:rPr>
                              <w:t>{</w:t>
                            </w:r>
                            <w:proofErr w:type="spellStart"/>
                            <w:r w:rsidR="005F016E" w:rsidRPr="005F016E">
                              <w:rPr>
                                <w:rFonts w:ascii="Arial Narrow" w:hAnsi="Arial Narrow"/>
                                <w:bCs/>
                              </w:rPr>
                              <w:t>date</w:t>
                            </w:r>
                            <w:proofErr w:type="spellEnd"/>
                            <w:r w:rsidR="00D9087B">
                              <w:rPr>
                                <w:rFonts w:ascii="Arial Narrow" w:hAnsi="Arial Narrow"/>
                                <w:bCs/>
                              </w:rPr>
                              <w:t>}</w:t>
                            </w:r>
                          </w:p>
                          <w:p w:rsidR="00ED0F09" w:rsidRDefault="00ED0F09" w:rsidP="004F298B">
                            <w:pPr>
                              <w:rPr>
                                <w:rFonts w:ascii="Arial Narrow" w:hAnsi="Arial Narrow"/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5A3C132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38.55pt;margin-top:-9.65pt;width:146.7pt;height:149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" filled="f" stroked="f">
                <v:textbox inset="0,0,0,0">
                  <w:txbxContent>
                    <w:p w:rsidR="00ED0F09" w:rsidRPr="00974165" w:rsidRDefault="009441EE" w:rsidP="0096698C">
                      <w:pPr>
                        <w:pBdr>
                          <w:left w:val="single" w:sz="4" w:space="4" w:color="auto"/>
                        </w:pBdr>
                        <w:rPr>
                          <w:rFonts w:ascii="Arial Narrow" w:hAnsi="Arial Narrow"/>
                          <w:b/>
                          <w:bCs/>
                        </w:rPr>
                      </w:pPr>
                      <w:r>
                        <w:rPr>
                          <w:rFonts w:ascii="Arial Narrow" w:hAnsi="Arial Narrow"/>
                          <w:b/>
                          <w:bCs/>
                        </w:rPr>
                        <w:t>$</w:t>
                      </w:r>
                      <w:r w:rsidR="002B5BDF">
                        <w:rPr>
                          <w:rFonts w:ascii="Arial Narrow" w:hAnsi="Arial Narrow"/>
                          <w:b/>
                          <w:bCs/>
                        </w:rPr>
                        <w:t>{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bCs/>
                        </w:rPr>
                        <w:t>settings.company_name</w:t>
                      </w:r>
                      <w:proofErr w:type="spellEnd"/>
                      <w:r w:rsidR="002B5BDF">
                        <w:rPr>
                          <w:rFonts w:ascii="Arial Narrow" w:hAnsi="Arial Narrow"/>
                          <w:b/>
                          <w:bCs/>
                        </w:rPr>
                        <w:t>}</w:t>
                      </w:r>
                      <w:r w:rsidR="00ED0F09" w:rsidRPr="00974165">
                        <w:rPr>
                          <w:rFonts w:ascii="Arial Narrow" w:hAnsi="Arial Narrow"/>
                          <w:b/>
                          <w:bCs/>
                        </w:rPr>
                        <w:t xml:space="preserve"> </w:t>
                      </w:r>
                    </w:p>
                    <w:p w:rsidR="00ED0F09" w:rsidRDefault="00D20B63" w:rsidP="0096698C">
                      <w:pPr>
                        <w:pBdr>
                          <w:left w:val="single" w:sz="4" w:space="4" w:color="auto"/>
                        </w:pBdr>
                        <w:rPr>
                          <w:rFonts w:ascii="Arial Narrow" w:hAnsi="Arial Narrow"/>
                        </w:rPr>
                      </w:pPr>
                      <w:r>
                        <w:rPr>
                          <w:rFonts w:ascii="Arial Narrow" w:hAnsi="Arial Narrow"/>
                        </w:rPr>
                        <w:t>$</w:t>
                      </w:r>
                      <w:r w:rsidR="002B5BDF">
                        <w:rPr>
                          <w:rFonts w:ascii="Arial Narrow" w:hAnsi="Arial Narrow"/>
                        </w:rPr>
                        <w:t>{</w:t>
                      </w:r>
                      <w:proofErr w:type="spellStart"/>
                      <w:r>
                        <w:rPr>
                          <w:rFonts w:ascii="Arial Narrow" w:hAnsi="Arial Narrow"/>
                        </w:rPr>
                        <w:t>settings.street</w:t>
                      </w:r>
                      <w:proofErr w:type="spellEnd"/>
                      <w:r w:rsidR="002B5BDF">
                        <w:rPr>
                          <w:rFonts w:ascii="Arial Narrow" w:hAnsi="Arial Narrow"/>
                        </w:rPr>
                        <w:t>}</w:t>
                      </w:r>
                    </w:p>
                    <w:p w:rsidR="00ED0F09" w:rsidRDefault="00D20B63" w:rsidP="0096698C">
                      <w:pPr>
                        <w:pBdr>
                          <w:left w:val="single" w:sz="4" w:space="4" w:color="auto"/>
                        </w:pBdr>
                        <w:rPr>
                          <w:rFonts w:ascii="Arial Narrow" w:hAnsi="Arial Narrow"/>
                        </w:rPr>
                      </w:pPr>
                      <w:r>
                        <w:rPr>
                          <w:rFonts w:ascii="Arial Narrow" w:hAnsi="Arial Narrow"/>
                        </w:rPr>
                        <w:t>$</w:t>
                      </w:r>
                      <w:r w:rsidR="002B5BDF">
                        <w:rPr>
                          <w:rFonts w:ascii="Arial Narrow" w:hAnsi="Arial Narrow"/>
                        </w:rPr>
                        <w:t>{</w:t>
                      </w:r>
                      <w:proofErr w:type="spellStart"/>
                      <w:r>
                        <w:rPr>
                          <w:rFonts w:ascii="Arial Narrow" w:hAnsi="Arial Narrow"/>
                        </w:rPr>
                        <w:t>settings.city</w:t>
                      </w:r>
                      <w:proofErr w:type="spellEnd"/>
                      <w:r w:rsidR="002B5BDF">
                        <w:rPr>
                          <w:rFonts w:ascii="Arial Narrow" w:hAnsi="Arial Narrow"/>
                        </w:rPr>
                        <w:t>}</w:t>
                      </w:r>
                    </w:p>
                    <w:p w:rsidR="00ED0F09" w:rsidRPr="00BA36B5" w:rsidRDefault="00ED0F09" w:rsidP="0096698C">
                      <w:pPr>
                        <w:pBdr>
                          <w:left w:val="single" w:sz="4" w:space="4" w:color="auto"/>
                        </w:pBd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A36B5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Tel. </w:t>
                      </w:r>
                      <w:r w:rsidR="00CB06E1" w:rsidRPr="00CB06E1">
                        <w:rPr>
                          <w:rFonts w:ascii="Arial" w:hAnsi="Arial" w:cs="Arial"/>
                          <w:sz w:val="20"/>
                          <w:szCs w:val="20"/>
                        </w:rPr>
                        <w:t>$</w:t>
                      </w:r>
                      <w:r w:rsidR="002B5BDF">
                        <w:rPr>
                          <w:rFonts w:ascii="Arial" w:hAnsi="Arial" w:cs="Arial"/>
                          <w:sz w:val="20"/>
                          <w:szCs w:val="20"/>
                        </w:rPr>
                        <w:t>{</w:t>
                      </w:r>
                      <w:proofErr w:type="spellStart"/>
                      <w:r w:rsidR="00CB06E1" w:rsidRPr="00CB06E1">
                        <w:rPr>
                          <w:rFonts w:ascii="Arial" w:hAnsi="Arial" w:cs="Arial"/>
                          <w:sz w:val="20"/>
                          <w:szCs w:val="20"/>
                        </w:rPr>
                        <w:t>settings.</w:t>
                      </w:r>
                      <w:r w:rsidR="00CB06E1">
                        <w:rPr>
                          <w:rFonts w:ascii="Arial" w:hAnsi="Arial" w:cs="Arial"/>
                          <w:sz w:val="20"/>
                          <w:szCs w:val="20"/>
                        </w:rPr>
                        <w:t>phone</w:t>
                      </w:r>
                      <w:proofErr w:type="spellEnd"/>
                      <w:r w:rsidR="002B5BDF">
                        <w:rPr>
                          <w:rFonts w:ascii="Arial" w:hAnsi="Arial" w:cs="Arial"/>
                          <w:sz w:val="20"/>
                          <w:szCs w:val="20"/>
                        </w:rPr>
                        <w:t>}</w:t>
                      </w:r>
                    </w:p>
                    <w:p w:rsidR="00ED0F09" w:rsidRPr="009441EE" w:rsidRDefault="00ED0F09" w:rsidP="0096698C">
                      <w:pPr>
                        <w:pBdr>
                          <w:left w:val="single" w:sz="4" w:space="4" w:color="auto"/>
                        </w:pBd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A36B5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Fax. </w:t>
                      </w:r>
                      <w:r w:rsidR="00CB06E1" w:rsidRPr="00CB06E1">
                        <w:rPr>
                          <w:rFonts w:ascii="Arial" w:hAnsi="Arial" w:cs="Arial"/>
                          <w:sz w:val="20"/>
                          <w:szCs w:val="20"/>
                        </w:rPr>
                        <w:t>$</w:t>
                      </w:r>
                      <w:r w:rsidR="002B5BDF">
                        <w:rPr>
                          <w:rFonts w:ascii="Arial" w:hAnsi="Arial" w:cs="Arial"/>
                          <w:sz w:val="20"/>
                          <w:szCs w:val="20"/>
                        </w:rPr>
                        <w:t>{</w:t>
                      </w:r>
                      <w:proofErr w:type="spellStart"/>
                      <w:r w:rsidR="00CB06E1" w:rsidRPr="009441EE">
                        <w:rPr>
                          <w:rFonts w:ascii="Arial" w:hAnsi="Arial" w:cs="Arial"/>
                          <w:sz w:val="20"/>
                          <w:szCs w:val="20"/>
                        </w:rPr>
                        <w:t>settings.fax</w:t>
                      </w:r>
                      <w:proofErr w:type="spellEnd"/>
                      <w:r w:rsidR="002B5BDF">
                        <w:rPr>
                          <w:rFonts w:ascii="Arial" w:hAnsi="Arial" w:cs="Arial"/>
                          <w:sz w:val="20"/>
                          <w:szCs w:val="20"/>
                        </w:rPr>
                        <w:t>}</w:t>
                      </w:r>
                    </w:p>
                    <w:p w:rsidR="00ED0F09" w:rsidRPr="004459BC" w:rsidRDefault="00ED0F09" w:rsidP="0096698C">
                      <w:pPr>
                        <w:pBdr>
                          <w:left w:val="single" w:sz="4" w:space="4" w:color="auto"/>
                        </w:pBd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459BC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Mobil: </w:t>
                      </w:r>
                      <w:r w:rsidR="00CB06E1" w:rsidRPr="004459BC">
                        <w:rPr>
                          <w:rFonts w:ascii="Arial" w:hAnsi="Arial" w:cs="Arial"/>
                          <w:sz w:val="20"/>
                          <w:szCs w:val="20"/>
                        </w:rPr>
                        <w:t>$</w:t>
                      </w:r>
                      <w:r w:rsidR="002B5BDF" w:rsidRPr="004459BC">
                        <w:rPr>
                          <w:rFonts w:ascii="Arial" w:hAnsi="Arial" w:cs="Arial"/>
                          <w:sz w:val="20"/>
                          <w:szCs w:val="20"/>
                        </w:rPr>
                        <w:t>{</w:t>
                      </w:r>
                      <w:proofErr w:type="spellStart"/>
                      <w:r w:rsidR="00CB06E1" w:rsidRPr="004459BC">
                        <w:rPr>
                          <w:rFonts w:ascii="Arial" w:hAnsi="Arial" w:cs="Arial"/>
                          <w:sz w:val="20"/>
                          <w:szCs w:val="20"/>
                        </w:rPr>
                        <w:t>settings.</w:t>
                      </w:r>
                      <w:r w:rsidR="004459BC" w:rsidRPr="004459BC">
                        <w:rPr>
                          <w:rFonts w:ascii="Arial" w:hAnsi="Arial" w:cs="Arial"/>
                          <w:sz w:val="20"/>
                          <w:szCs w:val="20"/>
                        </w:rPr>
                        <w:t>mobile</w:t>
                      </w:r>
                      <w:proofErr w:type="spellEnd"/>
                      <w:r w:rsidR="002B5BDF" w:rsidRPr="004459BC">
                        <w:rPr>
                          <w:rFonts w:ascii="Arial" w:hAnsi="Arial" w:cs="Arial"/>
                          <w:sz w:val="20"/>
                          <w:szCs w:val="20"/>
                        </w:rPr>
                        <w:t>}</w:t>
                      </w:r>
                    </w:p>
                    <w:p w:rsidR="00ED0F09" w:rsidRPr="00545B47" w:rsidRDefault="00ED0F09" w:rsidP="0096698C">
                      <w:pPr>
                        <w:pBdr>
                          <w:left w:val="single" w:sz="4" w:space="4" w:color="auto"/>
                        </w:pBdr>
                        <w:rPr>
                          <w:rFonts w:ascii="Arial" w:hAnsi="Arial" w:cs="Arial"/>
                          <w:sz w:val="20"/>
                          <w:szCs w:val="20"/>
                          <w:lang w:val="it-IT"/>
                        </w:rPr>
                      </w:pPr>
                      <w:r w:rsidRPr="00545B47">
                        <w:rPr>
                          <w:rFonts w:ascii="Arial" w:hAnsi="Arial" w:cs="Arial"/>
                          <w:sz w:val="20"/>
                          <w:szCs w:val="20"/>
                          <w:lang w:val="it-IT"/>
                        </w:rPr>
                        <w:t xml:space="preserve">E-Mail : </w:t>
                      </w:r>
                      <w:r w:rsidR="00A027BC">
                        <w:fldChar w:fldCharType="begin"/>
                      </w:r>
                      <w:r w:rsidR="00A027BC">
                        <w:instrText xml:space="preserve"> HYPERLINK "mailto:info@bus-lines.de%20" </w:instrText>
                      </w:r>
                      <w:r w:rsidR="00A027BC">
                        <w:fldChar w:fldCharType="separate"/>
                      </w:r>
                      <w:r w:rsidR="00F440E3">
                        <w:rPr>
                          <w:rStyle w:val="a3"/>
                          <w:rFonts w:ascii="Arial" w:hAnsi="Arial" w:cs="Arial"/>
                          <w:sz w:val="20"/>
                          <w:szCs w:val="20"/>
                          <w:lang w:val="it-IT"/>
                        </w:rPr>
                        <w:t>$</w:t>
                      </w:r>
                      <w:r w:rsidR="002B5BDF">
                        <w:rPr>
                          <w:rStyle w:val="a3"/>
                          <w:rFonts w:ascii="Arial" w:hAnsi="Arial" w:cs="Arial"/>
                          <w:sz w:val="20"/>
                          <w:szCs w:val="20"/>
                          <w:lang w:val="it-IT"/>
                        </w:rPr>
                        <w:t>{</w:t>
                      </w:r>
                      <w:r w:rsidR="00F440E3">
                        <w:rPr>
                          <w:rStyle w:val="a3"/>
                          <w:rFonts w:ascii="Arial" w:hAnsi="Arial" w:cs="Arial"/>
                          <w:sz w:val="20"/>
                          <w:szCs w:val="20"/>
                          <w:lang w:val="it-IT"/>
                        </w:rPr>
                        <w:t>settings.email</w:t>
                      </w:r>
                      <w:r w:rsidR="002B5BDF">
                        <w:rPr>
                          <w:rStyle w:val="a3"/>
                          <w:rFonts w:ascii="Arial" w:hAnsi="Arial" w:cs="Arial"/>
                          <w:sz w:val="20"/>
                          <w:szCs w:val="20"/>
                          <w:lang w:val="it-IT"/>
                        </w:rPr>
                        <w:t>}</w:t>
                      </w:r>
                      <w:r w:rsidRPr="00545B47">
                        <w:rPr>
                          <w:rStyle w:val="a3"/>
                          <w:rFonts w:ascii="Arial" w:hAnsi="Arial" w:cs="Arial"/>
                          <w:sz w:val="20"/>
                          <w:szCs w:val="20"/>
                          <w:lang w:val="it-IT"/>
                        </w:rPr>
                        <w:t xml:space="preserve"> </w:t>
                      </w:r>
                      <w:r w:rsidR="00A027BC">
                        <w:rPr>
                          <w:rStyle w:val="a3"/>
                          <w:rFonts w:ascii="Arial" w:hAnsi="Arial" w:cs="Arial"/>
                          <w:sz w:val="20"/>
                          <w:szCs w:val="20"/>
                          <w:lang w:val="it-IT"/>
                        </w:rPr>
                        <w:fldChar w:fldCharType="end"/>
                      </w:r>
                    </w:p>
                    <w:p w:rsidR="00ED0F09" w:rsidRPr="00974165" w:rsidRDefault="00ED0F09" w:rsidP="0096698C">
                      <w:pPr>
                        <w:pBdr>
                          <w:left w:val="single" w:sz="4" w:space="4" w:color="auto"/>
                        </w:pBdr>
                        <w:rPr>
                          <w:rFonts w:ascii="Arial Narrow" w:hAnsi="Arial Narrow"/>
                        </w:rPr>
                      </w:pPr>
                      <w:r w:rsidRPr="00974165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Internet: </w:t>
                      </w:r>
                      <w:hyperlink w:history="1">
                        <w:r w:rsidR="00F440E3" w:rsidRPr="00F440E3">
                          <w:t xml:space="preserve"> </w:t>
                        </w:r>
                        <w:r w:rsidR="00F440E3" w:rsidRPr="00F440E3">
                          <w:rPr>
                            <w:rStyle w:val="a3"/>
                            <w:rFonts w:ascii="Arial" w:hAnsi="Arial" w:cs="Arial"/>
                            <w:sz w:val="20"/>
                            <w:szCs w:val="20"/>
                          </w:rPr>
                          <w:t>$</w:t>
                        </w:r>
                        <w:r w:rsidR="002B5BDF">
                          <w:rPr>
                            <w:rStyle w:val="a3"/>
                            <w:rFonts w:ascii="Arial" w:hAnsi="Arial" w:cs="Arial"/>
                            <w:sz w:val="20"/>
                            <w:szCs w:val="20"/>
                          </w:rPr>
                          <w:t>{</w:t>
                        </w:r>
                        <w:proofErr w:type="spellStart"/>
                        <w:r w:rsidR="00F440E3" w:rsidRPr="00F440E3">
                          <w:rPr>
                            <w:rStyle w:val="a3"/>
                            <w:rFonts w:ascii="Arial" w:hAnsi="Arial" w:cs="Arial"/>
                            <w:sz w:val="20"/>
                            <w:szCs w:val="20"/>
                          </w:rPr>
                          <w:t>settings.</w:t>
                        </w:r>
                        <w:r w:rsidR="00F440E3">
                          <w:rPr>
                            <w:rStyle w:val="a3"/>
                            <w:rFonts w:ascii="Arial" w:hAnsi="Arial" w:cs="Arial"/>
                            <w:sz w:val="20"/>
                            <w:szCs w:val="20"/>
                          </w:rPr>
                          <w:t>site</w:t>
                        </w:r>
                        <w:proofErr w:type="spellEnd"/>
                        <w:r w:rsidR="002B5BDF">
                          <w:rPr>
                            <w:rStyle w:val="a3"/>
                            <w:rFonts w:ascii="Arial" w:hAnsi="Arial" w:cs="Arial"/>
                            <w:sz w:val="20"/>
                            <w:szCs w:val="20"/>
                          </w:rPr>
                          <w:t>}</w:t>
                        </w:r>
                        <w:r w:rsidRPr="00974165">
                          <w:rPr>
                            <w:rStyle w:val="a3"/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</w:hyperlink>
                    </w:p>
                    <w:p w:rsidR="00ED0F09" w:rsidRPr="00974165" w:rsidRDefault="00ED0F09" w:rsidP="004F298B">
                      <w:pPr>
                        <w:rPr>
                          <w:rFonts w:ascii="Arial Narrow" w:hAnsi="Arial Narrow"/>
                          <w:b/>
                          <w:bCs/>
                        </w:rPr>
                      </w:pPr>
                    </w:p>
                    <w:p w:rsidR="00ED0F09" w:rsidRPr="00974165" w:rsidRDefault="00ED0F09" w:rsidP="004F298B">
                      <w:pPr>
                        <w:rPr>
                          <w:rFonts w:ascii="Arial Narrow" w:hAnsi="Arial Narrow"/>
                          <w:b/>
                          <w:bCs/>
                        </w:rPr>
                      </w:pPr>
                      <w:proofErr w:type="spellStart"/>
                      <w:r w:rsidRPr="00974165">
                        <w:rPr>
                          <w:rFonts w:ascii="Arial Narrow" w:hAnsi="Arial Narrow"/>
                          <w:b/>
                          <w:bCs/>
                        </w:rPr>
                        <w:t>Alfter</w:t>
                      </w:r>
                      <w:proofErr w:type="spellEnd"/>
                      <w:r w:rsidRPr="00974165">
                        <w:rPr>
                          <w:rFonts w:ascii="Arial Narrow" w:hAnsi="Arial Narrow"/>
                          <w:b/>
                          <w:bCs/>
                        </w:rPr>
                        <w:t xml:space="preserve">, </w:t>
                      </w:r>
                      <w:r w:rsidRPr="00974165">
                        <w:rPr>
                          <w:rFonts w:ascii="Arial Narrow" w:hAnsi="Arial Narrow"/>
                          <w:bCs/>
                        </w:rPr>
                        <w:t xml:space="preserve">den </w:t>
                      </w:r>
                      <w:r w:rsidR="00D9087B">
                        <w:rPr>
                          <w:rFonts w:ascii="Arial Narrow" w:hAnsi="Arial Narrow"/>
                          <w:bCs/>
                        </w:rPr>
                        <w:t>$</w:t>
                      </w:r>
                      <w:r w:rsidR="00D9087B">
                        <w:rPr>
                          <w:rFonts w:ascii="Arial Narrow" w:hAnsi="Arial Narrow"/>
                          <w:bCs/>
                          <w:lang w:val="en-US"/>
                        </w:rPr>
                        <w:t>{</w:t>
                      </w:r>
                      <w:proofErr w:type="spellStart"/>
                      <w:r w:rsidR="005F016E" w:rsidRPr="005F016E">
                        <w:rPr>
                          <w:rFonts w:ascii="Arial Narrow" w:hAnsi="Arial Narrow"/>
                          <w:bCs/>
                        </w:rPr>
                        <w:t>date</w:t>
                      </w:r>
                      <w:proofErr w:type="spellEnd"/>
                      <w:r w:rsidR="00D9087B">
                        <w:rPr>
                          <w:rFonts w:ascii="Arial Narrow" w:hAnsi="Arial Narrow"/>
                          <w:bCs/>
                        </w:rPr>
                        <w:t>}</w:t>
                      </w:r>
                    </w:p>
                    <w:p w:rsidR="00ED0F09" w:rsidRDefault="00ED0F09" w:rsidP="004F298B">
                      <w:pPr>
                        <w:rPr>
                          <w:rFonts w:ascii="Arial Narrow" w:hAnsi="Arial Narrow"/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81BA1" w:rsidRDefault="00A41432">
      <w:r w:rsidRPr="003D0925">
        <w:rPr>
          <w:rFonts w:ascii="Arial" w:hAnsi="Arial" w:cs="Arial"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0" wp14:anchorId="7E598283" wp14:editId="4AF0E096">
                <wp:simplePos x="0" y="0"/>
                <wp:positionH relativeFrom="column">
                  <wp:posOffset>3810</wp:posOffset>
                </wp:positionH>
                <wp:positionV relativeFrom="paragraph">
                  <wp:posOffset>-1904</wp:posOffset>
                </wp:positionV>
                <wp:extent cx="3714750" cy="1143000"/>
                <wp:effectExtent l="0" t="0" r="0" b="0"/>
                <wp:wrapNone/>
                <wp:docPr id="4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512E" w:rsidRPr="001A0779" w:rsidRDefault="007F512E" w:rsidP="003C1E8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" w:hAnsi="Calibri" w:cs="Calibri"/>
                                <w:b/>
                                <w:lang w:val="en-US"/>
                              </w:rPr>
                            </w:pPr>
                            <w:r w:rsidRPr="001A0779">
                              <w:rPr>
                                <w:rFonts w:ascii="Calibri" w:hAnsi="Calibri" w:cs="Calibri"/>
                                <w:b/>
                                <w:lang w:val="en-US"/>
                              </w:rPr>
                              <w:t>$</w:t>
                            </w:r>
                            <w:r w:rsidR="002B5BDF">
                              <w:rPr>
                                <w:rFonts w:ascii="Calibri" w:hAnsi="Calibri" w:cs="Calibri"/>
                                <w:b/>
                                <w:lang w:val="en-US"/>
                              </w:rPr>
                              <w:t>{</w:t>
                            </w:r>
                            <w:r w:rsidRPr="001A0779">
                              <w:rPr>
                                <w:rFonts w:ascii="Calibri" w:hAnsi="Calibri"/>
                                <w:b/>
                                <w:color w:val="000000"/>
                              </w:rPr>
                              <w:t>trip.client.name</w:t>
                            </w:r>
                            <w:r w:rsidR="002B5BDF">
                              <w:rPr>
                                <w:rFonts w:ascii="Calibri" w:hAnsi="Calibri" w:cs="Calibri"/>
                                <w:b/>
                                <w:lang w:val="en-US"/>
                              </w:rPr>
                              <w:t>}</w:t>
                            </w:r>
                          </w:p>
                          <w:p w:rsidR="007F512E" w:rsidRDefault="007F512E" w:rsidP="007F512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 w:rsidRPr="007F512E">
                              <w:rPr>
                                <w:rFonts w:ascii="Calibri" w:hAnsi="Calibri" w:cs="Calibri"/>
                                <w:lang w:val="en-US"/>
                              </w:rPr>
                              <w:t>$</w:t>
                            </w:r>
                            <w:r w:rsidR="002B5BDF">
                              <w:rPr>
                                <w:rFonts w:ascii="Calibri" w:hAnsi="Calibri" w:cs="Calibri"/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>trip.client</w:t>
                            </w:r>
                            <w:r w:rsidRPr="007F512E">
                              <w:rPr>
                                <w:rFonts w:ascii="Calibri" w:hAnsi="Calibri"/>
                                <w:color w:val="000000"/>
                              </w:rPr>
                              <w:t>.representative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>.</w:t>
                            </w:r>
                            <w:r w:rsidRPr="007F512E">
                              <w:rPr>
                                <w:rFonts w:ascii="Calibri" w:hAnsi="Calibri"/>
                                <w:color w:val="000000"/>
                              </w:rPr>
                              <w:t>name</w:t>
                            </w:r>
                            <w:r w:rsidR="002B5BDF">
                              <w:rPr>
                                <w:rFonts w:ascii="Calibri" w:hAnsi="Calibri" w:cs="Calibri"/>
                                <w:lang w:val="en-US"/>
                              </w:rPr>
                              <w:t>}</w:t>
                            </w:r>
                          </w:p>
                          <w:p w:rsidR="00ED0F09" w:rsidRDefault="007F512E" w:rsidP="004E140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" w:hAnsi="Calibri" w:cs="Calibri"/>
                              </w:rPr>
                            </w:pPr>
                            <w:r w:rsidRPr="004E140E">
                              <w:rPr>
                                <w:rFonts w:ascii="Calibri" w:hAnsi="Calibri" w:cs="Calibri"/>
                                <w:lang w:val="en-US"/>
                              </w:rPr>
                              <w:t>$</w:t>
                            </w:r>
                            <w:r w:rsidR="002B5BDF">
                              <w:rPr>
                                <w:rFonts w:ascii="Calibri" w:hAnsi="Calibri" w:cs="Calibri"/>
                                <w:lang w:val="en-US"/>
                              </w:rPr>
                              <w:t>{</w:t>
                            </w:r>
                            <w:proofErr w:type="spellStart"/>
                            <w:r w:rsidRPr="004E140E">
                              <w:rPr>
                                <w:rFonts w:ascii="Calibri" w:hAnsi="Calibri"/>
                              </w:rPr>
                              <w:t>trip.client</w:t>
                            </w:r>
                            <w:proofErr w:type="spellEnd"/>
                            <w:r w:rsidRPr="004E140E">
                              <w:rPr>
                                <w:rFonts w:ascii="Calibri" w:hAnsi="Calibri"/>
                              </w:rPr>
                              <w:t>.</w:t>
                            </w:r>
                            <w:r w:rsidR="009A71EB">
                              <w:rPr>
                                <w:rFonts w:ascii="Calibri" w:hAnsi="Calibri"/>
                                <w:lang w:val="en-US"/>
                              </w:rPr>
                              <w:t>street</w:t>
                            </w:r>
                            <w:r w:rsidR="002B5BDF">
                              <w:rPr>
                                <w:rFonts w:ascii="Calibri" w:hAnsi="Calibri" w:cs="Calibri"/>
                                <w:lang w:val="en-US"/>
                              </w:rPr>
                              <w:t>}</w:t>
                            </w:r>
                            <w:r w:rsidR="004E140E" w:rsidRPr="004E140E">
                              <w:rPr>
                                <w:rFonts w:ascii="Calibri" w:hAnsi="Calibri" w:cs="Calibri"/>
                              </w:rPr>
                              <w:t xml:space="preserve"> </w:t>
                            </w:r>
                          </w:p>
                          <w:p w:rsidR="009A71EB" w:rsidRDefault="009A71EB" w:rsidP="004E140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" w:hAnsi="Calibri" w:cs="Calibri"/>
                              </w:rPr>
                            </w:pPr>
                          </w:p>
                          <w:p w:rsidR="009A71EB" w:rsidRPr="000B37B2" w:rsidRDefault="009A71EB" w:rsidP="009A71E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 w:rsidRPr="004E140E">
                              <w:rPr>
                                <w:rFonts w:ascii="Calibri" w:hAnsi="Calibri" w:cs="Calibri"/>
                                <w:lang w:val="en-US"/>
                              </w:rPr>
                              <w:t>$</w:t>
                            </w:r>
                            <w:r>
                              <w:rPr>
                                <w:rFonts w:ascii="Calibri" w:hAnsi="Calibri" w:cs="Calibri"/>
                                <w:lang w:val="en-US"/>
                              </w:rPr>
                              <w:t>{</w:t>
                            </w:r>
                            <w:proofErr w:type="spellStart"/>
                            <w:r w:rsidRPr="004E140E">
                              <w:rPr>
                                <w:rFonts w:ascii="Calibri" w:hAnsi="Calibri"/>
                              </w:rPr>
                              <w:t>trip.client</w:t>
                            </w:r>
                            <w:proofErr w:type="spellEnd"/>
                            <w:r w:rsidRPr="004E140E">
                              <w:rPr>
                                <w:rFonts w:ascii="Calibri" w:hAnsi="Calibri"/>
                              </w:rPr>
                              <w:t>.</w:t>
                            </w:r>
                            <w:r>
                              <w:rPr>
                                <w:rFonts w:ascii="Calibri" w:hAnsi="Calibri"/>
                                <w:lang w:val="en-US"/>
                              </w:rPr>
                              <w:t>city</w:t>
                            </w:r>
                            <w:r>
                              <w:rPr>
                                <w:rFonts w:ascii="Calibri" w:hAnsi="Calibri" w:cs="Calibri"/>
                                <w:lang w:val="en-US"/>
                              </w:rPr>
                              <w:t>}</w:t>
                            </w:r>
                            <w:r w:rsidRPr="004E140E">
                              <w:rPr>
                                <w:rFonts w:ascii="Calibri" w:hAnsi="Calibri" w:cs="Calibri"/>
                              </w:rPr>
                              <w:t xml:space="preserve"> </w:t>
                            </w:r>
                          </w:p>
                          <w:p w:rsidR="009A71EB" w:rsidRPr="000B37B2" w:rsidRDefault="009A71EB" w:rsidP="004E140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</w:p>
                          <w:p w:rsidR="00ED0F09" w:rsidRPr="003C1E86" w:rsidRDefault="00ED0F09" w:rsidP="003C1E8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News Gothic MT" w:hAnsi="News Gothic MT" w:cs="Calibri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598283" id="Text Box 8" o:spid="_x0000_s1027" type="#_x0000_t202" style="position:absolute;margin-left:.3pt;margin-top:-.15pt;width:292.5pt;height:90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" o:allowoverlap="f" stroked="f">
                <v:textbox inset="0,0,0,0">
                  <w:txbxContent>
                    <w:p w:rsidR="007F512E" w:rsidRPr="001A0779" w:rsidRDefault="007F512E" w:rsidP="003C1E8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" w:hAnsi="Calibri" w:cs="Calibri"/>
                          <w:b/>
                          <w:lang w:val="en-US"/>
                        </w:rPr>
                      </w:pPr>
                      <w:r w:rsidRPr="001A0779">
                        <w:rPr>
                          <w:rFonts w:ascii="Calibri" w:hAnsi="Calibri" w:cs="Calibri"/>
                          <w:b/>
                          <w:lang w:val="en-US"/>
                        </w:rPr>
                        <w:t>$</w:t>
                      </w:r>
                      <w:r w:rsidR="002B5BDF">
                        <w:rPr>
                          <w:rFonts w:ascii="Calibri" w:hAnsi="Calibri" w:cs="Calibri"/>
                          <w:b/>
                          <w:lang w:val="en-US"/>
                        </w:rPr>
                        <w:t>{</w:t>
                      </w:r>
                      <w:r w:rsidRPr="001A0779">
                        <w:rPr>
                          <w:rFonts w:ascii="Calibri" w:hAnsi="Calibri"/>
                          <w:b/>
                          <w:color w:val="000000"/>
                        </w:rPr>
                        <w:t>trip.client.name</w:t>
                      </w:r>
                      <w:r w:rsidR="002B5BDF">
                        <w:rPr>
                          <w:rFonts w:ascii="Calibri" w:hAnsi="Calibri" w:cs="Calibri"/>
                          <w:b/>
                          <w:lang w:val="en-US"/>
                        </w:rPr>
                        <w:t>}</w:t>
                      </w:r>
                    </w:p>
                    <w:p w:rsidR="007F512E" w:rsidRDefault="007F512E" w:rsidP="007F512E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" w:hAnsi="Calibri" w:cs="Calibri"/>
                          <w:lang w:val="en-US"/>
                        </w:rPr>
                      </w:pPr>
                      <w:r w:rsidRPr="007F512E">
                        <w:rPr>
                          <w:rFonts w:ascii="Calibri" w:hAnsi="Calibri" w:cs="Calibri"/>
                          <w:lang w:val="en-US"/>
                        </w:rPr>
                        <w:t>$</w:t>
                      </w:r>
                      <w:r w:rsidR="002B5BDF">
                        <w:rPr>
                          <w:rFonts w:ascii="Calibri" w:hAnsi="Calibri" w:cs="Calibri"/>
                          <w:lang w:val="en-US"/>
                        </w:rPr>
                        <w:t>{</w:t>
                      </w:r>
                      <w:r>
                        <w:rPr>
                          <w:rFonts w:ascii="Calibri" w:hAnsi="Calibri"/>
                          <w:color w:val="000000"/>
                        </w:rPr>
                        <w:t>trip.client</w:t>
                      </w:r>
                      <w:r w:rsidRPr="007F512E">
                        <w:rPr>
                          <w:rFonts w:ascii="Calibri" w:hAnsi="Calibri"/>
                          <w:color w:val="000000"/>
                        </w:rPr>
                        <w:t>.representative</w:t>
                      </w:r>
                      <w:r>
                        <w:rPr>
                          <w:rFonts w:ascii="Calibri" w:hAnsi="Calibri"/>
                          <w:color w:val="000000"/>
                        </w:rPr>
                        <w:t>.</w:t>
                      </w:r>
                      <w:r w:rsidRPr="007F512E">
                        <w:rPr>
                          <w:rFonts w:ascii="Calibri" w:hAnsi="Calibri"/>
                          <w:color w:val="000000"/>
                        </w:rPr>
                        <w:t>name</w:t>
                      </w:r>
                      <w:r w:rsidR="002B5BDF">
                        <w:rPr>
                          <w:rFonts w:ascii="Calibri" w:hAnsi="Calibri" w:cs="Calibri"/>
                          <w:lang w:val="en-US"/>
                        </w:rPr>
                        <w:t>}</w:t>
                      </w:r>
                    </w:p>
                    <w:p w:rsidR="00ED0F09" w:rsidRDefault="007F512E" w:rsidP="004E140E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" w:hAnsi="Calibri" w:cs="Calibri"/>
                        </w:rPr>
                      </w:pPr>
                      <w:r w:rsidRPr="004E140E">
                        <w:rPr>
                          <w:rFonts w:ascii="Calibri" w:hAnsi="Calibri" w:cs="Calibri"/>
                          <w:lang w:val="en-US"/>
                        </w:rPr>
                        <w:t>$</w:t>
                      </w:r>
                      <w:r w:rsidR="002B5BDF">
                        <w:rPr>
                          <w:rFonts w:ascii="Calibri" w:hAnsi="Calibri" w:cs="Calibri"/>
                          <w:lang w:val="en-US"/>
                        </w:rPr>
                        <w:t>{</w:t>
                      </w:r>
                      <w:proofErr w:type="spellStart"/>
                      <w:r w:rsidRPr="004E140E">
                        <w:rPr>
                          <w:rFonts w:ascii="Calibri" w:hAnsi="Calibri"/>
                        </w:rPr>
                        <w:t>trip.client</w:t>
                      </w:r>
                      <w:proofErr w:type="spellEnd"/>
                      <w:r w:rsidRPr="004E140E">
                        <w:rPr>
                          <w:rFonts w:ascii="Calibri" w:hAnsi="Calibri"/>
                        </w:rPr>
                        <w:t>.</w:t>
                      </w:r>
                      <w:r w:rsidR="009A71EB">
                        <w:rPr>
                          <w:rFonts w:ascii="Calibri" w:hAnsi="Calibri"/>
                          <w:lang w:val="en-US"/>
                        </w:rPr>
                        <w:t>street</w:t>
                      </w:r>
                      <w:r w:rsidR="002B5BDF">
                        <w:rPr>
                          <w:rFonts w:ascii="Calibri" w:hAnsi="Calibri" w:cs="Calibri"/>
                          <w:lang w:val="en-US"/>
                        </w:rPr>
                        <w:t>}</w:t>
                      </w:r>
                      <w:r w:rsidR="004E140E" w:rsidRPr="004E140E">
                        <w:rPr>
                          <w:rFonts w:ascii="Calibri" w:hAnsi="Calibri" w:cs="Calibri"/>
                        </w:rPr>
                        <w:t xml:space="preserve"> </w:t>
                      </w:r>
                    </w:p>
                    <w:p w:rsidR="009A71EB" w:rsidRDefault="009A71EB" w:rsidP="004E140E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" w:hAnsi="Calibri" w:cs="Calibri"/>
                        </w:rPr>
                      </w:pPr>
                    </w:p>
                    <w:p w:rsidR="009A71EB" w:rsidRPr="000B37B2" w:rsidRDefault="009A71EB" w:rsidP="009A71E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" w:hAnsi="Calibri" w:cs="Calibri"/>
                          <w:lang w:val="en-US"/>
                        </w:rPr>
                      </w:pPr>
                      <w:r w:rsidRPr="004E140E">
                        <w:rPr>
                          <w:rFonts w:ascii="Calibri" w:hAnsi="Calibri" w:cs="Calibri"/>
                          <w:lang w:val="en-US"/>
                        </w:rPr>
                        <w:t>$</w:t>
                      </w:r>
                      <w:r>
                        <w:rPr>
                          <w:rFonts w:ascii="Calibri" w:hAnsi="Calibri" w:cs="Calibri"/>
                          <w:lang w:val="en-US"/>
                        </w:rPr>
                        <w:t>{</w:t>
                      </w:r>
                      <w:proofErr w:type="spellStart"/>
                      <w:r w:rsidRPr="004E140E">
                        <w:rPr>
                          <w:rFonts w:ascii="Calibri" w:hAnsi="Calibri"/>
                        </w:rPr>
                        <w:t>trip.client</w:t>
                      </w:r>
                      <w:proofErr w:type="spellEnd"/>
                      <w:r w:rsidRPr="004E140E">
                        <w:rPr>
                          <w:rFonts w:ascii="Calibri" w:hAnsi="Calibri"/>
                        </w:rPr>
                        <w:t>.</w:t>
                      </w:r>
                      <w:r>
                        <w:rPr>
                          <w:rFonts w:ascii="Calibri" w:hAnsi="Calibri"/>
                          <w:lang w:val="en-US"/>
                        </w:rPr>
                        <w:t>city</w:t>
                      </w:r>
                      <w:r>
                        <w:rPr>
                          <w:rFonts w:ascii="Calibri" w:hAnsi="Calibri" w:cs="Calibri"/>
                          <w:lang w:val="en-US"/>
                        </w:rPr>
                        <w:t>}</w:t>
                      </w:r>
                      <w:r w:rsidRPr="004E140E">
                        <w:rPr>
                          <w:rFonts w:ascii="Calibri" w:hAnsi="Calibri" w:cs="Calibri"/>
                        </w:rPr>
                        <w:t xml:space="preserve"> </w:t>
                      </w:r>
                    </w:p>
                    <w:p w:rsidR="009A71EB" w:rsidRPr="000B37B2" w:rsidRDefault="009A71EB" w:rsidP="004E140E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" w:hAnsi="Calibri" w:cs="Calibri"/>
                          <w:lang w:val="en-US"/>
                        </w:rPr>
                      </w:pPr>
                    </w:p>
                    <w:p w:rsidR="00ED0F09" w:rsidRPr="003C1E86" w:rsidRDefault="00ED0F09" w:rsidP="003C1E8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News Gothic MT" w:hAnsi="News Gothic MT" w:cs="Calibri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81BA1" w:rsidRDefault="00681BA1"/>
    <w:p w:rsidR="00681BA1" w:rsidRDefault="00681BA1"/>
    <w:p w:rsidR="00681BA1" w:rsidRDefault="00681BA1"/>
    <w:p w:rsidR="004F298B" w:rsidRDefault="004F298B"/>
    <w:p w:rsidR="00065A7A" w:rsidRDefault="00065A7A"/>
    <w:p w:rsidR="00065A7A" w:rsidRDefault="00065A7A"/>
    <w:p w:rsidR="00065A7A" w:rsidRDefault="00065A7A"/>
    <w:p w:rsidR="00A41432" w:rsidRDefault="00A41432" w:rsidP="005A1CEF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8"/>
          <w:szCs w:val="28"/>
        </w:rPr>
      </w:pPr>
    </w:p>
    <w:p w:rsidR="005A1CEF" w:rsidRPr="00E13DA0" w:rsidRDefault="005A1CEF" w:rsidP="005A1CEF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Auftragsbestätigung  </w:t>
      </w:r>
    </w:p>
    <w:p w:rsidR="00702852" w:rsidRPr="00ED46DF" w:rsidRDefault="00702852" w:rsidP="003857A8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:rsidR="003857A8" w:rsidRPr="000B37B2" w:rsidRDefault="00C00061" w:rsidP="003857A8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ED46DF">
        <w:rPr>
          <w:rFonts w:ascii="Calibri" w:hAnsi="Calibri" w:cs="Calibri"/>
        </w:rPr>
        <w:t xml:space="preserve">Sehr </w:t>
      </w:r>
      <w:r w:rsidR="002F4DEF" w:rsidRPr="007F512E">
        <w:rPr>
          <w:rFonts w:ascii="Calibri" w:hAnsi="Calibri" w:cs="Calibri"/>
        </w:rPr>
        <w:t>geehrte</w:t>
      </w:r>
      <w:r w:rsidR="00114DF1" w:rsidRPr="007F512E">
        <w:rPr>
          <w:rFonts w:ascii="Calibri" w:hAnsi="Calibri" w:cs="Calibri"/>
        </w:rPr>
        <w:t>r</w:t>
      </w:r>
      <w:r w:rsidR="007F512E" w:rsidRPr="007F512E">
        <w:rPr>
          <w:rFonts w:ascii="Calibri" w:hAnsi="Calibri" w:cs="Calibri"/>
          <w:lang w:val="en-US"/>
        </w:rPr>
        <w:t xml:space="preserve"> $</w:t>
      </w:r>
      <w:r w:rsidR="002B5BDF">
        <w:rPr>
          <w:rFonts w:ascii="Calibri" w:hAnsi="Calibri" w:cs="Calibri"/>
          <w:lang w:val="en-US"/>
        </w:rPr>
        <w:t>{</w:t>
      </w:r>
      <w:r w:rsidR="007F512E" w:rsidRPr="007F512E">
        <w:rPr>
          <w:rFonts w:ascii="Calibri" w:hAnsi="Calibri"/>
          <w:color w:val="000000"/>
        </w:rPr>
        <w:t>trip.client.representative.name</w:t>
      </w:r>
      <w:r w:rsidR="002B5BDF">
        <w:rPr>
          <w:rFonts w:ascii="Calibri" w:hAnsi="Calibri" w:cs="Calibri"/>
          <w:lang w:val="en-US"/>
        </w:rPr>
        <w:t>}</w:t>
      </w:r>
      <w:r w:rsidR="00041013" w:rsidRPr="00ED46DF">
        <w:rPr>
          <w:rFonts w:ascii="Calibri" w:hAnsi="Calibri" w:cs="Calibri"/>
        </w:rPr>
        <w:t>,</w:t>
      </w:r>
      <w:r w:rsidR="003857A8" w:rsidRPr="00ED46DF">
        <w:rPr>
          <w:rFonts w:ascii="Calibri" w:hAnsi="Calibri" w:cs="Calibri"/>
        </w:rPr>
        <w:t> </w:t>
      </w:r>
    </w:p>
    <w:p w:rsidR="003857A8" w:rsidRPr="00ED46DF" w:rsidRDefault="003857A8" w:rsidP="003857A8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proofErr w:type="gramStart"/>
      <w:r w:rsidRPr="00ED46DF">
        <w:rPr>
          <w:rFonts w:ascii="Calibri" w:hAnsi="Calibri" w:cs="Calibri"/>
        </w:rPr>
        <w:t>hiermit</w:t>
      </w:r>
      <w:proofErr w:type="gramEnd"/>
      <w:r w:rsidRPr="00ED46DF">
        <w:rPr>
          <w:rFonts w:ascii="Calibri" w:hAnsi="Calibri" w:cs="Calibri"/>
        </w:rPr>
        <w:t xml:space="preserve"> bestätigen wir den Fahrauftrag wie folgt: </w:t>
      </w:r>
    </w:p>
    <w:p w:rsidR="00E47F94" w:rsidRDefault="00E47F94" w:rsidP="002B5BDF">
      <w:pPr>
        <w:widowControl w:val="0"/>
        <w:autoSpaceDE w:val="0"/>
        <w:autoSpaceDN w:val="0"/>
        <w:adjustRightInd w:val="0"/>
        <w:jc w:val="right"/>
        <w:rPr>
          <w:rFonts w:ascii="Calibri" w:hAnsi="Calibri" w:cs="Calibri"/>
          <w:b/>
          <w:bCs/>
          <w:u w:val="single"/>
        </w:rPr>
      </w:pPr>
    </w:p>
    <w:p w:rsidR="00086EC9" w:rsidRPr="00086EC9" w:rsidRDefault="00D050E0" w:rsidP="004C41E2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u w:val="single"/>
          <w:lang w:val="ru-RU"/>
        </w:rPr>
      </w:pPr>
      <w:r w:rsidRPr="00ED46DF">
        <w:rPr>
          <w:rFonts w:ascii="Calibri" w:hAnsi="Calibri" w:cs="Calibri"/>
          <w:b/>
          <w:bCs/>
          <w:u w:val="single"/>
        </w:rPr>
        <w:t>Allgemeine Angaben: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1985"/>
        <w:gridCol w:w="4814"/>
      </w:tblGrid>
      <w:tr w:rsidR="00086EC9" w:rsidTr="003B2A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086EC9" w:rsidRDefault="00086EC9" w:rsidP="009B1AA5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Route</w:t>
            </w:r>
            <w:r w:rsidRPr="00ED46DF">
              <w:rPr>
                <w:rFonts w:ascii="Calibri" w:hAnsi="Calibri" w:cs="Calibri"/>
              </w:rPr>
              <w:t>:</w:t>
            </w:r>
          </w:p>
        </w:tc>
        <w:tc>
          <w:tcPr>
            <w:tcW w:w="4814" w:type="dxa"/>
          </w:tcPr>
          <w:p w:rsidR="00086EC9" w:rsidRDefault="00086EC9" w:rsidP="009B1AA5">
            <w:pPr>
              <w:widowControl w:val="0"/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4E140E">
              <w:rPr>
                <w:rFonts w:ascii="Calibri" w:hAnsi="Calibri" w:cs="Calibri"/>
              </w:rPr>
              <w:t>$</w:t>
            </w:r>
            <w:r>
              <w:rPr>
                <w:rFonts w:ascii="Calibri" w:hAnsi="Calibri" w:cs="Calibri"/>
              </w:rPr>
              <w:t>{</w:t>
            </w:r>
            <w:proofErr w:type="spellStart"/>
            <w:r w:rsidRPr="004E140E">
              <w:rPr>
                <w:rFonts w:ascii="Calibri" w:hAnsi="Calibri" w:cs="Calibri"/>
              </w:rPr>
              <w:t>trip.waypoints</w:t>
            </w:r>
            <w:proofErr w:type="spellEnd"/>
            <w:r>
              <w:rPr>
                <w:rFonts w:ascii="Calibri" w:hAnsi="Calibri" w:cs="Calibri"/>
              </w:rPr>
              <w:t>}</w:t>
            </w:r>
          </w:p>
        </w:tc>
      </w:tr>
    </w:tbl>
    <w:p w:rsidR="00C52141" w:rsidRPr="003B2A51" w:rsidRDefault="00C52141" w:rsidP="00086EC9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</w:p>
    <w:p w:rsidR="00FE4274" w:rsidRDefault="00570790" w:rsidP="00D050E0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Hinfahrt: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="00623E6A" w:rsidRPr="00757AC7">
        <w:rPr>
          <w:rFonts w:ascii="Calibri" w:hAnsi="Calibri"/>
          <w:color w:val="000000"/>
        </w:rPr>
        <w:t>$</w:t>
      </w:r>
      <w:r w:rsidR="002B5BDF">
        <w:rPr>
          <w:rFonts w:ascii="Calibri" w:hAnsi="Calibri"/>
          <w:color w:val="000000"/>
        </w:rPr>
        <w:t>{</w:t>
      </w:r>
      <w:proofErr w:type="spellStart"/>
      <w:r w:rsidR="00623E6A" w:rsidRPr="00757AC7">
        <w:rPr>
          <w:rFonts w:ascii="Calibri" w:hAnsi="Calibri"/>
          <w:color w:val="000000"/>
        </w:rPr>
        <w:t>trip.</w:t>
      </w:r>
      <w:r w:rsidR="00623E6A">
        <w:rPr>
          <w:rFonts w:ascii="Calibri" w:hAnsi="Calibri" w:cs="Courier New"/>
        </w:rPr>
        <w:t>start_date</w:t>
      </w:r>
      <w:proofErr w:type="spellEnd"/>
      <w:r w:rsidR="002B5BDF">
        <w:rPr>
          <w:rFonts w:ascii="Calibri" w:hAnsi="Calibri"/>
          <w:color w:val="000000"/>
        </w:rPr>
        <w:t>}</w:t>
      </w:r>
      <w:r w:rsidR="00AD412A">
        <w:rPr>
          <w:rFonts w:ascii="Calibri" w:hAnsi="Calibri"/>
          <w:color w:val="000000"/>
        </w:rPr>
        <w:t xml:space="preserve"> Uhr</w:t>
      </w:r>
    </w:p>
    <w:p w:rsidR="00570790" w:rsidRPr="00AD412A" w:rsidRDefault="00570790" w:rsidP="00D050E0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>
        <w:rPr>
          <w:rFonts w:ascii="Calibri" w:hAnsi="Calibri" w:cs="Calibri"/>
        </w:rPr>
        <w:t>Rückfahrt: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="00623E6A" w:rsidRPr="00757AC7">
        <w:rPr>
          <w:rFonts w:ascii="Calibri" w:hAnsi="Calibri"/>
          <w:color w:val="000000"/>
        </w:rPr>
        <w:t>$</w:t>
      </w:r>
      <w:r w:rsidR="002B5BDF">
        <w:rPr>
          <w:rFonts w:ascii="Calibri" w:hAnsi="Calibri"/>
          <w:color w:val="000000"/>
        </w:rPr>
        <w:t>{</w:t>
      </w:r>
      <w:proofErr w:type="spellStart"/>
      <w:r w:rsidR="00623E6A" w:rsidRPr="00757AC7">
        <w:rPr>
          <w:rFonts w:ascii="Calibri" w:hAnsi="Calibri"/>
          <w:color w:val="000000"/>
        </w:rPr>
        <w:t>trip.</w:t>
      </w:r>
      <w:r w:rsidR="00623E6A">
        <w:rPr>
          <w:rFonts w:ascii="Calibri" w:hAnsi="Calibri" w:cs="Courier New"/>
        </w:rPr>
        <w:t>end_date</w:t>
      </w:r>
      <w:proofErr w:type="spellEnd"/>
      <w:r w:rsidR="002B5BDF">
        <w:rPr>
          <w:rFonts w:ascii="Calibri" w:hAnsi="Calibri"/>
          <w:color w:val="000000"/>
        </w:rPr>
        <w:t>}</w:t>
      </w:r>
      <w:r w:rsidR="00AD412A">
        <w:rPr>
          <w:rFonts w:ascii="Calibri" w:hAnsi="Calibri"/>
          <w:color w:val="000000"/>
        </w:rPr>
        <w:t xml:space="preserve"> Uhr</w:t>
      </w:r>
    </w:p>
    <w:p w:rsidR="007177B0" w:rsidRPr="00623E6A" w:rsidRDefault="00ED0F09" w:rsidP="00D050E0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ED46DF">
        <w:rPr>
          <w:rFonts w:ascii="Calibri" w:hAnsi="Calibri" w:cs="Calibri"/>
        </w:rPr>
        <w:t>Personenanzahl:</w:t>
      </w:r>
      <w:r w:rsidR="005A1CEF" w:rsidRPr="00ED46DF">
        <w:rPr>
          <w:rFonts w:ascii="Calibri" w:hAnsi="Calibri" w:cs="Calibri"/>
        </w:rPr>
        <w:tab/>
      </w:r>
      <w:r w:rsidR="00757AC7" w:rsidRPr="00757AC7">
        <w:rPr>
          <w:rFonts w:ascii="Calibri" w:hAnsi="Calibri"/>
          <w:color w:val="000000"/>
        </w:rPr>
        <w:t>$</w:t>
      </w:r>
      <w:r w:rsidR="002B5BDF">
        <w:rPr>
          <w:rFonts w:ascii="Calibri" w:hAnsi="Calibri"/>
          <w:color w:val="000000"/>
        </w:rPr>
        <w:t>{</w:t>
      </w:r>
      <w:proofErr w:type="spellStart"/>
      <w:r w:rsidR="00757AC7" w:rsidRPr="00757AC7">
        <w:rPr>
          <w:rFonts w:ascii="Calibri" w:hAnsi="Calibri"/>
          <w:color w:val="000000"/>
        </w:rPr>
        <w:t>trip.</w:t>
      </w:r>
      <w:r w:rsidR="00757AC7" w:rsidRPr="00757AC7">
        <w:rPr>
          <w:rFonts w:ascii="Calibri" w:hAnsi="Calibri" w:cs="Courier New"/>
        </w:rPr>
        <w:t>passengers_quantity</w:t>
      </w:r>
      <w:proofErr w:type="spellEnd"/>
      <w:r w:rsidR="002B5BDF">
        <w:rPr>
          <w:rFonts w:ascii="Calibri" w:hAnsi="Calibri"/>
          <w:color w:val="000000"/>
        </w:rPr>
        <w:t>}</w:t>
      </w:r>
    </w:p>
    <w:p w:rsidR="00D050E0" w:rsidRPr="00757AC7" w:rsidRDefault="00D050E0" w:rsidP="00D050E0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757AC7">
        <w:rPr>
          <w:rFonts w:ascii="Calibri" w:hAnsi="Calibri" w:cs="Calibri"/>
          <w:b/>
          <w:bCs/>
          <w:u w:val="single"/>
        </w:rPr>
        <w:t>Leistungen/Preis</w:t>
      </w:r>
      <w:r w:rsidRPr="00757AC7">
        <w:rPr>
          <w:rFonts w:ascii="Calibri" w:hAnsi="Calibri" w:cs="Calibri"/>
          <w:u w:val="single"/>
        </w:rPr>
        <w:t>:</w:t>
      </w:r>
    </w:p>
    <w:p w:rsidR="004E140E" w:rsidRDefault="005A1CEF" w:rsidP="004E140E">
      <w:pPr>
        <w:widowControl w:val="0"/>
        <w:autoSpaceDE w:val="0"/>
        <w:autoSpaceDN w:val="0"/>
        <w:adjustRightInd w:val="0"/>
        <w:rPr>
          <w:rFonts w:ascii="Calibri" w:hAnsi="Calibri"/>
          <w:color w:val="000000"/>
        </w:rPr>
      </w:pPr>
      <w:r>
        <w:rPr>
          <w:rFonts w:ascii="Calibri" w:hAnsi="Calibri" w:cs="Courier New"/>
        </w:rPr>
        <w:t>Bus/Pers.:</w:t>
      </w:r>
      <w:r>
        <w:rPr>
          <w:rFonts w:ascii="Calibri" w:hAnsi="Calibri" w:cs="Courier New"/>
        </w:rPr>
        <w:tab/>
      </w:r>
      <w:r>
        <w:rPr>
          <w:rFonts w:ascii="Calibri" w:hAnsi="Calibri" w:cs="Courier New"/>
        </w:rPr>
        <w:tab/>
      </w:r>
      <w:r w:rsidR="004E140E" w:rsidRPr="00757AC7">
        <w:rPr>
          <w:rFonts w:ascii="Calibri" w:hAnsi="Calibri"/>
          <w:color w:val="000000"/>
        </w:rPr>
        <w:t>$</w:t>
      </w:r>
      <w:r w:rsidR="002B5BDF">
        <w:rPr>
          <w:rFonts w:ascii="Calibri" w:hAnsi="Calibri"/>
          <w:color w:val="000000"/>
        </w:rPr>
        <w:t>{</w:t>
      </w:r>
      <w:proofErr w:type="spellStart"/>
      <w:r w:rsidR="004E140E" w:rsidRPr="00757AC7">
        <w:rPr>
          <w:rFonts w:ascii="Calibri" w:hAnsi="Calibri"/>
          <w:color w:val="000000"/>
        </w:rPr>
        <w:t>trip.</w:t>
      </w:r>
      <w:r w:rsidR="004E140E">
        <w:rPr>
          <w:rFonts w:ascii="Calibri" w:hAnsi="Calibri" w:cs="Courier New"/>
        </w:rPr>
        <w:t>buses</w:t>
      </w:r>
      <w:proofErr w:type="spellEnd"/>
      <w:r w:rsidR="002B5BDF">
        <w:rPr>
          <w:rFonts w:ascii="Calibri" w:hAnsi="Calibri"/>
          <w:color w:val="000000"/>
        </w:rPr>
        <w:t>}</w:t>
      </w:r>
    </w:p>
    <w:p w:rsidR="005A1CEF" w:rsidRDefault="005A1CEF" w:rsidP="004E140E">
      <w:pPr>
        <w:widowControl w:val="0"/>
        <w:autoSpaceDE w:val="0"/>
        <w:autoSpaceDN w:val="0"/>
        <w:adjustRightInd w:val="0"/>
        <w:rPr>
          <w:rFonts w:ascii="Calibri" w:hAnsi="Calibri" w:cs="Courier New"/>
        </w:rPr>
      </w:pPr>
      <w:r w:rsidRPr="006E1923">
        <w:rPr>
          <w:rFonts w:ascii="Calibri" w:hAnsi="Calibri" w:cs="Courier New"/>
        </w:rPr>
        <w:t xml:space="preserve">Leistungen:       </w:t>
      </w:r>
      <w:r>
        <w:rPr>
          <w:rFonts w:ascii="Calibri" w:hAnsi="Calibri" w:cs="Courier New"/>
        </w:rPr>
        <w:t xml:space="preserve">         </w:t>
      </w:r>
      <w:r>
        <w:rPr>
          <w:rFonts w:ascii="Calibri" w:hAnsi="Calibri" w:cs="Courier New"/>
        </w:rPr>
        <w:tab/>
      </w:r>
      <w:r w:rsidR="00CE3CF6" w:rsidRPr="00CE3CF6">
        <w:rPr>
          <w:rFonts w:ascii="Calibri" w:hAnsi="Calibri" w:cs="Courier New"/>
        </w:rPr>
        <w:t>$</w:t>
      </w:r>
      <w:r w:rsidR="002B5BDF">
        <w:rPr>
          <w:rFonts w:ascii="Calibri" w:hAnsi="Calibri" w:cs="Courier New"/>
        </w:rPr>
        <w:t>{</w:t>
      </w:r>
      <w:r w:rsidR="00CE3CF6" w:rsidRPr="00CE3CF6">
        <w:rPr>
          <w:rFonts w:ascii="Calibri" w:hAnsi="Calibri" w:cs="Courier New"/>
        </w:rPr>
        <w:t>trip.type.name</w:t>
      </w:r>
      <w:r w:rsidR="002B5BDF">
        <w:rPr>
          <w:rFonts w:ascii="Calibri" w:hAnsi="Calibri" w:cs="Courier New"/>
        </w:rPr>
        <w:t>}</w:t>
      </w:r>
      <w:r w:rsidR="00CE3CF6" w:rsidRPr="00CE3CF6">
        <w:rPr>
          <w:rFonts w:ascii="Calibri" w:hAnsi="Calibri" w:cs="Courier New"/>
        </w:rPr>
        <w:t xml:space="preserve">: </w:t>
      </w:r>
      <w:r w:rsidR="005F2BA2">
        <w:rPr>
          <w:rFonts w:ascii="Calibri" w:hAnsi="Calibri" w:cs="Courier New"/>
        </w:rPr>
        <w:t>(</w:t>
      </w:r>
      <w:r w:rsidR="00CE3CF6" w:rsidRPr="00CE3CF6">
        <w:rPr>
          <w:rFonts w:ascii="Calibri" w:hAnsi="Calibri" w:cs="Courier New"/>
        </w:rPr>
        <w:t>$</w:t>
      </w:r>
      <w:r w:rsidR="002B5BDF">
        <w:rPr>
          <w:rFonts w:ascii="Calibri" w:hAnsi="Calibri" w:cs="Courier New"/>
        </w:rPr>
        <w:t>{</w:t>
      </w:r>
      <w:proofErr w:type="spellStart"/>
      <w:r w:rsidR="00CE3CF6" w:rsidRPr="00CE3CF6">
        <w:rPr>
          <w:rFonts w:ascii="Calibri" w:hAnsi="Calibri" w:cs="Courier New"/>
        </w:rPr>
        <w:t>trip.bus_distance</w:t>
      </w:r>
      <w:proofErr w:type="spellEnd"/>
      <w:r w:rsidR="005F2BA2">
        <w:rPr>
          <w:rFonts w:ascii="Calibri" w:hAnsi="Calibri" w:cs="Courier New"/>
        </w:rPr>
        <w:t>})</w:t>
      </w:r>
      <w:r w:rsidR="00CE3CF6" w:rsidRPr="00CE3CF6">
        <w:rPr>
          <w:rFonts w:ascii="Calibri" w:hAnsi="Calibri" w:cs="Courier New"/>
        </w:rPr>
        <w:t xml:space="preserve"> $</w:t>
      </w:r>
      <w:r w:rsidR="002B5BDF">
        <w:rPr>
          <w:rFonts w:ascii="Calibri" w:hAnsi="Calibri" w:cs="Courier New"/>
        </w:rPr>
        <w:t>{</w:t>
      </w:r>
      <w:proofErr w:type="spellStart"/>
      <w:r w:rsidR="00CE3CF6" w:rsidRPr="00CE3CF6">
        <w:rPr>
          <w:rFonts w:ascii="Calibri" w:hAnsi="Calibri" w:cs="Courier New"/>
        </w:rPr>
        <w:t>trip.inside_distance</w:t>
      </w:r>
      <w:proofErr w:type="spellEnd"/>
      <w:r w:rsidR="002B5BDF">
        <w:rPr>
          <w:rFonts w:ascii="Calibri" w:hAnsi="Calibri" w:cs="Courier New"/>
        </w:rPr>
        <w:t>}</w:t>
      </w:r>
      <w:r w:rsidR="00E47F94">
        <w:rPr>
          <w:rFonts w:ascii="Calibri" w:hAnsi="Calibri" w:cs="Courier New"/>
        </w:rPr>
        <w:t xml:space="preserve">, </w:t>
      </w:r>
      <w:proofErr w:type="spellStart"/>
      <w:proofErr w:type="gramStart"/>
      <w:r w:rsidR="007177B0">
        <w:rPr>
          <w:rFonts w:ascii="Calibri" w:hAnsi="Calibri" w:cs="Courier New"/>
        </w:rPr>
        <w:t>darüberhinaus</w:t>
      </w:r>
      <w:proofErr w:type="spellEnd"/>
      <w:r w:rsidR="007177B0">
        <w:rPr>
          <w:rFonts w:ascii="Calibri" w:hAnsi="Calibri" w:cs="Courier New"/>
        </w:rPr>
        <w:t xml:space="preserve"> </w:t>
      </w:r>
      <w:r w:rsidR="00E47F94">
        <w:rPr>
          <w:rFonts w:ascii="Calibri" w:hAnsi="Calibri" w:cs="Courier New"/>
        </w:rPr>
        <w:t xml:space="preserve"> </w:t>
      </w:r>
      <w:r w:rsidR="007177B0">
        <w:rPr>
          <w:rFonts w:ascii="Calibri" w:hAnsi="Calibri" w:cs="Courier New"/>
        </w:rPr>
        <w:t>gefahrene</w:t>
      </w:r>
      <w:proofErr w:type="gramEnd"/>
      <w:r w:rsidR="007177B0">
        <w:rPr>
          <w:rFonts w:ascii="Calibri" w:hAnsi="Calibri" w:cs="Courier New"/>
        </w:rPr>
        <w:t xml:space="preserve"> km </w:t>
      </w:r>
      <w:r w:rsidR="00E47F94">
        <w:rPr>
          <w:rFonts w:ascii="Calibri" w:hAnsi="Calibri" w:cs="Courier New"/>
        </w:rPr>
        <w:t>werden nach Fahrtende mit € 1,30 / km abgerechnet</w:t>
      </w:r>
    </w:p>
    <w:p w:rsidR="006F779C" w:rsidRDefault="00570790" w:rsidP="006F779C">
      <w:pPr>
        <w:widowControl w:val="0"/>
        <w:autoSpaceDE w:val="0"/>
        <w:autoSpaceDN w:val="0"/>
        <w:adjustRightInd w:val="0"/>
        <w:ind w:left="2124" w:hanging="2124"/>
        <w:rPr>
          <w:rFonts w:ascii="Calibri" w:hAnsi="Calibri"/>
          <w:color w:val="000000"/>
        </w:rPr>
      </w:pPr>
      <w:r>
        <w:rPr>
          <w:rFonts w:ascii="Calibri" w:hAnsi="Calibri" w:cs="Courier New"/>
        </w:rPr>
        <w:t>Sonstiges:</w:t>
      </w:r>
      <w:r>
        <w:rPr>
          <w:rFonts w:ascii="Calibri" w:hAnsi="Calibri" w:cs="Courier New"/>
        </w:rPr>
        <w:tab/>
      </w:r>
      <w:r w:rsidR="006F779C" w:rsidRPr="00757AC7">
        <w:rPr>
          <w:rFonts w:ascii="Calibri" w:hAnsi="Calibri"/>
          <w:color w:val="000000"/>
        </w:rPr>
        <w:t>$</w:t>
      </w:r>
      <w:r w:rsidR="002B5BDF">
        <w:rPr>
          <w:rFonts w:ascii="Calibri" w:hAnsi="Calibri"/>
          <w:color w:val="000000"/>
        </w:rPr>
        <w:t>{</w:t>
      </w:r>
      <w:proofErr w:type="spellStart"/>
      <w:r w:rsidR="006F779C" w:rsidRPr="00757AC7">
        <w:rPr>
          <w:rFonts w:ascii="Calibri" w:hAnsi="Calibri"/>
          <w:color w:val="000000"/>
        </w:rPr>
        <w:t>trip.</w:t>
      </w:r>
      <w:r w:rsidR="006F779C">
        <w:rPr>
          <w:rFonts w:ascii="Calibri" w:hAnsi="Calibri" w:cs="Courier New"/>
        </w:rPr>
        <w:t>buses</w:t>
      </w:r>
      <w:proofErr w:type="spellEnd"/>
      <w:r w:rsidR="002B5BDF">
        <w:rPr>
          <w:rFonts w:ascii="Calibri" w:hAnsi="Calibri"/>
          <w:color w:val="000000"/>
        </w:rPr>
        <w:t>}</w:t>
      </w:r>
    </w:p>
    <w:p w:rsidR="003B65F5" w:rsidRPr="00ED46DF" w:rsidRDefault="003C1E86" w:rsidP="006F779C">
      <w:pPr>
        <w:widowControl w:val="0"/>
        <w:autoSpaceDE w:val="0"/>
        <w:autoSpaceDN w:val="0"/>
        <w:adjustRightInd w:val="0"/>
        <w:ind w:left="2124" w:hanging="2124"/>
        <w:rPr>
          <w:rFonts w:ascii="Calibri" w:hAnsi="Calibri" w:cs="Calibri"/>
        </w:rPr>
      </w:pPr>
      <w:r w:rsidRPr="00ED46DF">
        <w:rPr>
          <w:rFonts w:ascii="Calibri" w:hAnsi="Calibri" w:cs="Calibri"/>
        </w:rPr>
        <w:t>Fahrpreis:</w:t>
      </w:r>
      <w:r w:rsidR="006F779C">
        <w:rPr>
          <w:rFonts w:ascii="Calibri" w:hAnsi="Calibri" w:cs="Calibri"/>
        </w:rPr>
        <w:tab/>
        <w:t>$</w:t>
      </w:r>
      <w:r w:rsidR="002B5BDF">
        <w:rPr>
          <w:rFonts w:ascii="Calibri" w:hAnsi="Calibri" w:cs="Calibri"/>
        </w:rPr>
        <w:t>{</w:t>
      </w:r>
      <w:proofErr w:type="spellStart"/>
      <w:r w:rsidR="006F779C">
        <w:rPr>
          <w:rFonts w:ascii="Calibri" w:hAnsi="Calibri" w:cs="Calibri"/>
        </w:rPr>
        <w:t>trip.cost</w:t>
      </w:r>
      <w:proofErr w:type="spellEnd"/>
      <w:r w:rsidR="002B5BDF">
        <w:rPr>
          <w:rFonts w:ascii="Calibri" w:hAnsi="Calibri" w:cs="Calibri"/>
        </w:rPr>
        <w:t>}</w:t>
      </w:r>
      <w:r w:rsidR="00B06507" w:rsidRPr="00ED46DF">
        <w:rPr>
          <w:rFonts w:ascii="Calibri" w:hAnsi="Calibri" w:cs="Calibri"/>
        </w:rPr>
        <w:t>, --</w:t>
      </w:r>
      <w:r w:rsidR="002F4DEF" w:rsidRPr="00ED46DF">
        <w:rPr>
          <w:rFonts w:ascii="Calibri" w:hAnsi="Calibri" w:cs="Calibri"/>
        </w:rPr>
        <w:t xml:space="preserve"> € </w:t>
      </w:r>
      <w:r w:rsidR="005F2BA2">
        <w:rPr>
          <w:rFonts w:ascii="Calibri" w:hAnsi="Calibri" w:cs="Calibri"/>
        </w:rPr>
        <w:t>(</w:t>
      </w:r>
      <w:r w:rsidR="002F4DEF" w:rsidRPr="00ED46DF">
        <w:rPr>
          <w:rFonts w:ascii="Calibri" w:hAnsi="Calibri" w:cs="Calibri"/>
        </w:rPr>
        <w:t>inkl.</w:t>
      </w:r>
      <w:r w:rsidR="007177B0">
        <w:rPr>
          <w:rFonts w:ascii="Calibri" w:hAnsi="Calibri" w:cs="Calibri"/>
        </w:rPr>
        <w:t xml:space="preserve"> </w:t>
      </w:r>
      <w:r w:rsidR="002F4DEF" w:rsidRPr="00ED46DF">
        <w:rPr>
          <w:rFonts w:ascii="Calibri" w:hAnsi="Calibri" w:cs="Calibri"/>
        </w:rPr>
        <w:t>19 % MwSt</w:t>
      </w:r>
      <w:r w:rsidR="00545B47" w:rsidRPr="00ED46DF">
        <w:rPr>
          <w:rFonts w:ascii="Calibri" w:hAnsi="Calibri" w:cs="Calibri"/>
        </w:rPr>
        <w:t>.</w:t>
      </w:r>
      <w:r w:rsidR="00FE4274">
        <w:rPr>
          <w:rFonts w:ascii="Calibri" w:hAnsi="Calibri" w:cs="Calibri"/>
        </w:rPr>
        <w:t xml:space="preserve"> Inland</w:t>
      </w:r>
      <w:r w:rsidR="005F2BA2">
        <w:rPr>
          <w:rFonts w:ascii="Calibri" w:hAnsi="Calibri" w:cs="Calibri"/>
        </w:rPr>
        <w:t>)</w:t>
      </w:r>
    </w:p>
    <w:p w:rsidR="00945EA5" w:rsidRPr="00ED46DF" w:rsidRDefault="00E369E3" w:rsidP="002F1FE8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u w:val="single"/>
        </w:rPr>
      </w:pPr>
      <w:r w:rsidRPr="00ED46DF">
        <w:rPr>
          <w:rFonts w:ascii="Calibri" w:hAnsi="Calibri" w:cs="Calibri"/>
          <w:b/>
          <w:u w:val="single"/>
        </w:rPr>
        <w:t>Zahlungsvereinbarung</w:t>
      </w:r>
      <w:r w:rsidR="002F1FE8" w:rsidRPr="00ED46DF">
        <w:rPr>
          <w:rFonts w:ascii="Calibri" w:hAnsi="Calibri" w:cs="Calibri"/>
          <w:b/>
          <w:u w:val="single"/>
        </w:rPr>
        <w:t>/Vertragsgrundlage</w:t>
      </w:r>
      <w:r w:rsidRPr="00ED46DF">
        <w:rPr>
          <w:rFonts w:ascii="Calibri" w:hAnsi="Calibri" w:cs="Calibri"/>
          <w:b/>
          <w:u w:val="single"/>
        </w:rPr>
        <w:t xml:space="preserve">: </w:t>
      </w:r>
    </w:p>
    <w:p w:rsidR="00184A99" w:rsidRPr="006F779C" w:rsidRDefault="004D6F96" w:rsidP="00CB506B">
      <w:pPr>
        <w:widowControl w:val="0"/>
        <w:autoSpaceDE w:val="0"/>
        <w:autoSpaceDN w:val="0"/>
        <w:adjustRightInd w:val="0"/>
        <w:rPr>
          <w:rFonts w:ascii="Calibri" w:hAnsi="Calibri" w:cs="Calibri"/>
          <w:color w:val="FF0000"/>
        </w:rPr>
      </w:pPr>
      <w:r w:rsidRPr="006F779C">
        <w:rPr>
          <w:rFonts w:ascii="Calibri" w:hAnsi="Calibri" w:cs="Calibri"/>
          <w:color w:val="FF0000"/>
        </w:rPr>
        <w:t xml:space="preserve">Anzahlung </w:t>
      </w:r>
      <w:r w:rsidR="00545B47" w:rsidRPr="006F779C">
        <w:rPr>
          <w:rFonts w:ascii="Calibri" w:hAnsi="Calibri" w:cs="Calibri"/>
          <w:color w:val="FF0000"/>
        </w:rPr>
        <w:t xml:space="preserve">€ </w:t>
      </w:r>
      <w:r w:rsidR="00FE4274" w:rsidRPr="006F779C">
        <w:rPr>
          <w:rFonts w:ascii="Calibri" w:hAnsi="Calibri" w:cs="Calibri"/>
          <w:color w:val="FF0000"/>
        </w:rPr>
        <w:t>1.500</w:t>
      </w:r>
      <w:r w:rsidR="00B06507" w:rsidRPr="006F779C">
        <w:rPr>
          <w:rFonts w:ascii="Calibri" w:hAnsi="Calibri" w:cs="Calibri"/>
          <w:color w:val="FF0000"/>
        </w:rPr>
        <w:t>, --</w:t>
      </w:r>
      <w:r w:rsidRPr="006F779C">
        <w:rPr>
          <w:rFonts w:ascii="Calibri" w:hAnsi="Calibri" w:cs="Calibri"/>
          <w:color w:val="FF0000"/>
        </w:rPr>
        <w:t xml:space="preserve"> bis </w:t>
      </w:r>
      <w:r w:rsidR="004401DF" w:rsidRPr="006F779C">
        <w:rPr>
          <w:rFonts w:ascii="Calibri" w:hAnsi="Calibri" w:cs="Calibri"/>
          <w:color w:val="FF0000"/>
        </w:rPr>
        <w:t xml:space="preserve">zum </w:t>
      </w:r>
      <w:r w:rsidR="007177B0" w:rsidRPr="006F779C">
        <w:rPr>
          <w:rFonts w:ascii="Calibri" w:hAnsi="Calibri" w:cs="Calibri"/>
          <w:color w:val="FF0000"/>
        </w:rPr>
        <w:t>01.05</w:t>
      </w:r>
      <w:r w:rsidRPr="006F779C">
        <w:rPr>
          <w:rFonts w:ascii="Calibri" w:hAnsi="Calibri" w:cs="Calibri"/>
          <w:color w:val="FF0000"/>
        </w:rPr>
        <w:t>.20</w:t>
      </w:r>
      <w:r w:rsidR="007177B0" w:rsidRPr="006F779C">
        <w:rPr>
          <w:rFonts w:ascii="Calibri" w:hAnsi="Calibri" w:cs="Calibri"/>
          <w:color w:val="FF0000"/>
        </w:rPr>
        <w:t>19</w:t>
      </w:r>
      <w:r w:rsidR="00ED0F09" w:rsidRPr="006F779C">
        <w:rPr>
          <w:rFonts w:ascii="Calibri" w:hAnsi="Calibri" w:cs="Calibri"/>
          <w:color w:val="FF0000"/>
        </w:rPr>
        <w:t>/</w:t>
      </w:r>
      <w:r w:rsidR="007177B0" w:rsidRPr="006F779C">
        <w:rPr>
          <w:rFonts w:ascii="Calibri" w:hAnsi="Calibri" w:cs="Calibri"/>
          <w:color w:val="FF0000"/>
        </w:rPr>
        <w:t>4.000</w:t>
      </w:r>
      <w:r w:rsidR="00E47F94" w:rsidRPr="006F779C">
        <w:rPr>
          <w:rFonts w:ascii="Calibri" w:hAnsi="Calibri" w:cs="Calibri"/>
          <w:color w:val="FF0000"/>
        </w:rPr>
        <w:t>,--</w:t>
      </w:r>
      <w:r w:rsidR="007177B0" w:rsidRPr="006F779C">
        <w:rPr>
          <w:rFonts w:ascii="Calibri" w:hAnsi="Calibri" w:cs="Calibri"/>
          <w:color w:val="FF0000"/>
        </w:rPr>
        <w:t xml:space="preserve"> €  vor Fahrtbeginn/1.500 € </w:t>
      </w:r>
      <w:r w:rsidR="00E47F94" w:rsidRPr="006F779C">
        <w:rPr>
          <w:rFonts w:ascii="Calibri" w:hAnsi="Calibri" w:cs="Calibri"/>
          <w:color w:val="FF0000"/>
        </w:rPr>
        <w:t>nach Fahrtende</w:t>
      </w:r>
    </w:p>
    <w:p w:rsidR="008458FD" w:rsidRPr="0080060B" w:rsidRDefault="008458FD" w:rsidP="00CB506B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80060B">
        <w:rPr>
          <w:rFonts w:ascii="Calibri" w:hAnsi="Calibri" w:cs="Calibri"/>
        </w:rPr>
        <w:t>Unsere Rechn</w:t>
      </w:r>
      <w:r w:rsidR="00BF32AC" w:rsidRPr="0080060B">
        <w:rPr>
          <w:rFonts w:ascii="Calibri" w:hAnsi="Calibri" w:cs="Calibri"/>
        </w:rPr>
        <w:t>ung</w:t>
      </w:r>
      <w:r w:rsidR="007A1BB5" w:rsidRPr="0080060B">
        <w:rPr>
          <w:rFonts w:ascii="Calibri" w:hAnsi="Calibri" w:cs="Calibri"/>
        </w:rPr>
        <w:t xml:space="preserve"> erhalten</w:t>
      </w:r>
      <w:r w:rsidR="004D1D71" w:rsidRPr="0080060B">
        <w:rPr>
          <w:rFonts w:ascii="Calibri" w:hAnsi="Calibri" w:cs="Calibri"/>
        </w:rPr>
        <w:t xml:space="preserve"> </w:t>
      </w:r>
      <w:r w:rsidR="00E47F94" w:rsidRPr="0080060B">
        <w:rPr>
          <w:rFonts w:ascii="Calibri" w:hAnsi="Calibri" w:cs="Calibri"/>
        </w:rPr>
        <w:t>Sie nach Fahrten</w:t>
      </w:r>
      <w:r w:rsidR="007177B0" w:rsidRPr="0080060B">
        <w:rPr>
          <w:rFonts w:ascii="Calibri" w:hAnsi="Calibri" w:cs="Calibri"/>
        </w:rPr>
        <w:t xml:space="preserve">de/Die Lenk- und Ruhezeiten sind einzuhalten  </w:t>
      </w:r>
    </w:p>
    <w:p w:rsidR="0010759A" w:rsidRPr="00ED46DF" w:rsidRDefault="00772A13" w:rsidP="002F1FE8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/>
        </w:rPr>
      </w:pPr>
      <w:r w:rsidRPr="00ED46DF">
        <w:rPr>
          <w:rFonts w:ascii="Calibri" w:hAnsi="Calibri" w:cs="Calibri"/>
          <w:b/>
          <w:color w:val="000000"/>
        </w:rPr>
        <w:t xml:space="preserve">Bankverbindung: </w:t>
      </w:r>
      <w:r w:rsidR="00A56830">
        <w:rPr>
          <w:rFonts w:ascii="Calibri" w:hAnsi="Calibri" w:cs="Calibri"/>
          <w:b/>
          <w:color w:val="000000"/>
        </w:rPr>
        <w:t>$</w:t>
      </w:r>
      <w:r w:rsidR="002B5BDF">
        <w:rPr>
          <w:rFonts w:ascii="Calibri" w:hAnsi="Calibri" w:cs="Calibri"/>
          <w:b/>
          <w:color w:val="000000"/>
        </w:rPr>
        <w:t>{</w:t>
      </w:r>
      <w:proofErr w:type="spellStart"/>
      <w:r w:rsidR="00A56830">
        <w:rPr>
          <w:rFonts w:ascii="Calibri" w:hAnsi="Calibri" w:cs="Calibri"/>
          <w:b/>
          <w:color w:val="000000"/>
        </w:rPr>
        <w:t>settings.bank_name</w:t>
      </w:r>
      <w:proofErr w:type="spellEnd"/>
      <w:r w:rsidR="002B5BDF">
        <w:rPr>
          <w:rFonts w:ascii="Calibri" w:hAnsi="Calibri" w:cs="Calibri"/>
          <w:b/>
          <w:color w:val="000000"/>
        </w:rPr>
        <w:t>}</w:t>
      </w:r>
      <w:r w:rsidR="003D5F1D" w:rsidRPr="00ED46DF">
        <w:rPr>
          <w:rFonts w:ascii="Calibri" w:hAnsi="Calibri" w:cs="Calibri"/>
          <w:b/>
          <w:color w:val="000000"/>
        </w:rPr>
        <w:t xml:space="preserve">; </w:t>
      </w:r>
      <w:r w:rsidR="002F1FE8" w:rsidRPr="00ED46DF">
        <w:rPr>
          <w:rFonts w:ascii="Calibri" w:hAnsi="Calibri" w:cs="Calibri"/>
          <w:b/>
        </w:rPr>
        <w:t xml:space="preserve">IBAN: </w:t>
      </w:r>
      <w:r w:rsidR="00A56830">
        <w:rPr>
          <w:rFonts w:ascii="Calibri" w:hAnsi="Calibri" w:cs="Calibri"/>
          <w:b/>
        </w:rPr>
        <w:t>$</w:t>
      </w:r>
      <w:r w:rsidR="002B5BDF">
        <w:rPr>
          <w:rFonts w:ascii="Calibri" w:hAnsi="Calibri" w:cs="Calibri"/>
          <w:b/>
        </w:rPr>
        <w:t>{</w:t>
      </w:r>
      <w:proofErr w:type="spellStart"/>
      <w:r w:rsidR="00A56830">
        <w:rPr>
          <w:rFonts w:ascii="Calibri" w:hAnsi="Calibri" w:cs="Calibri"/>
          <w:b/>
        </w:rPr>
        <w:t>settings.iban</w:t>
      </w:r>
      <w:proofErr w:type="spellEnd"/>
      <w:r w:rsidR="002B5BDF">
        <w:rPr>
          <w:rFonts w:ascii="Calibri" w:hAnsi="Calibri" w:cs="Calibri"/>
          <w:b/>
        </w:rPr>
        <w:t>}</w:t>
      </w:r>
      <w:r w:rsidR="002F1FE8" w:rsidRPr="00ED46DF">
        <w:rPr>
          <w:rFonts w:ascii="Calibri" w:hAnsi="Calibri" w:cs="Calibri"/>
          <w:b/>
        </w:rPr>
        <w:t>/</w:t>
      </w:r>
      <w:r w:rsidR="00033469" w:rsidRPr="00ED46DF">
        <w:rPr>
          <w:rFonts w:ascii="Calibri" w:hAnsi="Calibri" w:cs="Calibri"/>
          <w:b/>
        </w:rPr>
        <w:t>BIC:</w:t>
      </w:r>
      <w:r w:rsidR="00A56830" w:rsidRPr="00A56830">
        <w:rPr>
          <w:rFonts w:ascii="Calibri" w:hAnsi="Calibri" w:cs="Calibri"/>
          <w:b/>
        </w:rPr>
        <w:t xml:space="preserve"> </w:t>
      </w:r>
      <w:r w:rsidR="00A56830">
        <w:rPr>
          <w:rFonts w:ascii="Calibri" w:hAnsi="Calibri" w:cs="Calibri"/>
          <w:b/>
        </w:rPr>
        <w:t>$</w:t>
      </w:r>
      <w:r w:rsidR="002B5BDF">
        <w:rPr>
          <w:rFonts w:ascii="Calibri" w:hAnsi="Calibri" w:cs="Calibri"/>
          <w:b/>
        </w:rPr>
        <w:t>{</w:t>
      </w:r>
      <w:proofErr w:type="spellStart"/>
      <w:r w:rsidR="00A56830">
        <w:rPr>
          <w:rFonts w:ascii="Calibri" w:hAnsi="Calibri" w:cs="Calibri"/>
          <w:b/>
        </w:rPr>
        <w:t>settings</w:t>
      </w:r>
      <w:proofErr w:type="spellEnd"/>
      <w:r w:rsidR="00A56830">
        <w:rPr>
          <w:rFonts w:ascii="Calibri" w:hAnsi="Calibri" w:cs="Calibri"/>
          <w:b/>
        </w:rPr>
        <w:t>.</w:t>
      </w:r>
      <w:proofErr w:type="spellStart"/>
      <w:r w:rsidR="00A76058">
        <w:rPr>
          <w:rFonts w:ascii="Calibri" w:hAnsi="Calibri" w:cs="Calibri"/>
          <w:b/>
          <w:lang w:val="en-US"/>
        </w:rPr>
        <w:t>bic</w:t>
      </w:r>
      <w:proofErr w:type="spellEnd"/>
      <w:r w:rsidR="002B5BDF">
        <w:rPr>
          <w:rFonts w:ascii="Calibri" w:hAnsi="Calibri" w:cs="Calibri"/>
          <w:b/>
        </w:rPr>
        <w:t>}</w:t>
      </w:r>
      <w:r w:rsidR="00033469" w:rsidRPr="00ED46DF">
        <w:rPr>
          <w:rFonts w:ascii="Calibri" w:hAnsi="Calibri" w:cs="Calibri"/>
          <w:b/>
        </w:rPr>
        <w:t>.</w:t>
      </w:r>
      <w:r w:rsidR="005F7138" w:rsidRPr="00ED46DF">
        <w:rPr>
          <w:rFonts w:ascii="Calibri" w:hAnsi="Calibri" w:cs="Calibri"/>
          <w:b/>
          <w:color w:val="404040"/>
        </w:rPr>
        <w:t xml:space="preserve"> </w:t>
      </w:r>
      <w:r w:rsidR="00F42FFD" w:rsidRPr="00ED46DF">
        <w:rPr>
          <w:rFonts w:ascii="Calibri" w:hAnsi="Calibri" w:cs="Calibri"/>
          <w:b/>
          <w:color w:val="404040"/>
        </w:rPr>
        <w:t xml:space="preserve">    </w:t>
      </w:r>
    </w:p>
    <w:p w:rsidR="007177B0" w:rsidRDefault="007177B0" w:rsidP="00E13F67">
      <w:pPr>
        <w:widowControl w:val="0"/>
        <w:autoSpaceDE w:val="0"/>
        <w:autoSpaceDN w:val="0"/>
        <w:adjustRightInd w:val="0"/>
        <w:rPr>
          <w:rFonts w:ascii="Calibri" w:hAnsi="Calibri" w:cs="Courier New"/>
        </w:rPr>
      </w:pPr>
    </w:p>
    <w:p w:rsidR="007177B0" w:rsidRPr="007177B0" w:rsidRDefault="00E13F67" w:rsidP="007177B0">
      <w:pPr>
        <w:widowControl w:val="0"/>
        <w:autoSpaceDE w:val="0"/>
        <w:autoSpaceDN w:val="0"/>
        <w:adjustRightInd w:val="0"/>
        <w:rPr>
          <w:rFonts w:ascii="Calibri" w:hAnsi="Calibri" w:cs="Courier New"/>
        </w:rPr>
      </w:pPr>
      <w:r>
        <w:rPr>
          <w:rFonts w:ascii="Calibri" w:hAnsi="Calibri" w:cs="Courier New"/>
        </w:rPr>
        <w:t xml:space="preserve">Grundlage dieser Auftragsbestätigung </w:t>
      </w:r>
      <w:r w:rsidRPr="006E1923">
        <w:rPr>
          <w:rFonts w:ascii="Calibri" w:hAnsi="Calibri" w:cs="Courier New"/>
        </w:rPr>
        <w:t xml:space="preserve">sind unsere Allg. Geschäftsbedingungen </w:t>
      </w:r>
      <w:r w:rsidR="005F2BA2" w:rsidRPr="005F2BA2">
        <w:rPr>
          <w:rFonts w:ascii="Calibri" w:hAnsi="Calibri" w:cs="Courier New"/>
          <w:lang w:val="en-US"/>
        </w:rPr>
        <w:t>(</w:t>
      </w:r>
      <w:r w:rsidRPr="006E1923">
        <w:rPr>
          <w:rFonts w:ascii="Calibri" w:hAnsi="Calibri" w:cs="Courier New"/>
        </w:rPr>
        <w:t>AGB</w:t>
      </w:r>
      <w:r w:rsidR="005F2BA2">
        <w:rPr>
          <w:rFonts w:ascii="Calibri" w:hAnsi="Calibri" w:cs="Courier New"/>
        </w:rPr>
        <w:t>)</w:t>
      </w:r>
      <w:r w:rsidRPr="006E1923">
        <w:rPr>
          <w:rFonts w:ascii="Calibri" w:hAnsi="Calibri" w:cs="Courier New"/>
        </w:rPr>
        <w:t xml:space="preserve">, einzusehen unter </w:t>
      </w:r>
      <w:r w:rsidR="007A35CA">
        <w:rPr>
          <w:rFonts w:ascii="Calibri" w:hAnsi="Calibri" w:cs="Courier New"/>
        </w:rPr>
        <w:t>$</w:t>
      </w:r>
      <w:r w:rsidR="002B5BDF">
        <w:rPr>
          <w:rFonts w:ascii="Calibri" w:hAnsi="Calibri" w:cs="Courier New"/>
        </w:rPr>
        <w:t>{</w:t>
      </w:r>
      <w:proofErr w:type="spellStart"/>
      <w:r w:rsidR="007A35CA">
        <w:rPr>
          <w:rFonts w:ascii="Calibri" w:hAnsi="Calibri" w:cs="Courier New"/>
        </w:rPr>
        <w:t>settings.</w:t>
      </w:r>
      <w:r w:rsidR="0042122E">
        <w:rPr>
          <w:rFonts w:ascii="Calibri" w:hAnsi="Calibri" w:cs="Courier New"/>
        </w:rPr>
        <w:t>site</w:t>
      </w:r>
      <w:proofErr w:type="spellEnd"/>
      <w:r w:rsidR="002B5BDF">
        <w:rPr>
          <w:rFonts w:ascii="Calibri" w:hAnsi="Calibri" w:cs="Courier New"/>
        </w:rPr>
        <w:t>}</w:t>
      </w:r>
    </w:p>
    <w:p w:rsidR="007177B0" w:rsidRDefault="007177B0" w:rsidP="00E13F67">
      <w:pPr>
        <w:rPr>
          <w:rFonts w:ascii="Calibri" w:hAnsi="Calibri" w:cs="Courier New"/>
          <w:color w:val="000000"/>
        </w:rPr>
      </w:pPr>
    </w:p>
    <w:p w:rsidR="00E13F67" w:rsidRPr="006E1923" w:rsidRDefault="00E13F67" w:rsidP="00E13F67">
      <w:pPr>
        <w:rPr>
          <w:rFonts w:ascii="Calibri" w:hAnsi="Calibri" w:cs="Courier New"/>
          <w:color w:val="000000"/>
        </w:rPr>
      </w:pPr>
      <w:r w:rsidRPr="006E1923">
        <w:rPr>
          <w:rFonts w:ascii="Calibri" w:hAnsi="Calibri" w:cs="Courier New"/>
          <w:color w:val="000000"/>
        </w:rPr>
        <w:t>Bei Rückfragen stehen wir Ihnen jederzeit zur Verfügung</w:t>
      </w:r>
    </w:p>
    <w:p w:rsidR="007177B0" w:rsidRDefault="007177B0" w:rsidP="005A1CEF">
      <w:pPr>
        <w:rPr>
          <w:rFonts w:ascii="Calibri" w:hAnsi="Calibri" w:cs="Courier New"/>
          <w:color w:val="000000"/>
        </w:rPr>
      </w:pPr>
    </w:p>
    <w:p w:rsidR="00D31703" w:rsidRDefault="00D31703" w:rsidP="005A1CEF">
      <w:pPr>
        <w:rPr>
          <w:rFonts w:ascii="Calibri" w:hAnsi="Calibri" w:cs="Courier New"/>
          <w:color w:val="000000"/>
        </w:rPr>
      </w:pPr>
    </w:p>
    <w:p w:rsidR="00D31703" w:rsidRDefault="00D31703" w:rsidP="005A1CEF">
      <w:pPr>
        <w:rPr>
          <w:rFonts w:ascii="Calibri" w:hAnsi="Calibri" w:cs="Courier New"/>
          <w:color w:val="000000"/>
        </w:rPr>
      </w:pPr>
    </w:p>
    <w:p w:rsidR="00D31703" w:rsidRDefault="00D31703" w:rsidP="005A1CEF">
      <w:pPr>
        <w:rPr>
          <w:rFonts w:ascii="Calibri" w:hAnsi="Calibri" w:cs="Courier New"/>
          <w:color w:val="000000"/>
        </w:rPr>
      </w:pPr>
    </w:p>
    <w:p w:rsidR="005A1CEF" w:rsidRPr="006E1923" w:rsidRDefault="005A1CEF" w:rsidP="005A1CEF">
      <w:pPr>
        <w:rPr>
          <w:rFonts w:ascii="Calibri" w:hAnsi="Calibri" w:cs="Courier New"/>
          <w:color w:val="000000"/>
        </w:rPr>
      </w:pPr>
      <w:r w:rsidRPr="006E1923">
        <w:rPr>
          <w:rFonts w:ascii="Calibri" w:hAnsi="Calibri" w:cs="Courier New"/>
          <w:color w:val="000000"/>
        </w:rPr>
        <w:t xml:space="preserve">Willkommen bei Bus-Lines GmbH             </w:t>
      </w:r>
      <w:r>
        <w:rPr>
          <w:rFonts w:ascii="Calibri" w:hAnsi="Calibri" w:cs="Courier New"/>
          <w:color w:val="000000"/>
        </w:rPr>
        <w:t xml:space="preserve">                                           Bestätigung Auftraggeber / Kunde</w:t>
      </w:r>
    </w:p>
    <w:p w:rsidR="005A1CEF" w:rsidRPr="009D3873" w:rsidRDefault="00835E11" w:rsidP="005A1CEF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alibri" w:hAnsi="Calibri" w:cs="Calibri"/>
          <w:noProof/>
          <w:sz w:val="28"/>
          <w:szCs w:val="28"/>
          <w:lang w:val="ru-RU" w:eastAsia="ru-RU"/>
        </w:rPr>
        <w:drawing>
          <wp:inline distT="0" distB="0" distL="0" distR="0">
            <wp:extent cx="638175" cy="4095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1CEF" w:rsidRDefault="005A1CEF" w:rsidP="005A1CEF">
      <w:pPr>
        <w:rPr>
          <w:rFonts w:ascii="Courier New" w:hAnsi="Courier New" w:cs="Courier New"/>
          <w:color w:val="000000"/>
        </w:rPr>
      </w:pPr>
      <w:r w:rsidRPr="009D3873">
        <w:rPr>
          <w:rFonts w:ascii="Courier New" w:hAnsi="Courier New" w:cs="Courier New"/>
          <w:color w:val="000000"/>
          <w:sz w:val="22"/>
          <w:szCs w:val="22"/>
        </w:rPr>
        <w:t xml:space="preserve">W. </w:t>
      </w:r>
      <w:proofErr w:type="spellStart"/>
      <w:r w:rsidRPr="009D3873">
        <w:rPr>
          <w:rFonts w:ascii="Courier New" w:hAnsi="Courier New" w:cs="Courier New"/>
          <w:color w:val="000000"/>
          <w:sz w:val="22"/>
          <w:szCs w:val="22"/>
        </w:rPr>
        <w:t>Weiss</w:t>
      </w:r>
      <w:proofErr w:type="spellEnd"/>
      <w:r w:rsidRPr="009D3873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---------------------</w:t>
      </w:r>
    </w:p>
    <w:p w:rsidR="00D86A6D" w:rsidRPr="000D3ABB" w:rsidRDefault="005A1CEF" w:rsidP="00D31703">
      <w:pPr>
        <w:rPr>
          <w:rFonts w:ascii="Cambria" w:hAnsi="Cambria"/>
          <w:color w:val="404040"/>
          <w:sz w:val="16"/>
          <w:szCs w:val="16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 w:rsidR="00A41432"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 xml:space="preserve">Datum / Unterschrift                   </w:t>
      </w:r>
      <w:r w:rsidRPr="003857A8"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00"/>
        </w:rPr>
        <w:t xml:space="preserve">             </w:t>
      </w:r>
      <w:bookmarkStart w:id="0" w:name="_GoBack"/>
      <w:bookmarkEnd w:id="0"/>
      <w:r>
        <w:rPr>
          <w:rFonts w:ascii="Courier New" w:hAnsi="Courier New" w:cs="Courier New"/>
          <w:color w:val="000000"/>
        </w:rPr>
        <w:t xml:space="preserve">       </w:t>
      </w:r>
      <w:r w:rsidR="007177B0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="00972411">
        <w:rPr>
          <w:rFonts w:ascii="Courier New" w:hAnsi="Courier New" w:cs="Courier New"/>
          <w:color w:val="000000"/>
          <w:sz w:val="22"/>
          <w:szCs w:val="22"/>
        </w:rPr>
        <w:tab/>
      </w:r>
      <w:r w:rsidR="007177B0">
        <w:rPr>
          <w:rFonts w:ascii="Courier New" w:hAnsi="Courier New" w:cs="Courier New"/>
          <w:color w:val="000000"/>
          <w:sz w:val="22"/>
          <w:szCs w:val="22"/>
        </w:rPr>
        <w:t xml:space="preserve">    </w:t>
      </w:r>
    </w:p>
    <w:sectPr w:rsidR="00D86A6D" w:rsidRPr="000D3ABB" w:rsidSect="000B37B2">
      <w:headerReference w:type="default" r:id="rId9"/>
      <w:footerReference w:type="default" r:id="rId10"/>
      <w:pgSz w:w="11906" w:h="16838"/>
      <w:pgMar w:top="567" w:right="851" w:bottom="0" w:left="1134" w:header="22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1715" w:rsidRDefault="00C11715">
      <w:r>
        <w:separator/>
      </w:r>
    </w:p>
  </w:endnote>
  <w:endnote w:type="continuationSeparator" w:id="0">
    <w:p w:rsidR="00C11715" w:rsidRDefault="00C117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News Gothic MT">
    <w:altName w:val="Arial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703" w:rsidRPr="00AE58AC" w:rsidRDefault="00D31703" w:rsidP="00972411">
    <w:pPr>
      <w:jc w:val="center"/>
      <w:rPr>
        <w:rFonts w:ascii="Cambria" w:hAnsi="Cambria" w:cstheme="minorHAnsi"/>
        <w:color w:val="000000"/>
        <w:sz w:val="16"/>
        <w:szCs w:val="16"/>
        <w:lang w:val="ru-RU"/>
      </w:rPr>
    </w:pPr>
    <w:r w:rsidRPr="00AE58AC">
      <w:rPr>
        <w:rFonts w:ascii="Cambria" w:hAnsi="Cambria" w:cstheme="minorHAnsi"/>
        <w:color w:val="000000"/>
        <w:sz w:val="16"/>
        <w:szCs w:val="16"/>
      </w:rPr>
      <w:t>_________________________________________________________________________</w:t>
    </w:r>
    <w:r w:rsidR="00A41432" w:rsidRPr="00AE58AC">
      <w:rPr>
        <w:rFonts w:ascii="Cambria" w:hAnsi="Cambria" w:cstheme="minorHAnsi"/>
        <w:color w:val="000000"/>
        <w:sz w:val="16"/>
        <w:szCs w:val="16"/>
        <w:lang w:val="ru-RU"/>
      </w:rPr>
      <w:t>__</w:t>
    </w:r>
    <w:r w:rsidR="00972411" w:rsidRPr="00AE58AC">
      <w:rPr>
        <w:rFonts w:ascii="Cambria" w:hAnsi="Cambria" w:cstheme="minorHAnsi"/>
        <w:color w:val="000000"/>
        <w:sz w:val="16"/>
        <w:szCs w:val="16"/>
        <w:lang w:val="ru-RU"/>
      </w:rPr>
      <w:t>_________________________________________</w:t>
    </w:r>
  </w:p>
  <w:p w:rsidR="00D31703" w:rsidRPr="00AE58AC" w:rsidRDefault="00D31703" w:rsidP="00972411">
    <w:pPr>
      <w:jc w:val="center"/>
      <w:rPr>
        <w:rFonts w:ascii="Cambria" w:hAnsi="Cambria" w:cstheme="minorHAnsi"/>
        <w:color w:val="404040"/>
        <w:sz w:val="16"/>
        <w:szCs w:val="16"/>
      </w:rPr>
    </w:pPr>
    <w:r w:rsidRPr="00AE58AC">
      <w:rPr>
        <w:rFonts w:ascii="Cambria" w:hAnsi="Cambria" w:cstheme="minorHAnsi"/>
        <w:color w:val="404040"/>
        <w:sz w:val="16"/>
        <w:szCs w:val="16"/>
      </w:rPr>
      <w:t>Bankverbindung: Kreissparkasse Köln {BLZ 370 502 99} Konto-Nr.550 014 52/IBAN: DE43 3705 0299 0055 0014 52 / BIC: COKS DE 33 XXX</w:t>
    </w:r>
  </w:p>
  <w:p w:rsidR="00D31703" w:rsidRPr="00AE58AC" w:rsidRDefault="00D31703" w:rsidP="00972411">
    <w:pPr>
      <w:jc w:val="center"/>
      <w:rPr>
        <w:rFonts w:ascii="Cambria" w:hAnsi="Cambria" w:cstheme="minorHAnsi"/>
        <w:color w:val="404040"/>
        <w:sz w:val="16"/>
        <w:szCs w:val="16"/>
      </w:rPr>
    </w:pPr>
    <w:r w:rsidRPr="00AE58AC">
      <w:rPr>
        <w:rFonts w:ascii="Cambria" w:hAnsi="Cambria" w:cstheme="minorHAnsi"/>
        <w:color w:val="404040"/>
        <w:sz w:val="16"/>
        <w:szCs w:val="16"/>
      </w:rPr>
      <w:t xml:space="preserve">Eingetragen im Handelsregister Bonn HRB 19401 - Geschäftsführer: Walter </w:t>
    </w:r>
    <w:proofErr w:type="spellStart"/>
    <w:r w:rsidRPr="00AE58AC">
      <w:rPr>
        <w:rFonts w:ascii="Cambria" w:hAnsi="Cambria" w:cstheme="minorHAnsi"/>
        <w:color w:val="404040"/>
        <w:sz w:val="16"/>
        <w:szCs w:val="16"/>
      </w:rPr>
      <w:t>Weiss</w:t>
    </w:r>
    <w:proofErr w:type="spellEnd"/>
  </w:p>
  <w:p w:rsidR="00D31703" w:rsidRPr="00AE58AC" w:rsidRDefault="00D31703" w:rsidP="00972411">
    <w:pPr>
      <w:pStyle w:val="a6"/>
      <w:jc w:val="center"/>
      <w:rPr>
        <w:rFonts w:ascii="Cambria" w:hAnsi="Cambria" w:cstheme="minorHAnsi"/>
        <w:sz w:val="16"/>
        <w:szCs w:val="16"/>
      </w:rPr>
    </w:pPr>
    <w:r w:rsidRPr="00AE58AC">
      <w:rPr>
        <w:rFonts w:ascii="Cambria" w:hAnsi="Cambria" w:cstheme="minorHAnsi"/>
        <w:color w:val="404040"/>
        <w:sz w:val="16"/>
        <w:szCs w:val="16"/>
      </w:rPr>
      <w:t>Steuer-Nr.: 222/5701/5279  -   Umsatzsteuer-Id.-Nr. DE 283 431 346</w:t>
    </w:r>
  </w:p>
  <w:p w:rsidR="00D31703" w:rsidRPr="00AE58AC" w:rsidRDefault="00D31703" w:rsidP="00972411">
    <w:pPr>
      <w:pStyle w:val="a6"/>
      <w:jc w:val="center"/>
      <w:rPr>
        <w:rFonts w:ascii="Cambria" w:hAnsi="Cambria" w:cstheme="minorHAnsi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1715" w:rsidRDefault="00C11715">
      <w:r>
        <w:separator/>
      </w:r>
    </w:p>
  </w:footnote>
  <w:footnote w:type="continuationSeparator" w:id="0">
    <w:p w:rsidR="00C11715" w:rsidRDefault="00C117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37B2" w:rsidRDefault="009A71EB">
    <w:pPr>
      <w:pStyle w:val="a4"/>
    </w:pPr>
    <w:r>
      <w:rPr>
        <w:noProof/>
        <w:lang w:val="ru-RU" w:eastAsia="ru-RU"/>
      </w:rPr>
      <w:drawing>
        <wp:inline distT="0" distB="0" distL="0" distR="0" wp14:anchorId="004705AD" wp14:editId="3FB15D3E">
          <wp:extent cx="3124200" cy="838200"/>
          <wp:effectExtent l="0" t="0" r="0" b="0"/>
          <wp:docPr id="3" name="Рисунок 1" descr="cid:part1.07090105.09060300@bus-lines.d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d:part1.07090105.09060300@bus-lines.de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24200" cy="838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B37B2" w:rsidRPr="00301931" w:rsidRDefault="00301931" w:rsidP="000B37B2">
    <w:pPr>
      <w:pStyle w:val="a4"/>
      <w:rPr>
        <w:lang w:val="ru-RU"/>
      </w:rPr>
    </w:pPr>
    <w:r>
      <w:rPr>
        <w:lang w:val="ru-RU"/>
      </w:rPr>
      <w:t xml:space="preserve"> </w:t>
    </w:r>
  </w:p>
  <w:p w:rsidR="009A71EB" w:rsidRDefault="000B37B2">
    <w:pPr>
      <w:pStyle w:val="a4"/>
      <w:rPr>
        <w:rFonts w:ascii="Arial" w:hAnsi="Arial" w:cs="Arial"/>
        <w:sz w:val="16"/>
        <w:szCs w:val="16"/>
        <w:lang w:val="en-US"/>
      </w:rPr>
    </w:pPr>
    <w:r>
      <w:rPr>
        <w:rFonts w:cs="Arial"/>
        <w:b/>
        <w:bCs/>
        <w:i/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32BE622" wp14:editId="662864B1">
              <wp:simplePos x="0" y="0"/>
              <wp:positionH relativeFrom="column">
                <wp:posOffset>0</wp:posOffset>
              </wp:positionH>
              <wp:positionV relativeFrom="paragraph">
                <wp:posOffset>-635</wp:posOffset>
              </wp:positionV>
              <wp:extent cx="3657600" cy="135255"/>
              <wp:effectExtent l="0" t="0" r="381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57600" cy="1352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B37B2" w:rsidRPr="003622BA" w:rsidRDefault="000B37B2" w:rsidP="000B37B2">
                          <w:pPr>
                            <w:pBdr>
                              <w:bottom w:val="single" w:sz="4" w:space="1" w:color="auto"/>
                            </w:pBdr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${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settings.company_name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}</w:t>
                          </w:r>
                          <w:r w:rsidRPr="003622BA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 xml:space="preserve"> ∙ 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${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settings.street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}</w:t>
                          </w:r>
                          <w:r w:rsidRPr="003622BA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${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settings.city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}</w:t>
                          </w:r>
                          <w:r w:rsidRPr="003622BA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/ Germany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32BE62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8" type="#_x0000_t202" style="position:absolute;margin-left:0;margin-top:-.05pt;width:4in;height:10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" filled="f" stroked="f">
              <v:textbox inset="0,0,0,0">
                <w:txbxContent>
                  <w:p w:rsidR="000B37B2" w:rsidRPr="003622BA" w:rsidRDefault="000B37B2" w:rsidP="000B37B2">
                    <w:pPr>
                      <w:pBdr>
                        <w:bottom w:val="single" w:sz="4" w:space="1" w:color="auto"/>
                      </w:pBdr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${</w:t>
                    </w:r>
                    <w:proofErr w:type="spellStart"/>
                    <w:r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settings.company_name</w:t>
                    </w:r>
                    <w:proofErr w:type="spellEnd"/>
                    <w:r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}</w:t>
                    </w:r>
                    <w:r w:rsidRPr="003622BA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 xml:space="preserve"> ∙ 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${</w:t>
                    </w:r>
                    <w:proofErr w:type="spellStart"/>
                    <w:r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settings.street</w:t>
                    </w:r>
                    <w:proofErr w:type="spellEnd"/>
                    <w:r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}</w:t>
                    </w:r>
                    <w:r w:rsidRPr="003622BA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${</w:t>
                    </w:r>
                    <w:proofErr w:type="spellStart"/>
                    <w:r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settings.city</w:t>
                    </w:r>
                    <w:proofErr w:type="spellEnd"/>
                    <w:r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}</w:t>
                    </w:r>
                    <w:r w:rsidRPr="003622BA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/ Germany</w:t>
                    </w:r>
                  </w:p>
                </w:txbxContent>
              </v:textbox>
            </v:shape>
          </w:pict>
        </mc:Fallback>
      </mc:AlternateContent>
    </w:r>
  </w:p>
  <w:p w:rsidR="000B37B2" w:rsidRDefault="000B37B2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E580F1B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251132E"/>
    <w:multiLevelType w:val="hybridMultilevel"/>
    <w:tmpl w:val="6DCE13F4"/>
    <w:lvl w:ilvl="0" w:tplc="498E5EF6">
      <w:start w:val="2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973D3F"/>
    <w:multiLevelType w:val="hybridMultilevel"/>
    <w:tmpl w:val="4282FE1E"/>
    <w:lvl w:ilvl="0" w:tplc="8230F5E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A631CDA"/>
    <w:multiLevelType w:val="hybridMultilevel"/>
    <w:tmpl w:val="15F0F684"/>
    <w:lvl w:ilvl="0" w:tplc="559EEA38">
      <w:start w:val="1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4">
    <w:nsid w:val="3F392C96"/>
    <w:multiLevelType w:val="hybridMultilevel"/>
    <w:tmpl w:val="15A6FE82"/>
    <w:lvl w:ilvl="0" w:tplc="61542CA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A404336"/>
    <w:multiLevelType w:val="hybridMultilevel"/>
    <w:tmpl w:val="54A46A6C"/>
    <w:lvl w:ilvl="0" w:tplc="CB3C77C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071697"/>
    <w:multiLevelType w:val="hybridMultilevel"/>
    <w:tmpl w:val="B0621C1A"/>
    <w:lvl w:ilvl="0" w:tplc="235A9CEC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7">
    <w:nsid w:val="5D0C6790"/>
    <w:multiLevelType w:val="hybridMultilevel"/>
    <w:tmpl w:val="BE322926"/>
    <w:lvl w:ilvl="0" w:tplc="0A5CE04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3"/>
  </w:num>
  <w:num w:numId="5">
    <w:abstractNumId w:val="0"/>
  </w:num>
  <w:num w:numId="6">
    <w:abstractNumId w:val="1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D5"/>
    <w:rsid w:val="000032D9"/>
    <w:rsid w:val="000070F1"/>
    <w:rsid w:val="000103C8"/>
    <w:rsid w:val="000108B4"/>
    <w:rsid w:val="000124C2"/>
    <w:rsid w:val="00016AB3"/>
    <w:rsid w:val="00020E2D"/>
    <w:rsid w:val="000232FA"/>
    <w:rsid w:val="00026EBB"/>
    <w:rsid w:val="00033469"/>
    <w:rsid w:val="00040230"/>
    <w:rsid w:val="0004090E"/>
    <w:rsid w:val="00041013"/>
    <w:rsid w:val="00050160"/>
    <w:rsid w:val="00055E41"/>
    <w:rsid w:val="000572F9"/>
    <w:rsid w:val="00060109"/>
    <w:rsid w:val="00065A7A"/>
    <w:rsid w:val="000863BD"/>
    <w:rsid w:val="0008640F"/>
    <w:rsid w:val="00086B60"/>
    <w:rsid w:val="00086EC9"/>
    <w:rsid w:val="00091642"/>
    <w:rsid w:val="00093DE5"/>
    <w:rsid w:val="000972C3"/>
    <w:rsid w:val="000A07E7"/>
    <w:rsid w:val="000A3713"/>
    <w:rsid w:val="000A7B17"/>
    <w:rsid w:val="000B37B2"/>
    <w:rsid w:val="000B7174"/>
    <w:rsid w:val="000C4DCD"/>
    <w:rsid w:val="000C69B3"/>
    <w:rsid w:val="000D3ABB"/>
    <w:rsid w:val="000D41F6"/>
    <w:rsid w:val="000E00B8"/>
    <w:rsid w:val="000F1D03"/>
    <w:rsid w:val="000F6708"/>
    <w:rsid w:val="000F7736"/>
    <w:rsid w:val="0010759A"/>
    <w:rsid w:val="001123D4"/>
    <w:rsid w:val="00114DF1"/>
    <w:rsid w:val="001167FF"/>
    <w:rsid w:val="001245AD"/>
    <w:rsid w:val="00131176"/>
    <w:rsid w:val="0013502F"/>
    <w:rsid w:val="00137B9F"/>
    <w:rsid w:val="00140BA7"/>
    <w:rsid w:val="00141716"/>
    <w:rsid w:val="00145501"/>
    <w:rsid w:val="0015425B"/>
    <w:rsid w:val="00156E56"/>
    <w:rsid w:val="00161AB1"/>
    <w:rsid w:val="001714A9"/>
    <w:rsid w:val="00171E98"/>
    <w:rsid w:val="00172B7C"/>
    <w:rsid w:val="0018374E"/>
    <w:rsid w:val="0018471E"/>
    <w:rsid w:val="00184A99"/>
    <w:rsid w:val="001906E1"/>
    <w:rsid w:val="00194C91"/>
    <w:rsid w:val="001960F2"/>
    <w:rsid w:val="0019770A"/>
    <w:rsid w:val="001A0779"/>
    <w:rsid w:val="001B002D"/>
    <w:rsid w:val="001B374F"/>
    <w:rsid w:val="001B7815"/>
    <w:rsid w:val="001C13CA"/>
    <w:rsid w:val="001C2F9F"/>
    <w:rsid w:val="001D19FA"/>
    <w:rsid w:val="001D5895"/>
    <w:rsid w:val="001D5C6C"/>
    <w:rsid w:val="001E42E1"/>
    <w:rsid w:val="001E462A"/>
    <w:rsid w:val="001F305E"/>
    <w:rsid w:val="00206F92"/>
    <w:rsid w:val="00217C3B"/>
    <w:rsid w:val="0022114F"/>
    <w:rsid w:val="00221196"/>
    <w:rsid w:val="002257AA"/>
    <w:rsid w:val="0023311A"/>
    <w:rsid w:val="00240D5B"/>
    <w:rsid w:val="00251421"/>
    <w:rsid w:val="002552FC"/>
    <w:rsid w:val="00261B82"/>
    <w:rsid w:val="00265DA4"/>
    <w:rsid w:val="00271DB4"/>
    <w:rsid w:val="00271EE1"/>
    <w:rsid w:val="0027315D"/>
    <w:rsid w:val="00281CC1"/>
    <w:rsid w:val="00293CA4"/>
    <w:rsid w:val="00296D7C"/>
    <w:rsid w:val="00296E30"/>
    <w:rsid w:val="002B5BDF"/>
    <w:rsid w:val="002B5C70"/>
    <w:rsid w:val="002B6041"/>
    <w:rsid w:val="002C1613"/>
    <w:rsid w:val="002D1D83"/>
    <w:rsid w:val="002D5C3F"/>
    <w:rsid w:val="002E1151"/>
    <w:rsid w:val="002E4EE3"/>
    <w:rsid w:val="002F1FE8"/>
    <w:rsid w:val="002F4172"/>
    <w:rsid w:val="002F4B33"/>
    <w:rsid w:val="002F4DEF"/>
    <w:rsid w:val="002F7E4D"/>
    <w:rsid w:val="00301931"/>
    <w:rsid w:val="00312E40"/>
    <w:rsid w:val="00314786"/>
    <w:rsid w:val="0031523D"/>
    <w:rsid w:val="00317CBF"/>
    <w:rsid w:val="00322606"/>
    <w:rsid w:val="00325D21"/>
    <w:rsid w:val="00327C0E"/>
    <w:rsid w:val="00330DB6"/>
    <w:rsid w:val="003325A0"/>
    <w:rsid w:val="00333303"/>
    <w:rsid w:val="003439C9"/>
    <w:rsid w:val="003453B5"/>
    <w:rsid w:val="003479D6"/>
    <w:rsid w:val="003622BA"/>
    <w:rsid w:val="003723CD"/>
    <w:rsid w:val="003818E0"/>
    <w:rsid w:val="003825F7"/>
    <w:rsid w:val="00384F42"/>
    <w:rsid w:val="003857A8"/>
    <w:rsid w:val="00386BEB"/>
    <w:rsid w:val="00394A71"/>
    <w:rsid w:val="003951C5"/>
    <w:rsid w:val="003966D9"/>
    <w:rsid w:val="003971DE"/>
    <w:rsid w:val="00397A24"/>
    <w:rsid w:val="003A5282"/>
    <w:rsid w:val="003B2A51"/>
    <w:rsid w:val="003B4321"/>
    <w:rsid w:val="003B65F5"/>
    <w:rsid w:val="003C0068"/>
    <w:rsid w:val="003C1E86"/>
    <w:rsid w:val="003C7B79"/>
    <w:rsid w:val="003D0925"/>
    <w:rsid w:val="003D5F1D"/>
    <w:rsid w:val="003D64B5"/>
    <w:rsid w:val="003F73DC"/>
    <w:rsid w:val="003F7433"/>
    <w:rsid w:val="004020B1"/>
    <w:rsid w:val="0040649A"/>
    <w:rsid w:val="0041034D"/>
    <w:rsid w:val="004115B1"/>
    <w:rsid w:val="004135DF"/>
    <w:rsid w:val="00416380"/>
    <w:rsid w:val="00416A48"/>
    <w:rsid w:val="0042122E"/>
    <w:rsid w:val="00422DAF"/>
    <w:rsid w:val="00422E27"/>
    <w:rsid w:val="00426846"/>
    <w:rsid w:val="0043176E"/>
    <w:rsid w:val="004340D5"/>
    <w:rsid w:val="004401DF"/>
    <w:rsid w:val="00440903"/>
    <w:rsid w:val="004459BC"/>
    <w:rsid w:val="0046717E"/>
    <w:rsid w:val="00467876"/>
    <w:rsid w:val="00470D9F"/>
    <w:rsid w:val="0047126D"/>
    <w:rsid w:val="00473135"/>
    <w:rsid w:val="00480B57"/>
    <w:rsid w:val="00483C05"/>
    <w:rsid w:val="004848FA"/>
    <w:rsid w:val="004A0DEA"/>
    <w:rsid w:val="004A6216"/>
    <w:rsid w:val="004B5C3F"/>
    <w:rsid w:val="004C41E2"/>
    <w:rsid w:val="004D0CAA"/>
    <w:rsid w:val="004D1982"/>
    <w:rsid w:val="004D1D60"/>
    <w:rsid w:val="004D1D71"/>
    <w:rsid w:val="004D1F22"/>
    <w:rsid w:val="004D6F96"/>
    <w:rsid w:val="004E140E"/>
    <w:rsid w:val="004E1A35"/>
    <w:rsid w:val="004F0CED"/>
    <w:rsid w:val="004F1437"/>
    <w:rsid w:val="004F17B7"/>
    <w:rsid w:val="004F1E6A"/>
    <w:rsid w:val="004F2023"/>
    <w:rsid w:val="004F298B"/>
    <w:rsid w:val="004F4F6C"/>
    <w:rsid w:val="005037C5"/>
    <w:rsid w:val="00504EA6"/>
    <w:rsid w:val="005126C9"/>
    <w:rsid w:val="00514549"/>
    <w:rsid w:val="00514641"/>
    <w:rsid w:val="005213EF"/>
    <w:rsid w:val="00521402"/>
    <w:rsid w:val="0052359C"/>
    <w:rsid w:val="00523731"/>
    <w:rsid w:val="00532FBE"/>
    <w:rsid w:val="00536D2B"/>
    <w:rsid w:val="00537882"/>
    <w:rsid w:val="00541CD3"/>
    <w:rsid w:val="00542628"/>
    <w:rsid w:val="0054429A"/>
    <w:rsid w:val="0054456B"/>
    <w:rsid w:val="00544DC6"/>
    <w:rsid w:val="005452E9"/>
    <w:rsid w:val="00545B47"/>
    <w:rsid w:val="0056786E"/>
    <w:rsid w:val="00567A3D"/>
    <w:rsid w:val="00570790"/>
    <w:rsid w:val="005722D5"/>
    <w:rsid w:val="00572E09"/>
    <w:rsid w:val="00581BAD"/>
    <w:rsid w:val="00596927"/>
    <w:rsid w:val="005A1CEF"/>
    <w:rsid w:val="005A328E"/>
    <w:rsid w:val="005A6AB9"/>
    <w:rsid w:val="005A702B"/>
    <w:rsid w:val="005A75E2"/>
    <w:rsid w:val="005B15B8"/>
    <w:rsid w:val="005B7C69"/>
    <w:rsid w:val="005C264B"/>
    <w:rsid w:val="005C2B79"/>
    <w:rsid w:val="005C2D2B"/>
    <w:rsid w:val="005C3219"/>
    <w:rsid w:val="005C4420"/>
    <w:rsid w:val="005C6C61"/>
    <w:rsid w:val="005D04E7"/>
    <w:rsid w:val="005E2822"/>
    <w:rsid w:val="005E31DB"/>
    <w:rsid w:val="005E4244"/>
    <w:rsid w:val="005E6812"/>
    <w:rsid w:val="005F016E"/>
    <w:rsid w:val="005F2BA2"/>
    <w:rsid w:val="005F64AE"/>
    <w:rsid w:val="005F6AAC"/>
    <w:rsid w:val="005F7138"/>
    <w:rsid w:val="00612379"/>
    <w:rsid w:val="0061705D"/>
    <w:rsid w:val="00617BC8"/>
    <w:rsid w:val="00621AB2"/>
    <w:rsid w:val="00623E30"/>
    <w:rsid w:val="00623E6A"/>
    <w:rsid w:val="006254B3"/>
    <w:rsid w:val="00626555"/>
    <w:rsid w:val="0063387D"/>
    <w:rsid w:val="00641BE4"/>
    <w:rsid w:val="00644288"/>
    <w:rsid w:val="00661D91"/>
    <w:rsid w:val="00664A37"/>
    <w:rsid w:val="00664F04"/>
    <w:rsid w:val="00665787"/>
    <w:rsid w:val="00666D84"/>
    <w:rsid w:val="006675C6"/>
    <w:rsid w:val="0067421D"/>
    <w:rsid w:val="00676D64"/>
    <w:rsid w:val="00681BA1"/>
    <w:rsid w:val="0069371A"/>
    <w:rsid w:val="00694C15"/>
    <w:rsid w:val="006B2FEF"/>
    <w:rsid w:val="006B5205"/>
    <w:rsid w:val="006B7F97"/>
    <w:rsid w:val="006C11A5"/>
    <w:rsid w:val="006D3E4D"/>
    <w:rsid w:val="006D7BF2"/>
    <w:rsid w:val="006E5420"/>
    <w:rsid w:val="006F3F04"/>
    <w:rsid w:val="006F779C"/>
    <w:rsid w:val="006F7B03"/>
    <w:rsid w:val="00701530"/>
    <w:rsid w:val="00702852"/>
    <w:rsid w:val="007040F9"/>
    <w:rsid w:val="00707822"/>
    <w:rsid w:val="007177B0"/>
    <w:rsid w:val="0072140B"/>
    <w:rsid w:val="007310C3"/>
    <w:rsid w:val="007426FD"/>
    <w:rsid w:val="007429B3"/>
    <w:rsid w:val="00751243"/>
    <w:rsid w:val="00755380"/>
    <w:rsid w:val="00757AC7"/>
    <w:rsid w:val="00762436"/>
    <w:rsid w:val="00765BC5"/>
    <w:rsid w:val="0076735C"/>
    <w:rsid w:val="007675B1"/>
    <w:rsid w:val="00767BF0"/>
    <w:rsid w:val="00772A13"/>
    <w:rsid w:val="007913B2"/>
    <w:rsid w:val="00792AC0"/>
    <w:rsid w:val="00794D74"/>
    <w:rsid w:val="00796072"/>
    <w:rsid w:val="007A0F8F"/>
    <w:rsid w:val="007A1BB5"/>
    <w:rsid w:val="007A34EA"/>
    <w:rsid w:val="007A35CA"/>
    <w:rsid w:val="007B273B"/>
    <w:rsid w:val="007C4688"/>
    <w:rsid w:val="007C5151"/>
    <w:rsid w:val="007C6520"/>
    <w:rsid w:val="007D0186"/>
    <w:rsid w:val="007D058F"/>
    <w:rsid w:val="007F1C41"/>
    <w:rsid w:val="007F3BEB"/>
    <w:rsid w:val="007F43AC"/>
    <w:rsid w:val="007F512E"/>
    <w:rsid w:val="0080060B"/>
    <w:rsid w:val="00802592"/>
    <w:rsid w:val="00802622"/>
    <w:rsid w:val="00811431"/>
    <w:rsid w:val="00811534"/>
    <w:rsid w:val="00815495"/>
    <w:rsid w:val="00824B52"/>
    <w:rsid w:val="00831B3B"/>
    <w:rsid w:val="00834D69"/>
    <w:rsid w:val="00835E11"/>
    <w:rsid w:val="0083697B"/>
    <w:rsid w:val="00841A99"/>
    <w:rsid w:val="008458FD"/>
    <w:rsid w:val="00847499"/>
    <w:rsid w:val="00850650"/>
    <w:rsid w:val="008528D5"/>
    <w:rsid w:val="00854723"/>
    <w:rsid w:val="0087135F"/>
    <w:rsid w:val="008769B6"/>
    <w:rsid w:val="00880363"/>
    <w:rsid w:val="00880F01"/>
    <w:rsid w:val="00886FF7"/>
    <w:rsid w:val="00894A2F"/>
    <w:rsid w:val="0089540C"/>
    <w:rsid w:val="008A338C"/>
    <w:rsid w:val="008A3BBA"/>
    <w:rsid w:val="008B2D22"/>
    <w:rsid w:val="008B7AB7"/>
    <w:rsid w:val="008C26B8"/>
    <w:rsid w:val="008C3F2B"/>
    <w:rsid w:val="008C4DD6"/>
    <w:rsid w:val="008C7916"/>
    <w:rsid w:val="008D3949"/>
    <w:rsid w:val="008D4C12"/>
    <w:rsid w:val="008D6414"/>
    <w:rsid w:val="008E11FB"/>
    <w:rsid w:val="008E29BA"/>
    <w:rsid w:val="008E4A9B"/>
    <w:rsid w:val="008E79AB"/>
    <w:rsid w:val="008F5F49"/>
    <w:rsid w:val="00902C54"/>
    <w:rsid w:val="00904E94"/>
    <w:rsid w:val="009141FB"/>
    <w:rsid w:val="009173EC"/>
    <w:rsid w:val="00927CD0"/>
    <w:rsid w:val="0093057F"/>
    <w:rsid w:val="009314E2"/>
    <w:rsid w:val="00935AB5"/>
    <w:rsid w:val="0093752E"/>
    <w:rsid w:val="00942202"/>
    <w:rsid w:val="009441EE"/>
    <w:rsid w:val="00944EBB"/>
    <w:rsid w:val="00945EA5"/>
    <w:rsid w:val="009513B1"/>
    <w:rsid w:val="00952F83"/>
    <w:rsid w:val="009639DA"/>
    <w:rsid w:val="0096698C"/>
    <w:rsid w:val="00972411"/>
    <w:rsid w:val="00972670"/>
    <w:rsid w:val="00974165"/>
    <w:rsid w:val="00980E1B"/>
    <w:rsid w:val="009848D2"/>
    <w:rsid w:val="009938CF"/>
    <w:rsid w:val="009A06AD"/>
    <w:rsid w:val="009A5789"/>
    <w:rsid w:val="009A71EB"/>
    <w:rsid w:val="009B07FD"/>
    <w:rsid w:val="009B1AA5"/>
    <w:rsid w:val="009B2AA9"/>
    <w:rsid w:val="009B5838"/>
    <w:rsid w:val="009B6628"/>
    <w:rsid w:val="009B7CF3"/>
    <w:rsid w:val="009C28EA"/>
    <w:rsid w:val="009C698C"/>
    <w:rsid w:val="009D3873"/>
    <w:rsid w:val="009D466B"/>
    <w:rsid w:val="009E0386"/>
    <w:rsid w:val="009E3E45"/>
    <w:rsid w:val="009F726D"/>
    <w:rsid w:val="00A027BC"/>
    <w:rsid w:val="00A046B2"/>
    <w:rsid w:val="00A049CF"/>
    <w:rsid w:val="00A07144"/>
    <w:rsid w:val="00A078E0"/>
    <w:rsid w:val="00A12505"/>
    <w:rsid w:val="00A2209E"/>
    <w:rsid w:val="00A22B95"/>
    <w:rsid w:val="00A24967"/>
    <w:rsid w:val="00A27654"/>
    <w:rsid w:val="00A410A2"/>
    <w:rsid w:val="00A41432"/>
    <w:rsid w:val="00A4658C"/>
    <w:rsid w:val="00A5296F"/>
    <w:rsid w:val="00A54193"/>
    <w:rsid w:val="00A55256"/>
    <w:rsid w:val="00A55EEF"/>
    <w:rsid w:val="00A56830"/>
    <w:rsid w:val="00A61328"/>
    <w:rsid w:val="00A62291"/>
    <w:rsid w:val="00A64255"/>
    <w:rsid w:val="00A71BD8"/>
    <w:rsid w:val="00A76058"/>
    <w:rsid w:val="00A7694E"/>
    <w:rsid w:val="00A820BC"/>
    <w:rsid w:val="00A84B9E"/>
    <w:rsid w:val="00A84FCE"/>
    <w:rsid w:val="00A90F94"/>
    <w:rsid w:val="00A9473F"/>
    <w:rsid w:val="00AA6726"/>
    <w:rsid w:val="00AA6BB0"/>
    <w:rsid w:val="00AB19B8"/>
    <w:rsid w:val="00AB6470"/>
    <w:rsid w:val="00AC31E8"/>
    <w:rsid w:val="00AC32A9"/>
    <w:rsid w:val="00AC5CB9"/>
    <w:rsid w:val="00AD412A"/>
    <w:rsid w:val="00AE3809"/>
    <w:rsid w:val="00AE58AC"/>
    <w:rsid w:val="00AE736C"/>
    <w:rsid w:val="00AE7FEA"/>
    <w:rsid w:val="00AF0057"/>
    <w:rsid w:val="00AF2027"/>
    <w:rsid w:val="00AF648A"/>
    <w:rsid w:val="00B0406F"/>
    <w:rsid w:val="00B06507"/>
    <w:rsid w:val="00B1141A"/>
    <w:rsid w:val="00B1384C"/>
    <w:rsid w:val="00B14670"/>
    <w:rsid w:val="00B15950"/>
    <w:rsid w:val="00B20C70"/>
    <w:rsid w:val="00B20EE3"/>
    <w:rsid w:val="00B2235A"/>
    <w:rsid w:val="00B22855"/>
    <w:rsid w:val="00B25DF5"/>
    <w:rsid w:val="00B34339"/>
    <w:rsid w:val="00B349F2"/>
    <w:rsid w:val="00B37973"/>
    <w:rsid w:val="00B37EB7"/>
    <w:rsid w:val="00B41B95"/>
    <w:rsid w:val="00B43B2A"/>
    <w:rsid w:val="00B51AEE"/>
    <w:rsid w:val="00B63066"/>
    <w:rsid w:val="00B65D6C"/>
    <w:rsid w:val="00B662BF"/>
    <w:rsid w:val="00B7077D"/>
    <w:rsid w:val="00B726CC"/>
    <w:rsid w:val="00B72A4E"/>
    <w:rsid w:val="00B83AC7"/>
    <w:rsid w:val="00B87224"/>
    <w:rsid w:val="00B9258D"/>
    <w:rsid w:val="00B953C9"/>
    <w:rsid w:val="00BA14A3"/>
    <w:rsid w:val="00BA3194"/>
    <w:rsid w:val="00BA36B5"/>
    <w:rsid w:val="00BA67E5"/>
    <w:rsid w:val="00BB379A"/>
    <w:rsid w:val="00BC0C23"/>
    <w:rsid w:val="00BC241D"/>
    <w:rsid w:val="00BC2B86"/>
    <w:rsid w:val="00BC5100"/>
    <w:rsid w:val="00BD147E"/>
    <w:rsid w:val="00BE20F7"/>
    <w:rsid w:val="00BE2CB4"/>
    <w:rsid w:val="00BE3D1C"/>
    <w:rsid w:val="00BF32AC"/>
    <w:rsid w:val="00C00061"/>
    <w:rsid w:val="00C002AD"/>
    <w:rsid w:val="00C06EBC"/>
    <w:rsid w:val="00C07733"/>
    <w:rsid w:val="00C11715"/>
    <w:rsid w:val="00C133F8"/>
    <w:rsid w:val="00C2058B"/>
    <w:rsid w:val="00C25FD5"/>
    <w:rsid w:val="00C31921"/>
    <w:rsid w:val="00C31960"/>
    <w:rsid w:val="00C35229"/>
    <w:rsid w:val="00C42F5D"/>
    <w:rsid w:val="00C4642E"/>
    <w:rsid w:val="00C46613"/>
    <w:rsid w:val="00C46C31"/>
    <w:rsid w:val="00C52141"/>
    <w:rsid w:val="00C550AE"/>
    <w:rsid w:val="00C55BFE"/>
    <w:rsid w:val="00C55CE9"/>
    <w:rsid w:val="00C70E2F"/>
    <w:rsid w:val="00C7135C"/>
    <w:rsid w:val="00C73CED"/>
    <w:rsid w:val="00C741AC"/>
    <w:rsid w:val="00C8026F"/>
    <w:rsid w:val="00C8136C"/>
    <w:rsid w:val="00C8326E"/>
    <w:rsid w:val="00C85F61"/>
    <w:rsid w:val="00C868FD"/>
    <w:rsid w:val="00C87AEB"/>
    <w:rsid w:val="00C90AFC"/>
    <w:rsid w:val="00C90C3B"/>
    <w:rsid w:val="00C91690"/>
    <w:rsid w:val="00C93300"/>
    <w:rsid w:val="00C954F8"/>
    <w:rsid w:val="00C95ADA"/>
    <w:rsid w:val="00C97562"/>
    <w:rsid w:val="00CA1445"/>
    <w:rsid w:val="00CA2CB0"/>
    <w:rsid w:val="00CA49C9"/>
    <w:rsid w:val="00CB06E1"/>
    <w:rsid w:val="00CB1722"/>
    <w:rsid w:val="00CB506B"/>
    <w:rsid w:val="00CB683B"/>
    <w:rsid w:val="00CB7816"/>
    <w:rsid w:val="00CD64F6"/>
    <w:rsid w:val="00CD7EE6"/>
    <w:rsid w:val="00CE2EC4"/>
    <w:rsid w:val="00CE3CF6"/>
    <w:rsid w:val="00CE6FDB"/>
    <w:rsid w:val="00CF1540"/>
    <w:rsid w:val="00CF1790"/>
    <w:rsid w:val="00CF3C8B"/>
    <w:rsid w:val="00CF7439"/>
    <w:rsid w:val="00CF7D68"/>
    <w:rsid w:val="00D03C4A"/>
    <w:rsid w:val="00D050E0"/>
    <w:rsid w:val="00D072B6"/>
    <w:rsid w:val="00D14ADD"/>
    <w:rsid w:val="00D17562"/>
    <w:rsid w:val="00D20B63"/>
    <w:rsid w:val="00D20D8A"/>
    <w:rsid w:val="00D2122E"/>
    <w:rsid w:val="00D2223B"/>
    <w:rsid w:val="00D222DF"/>
    <w:rsid w:val="00D25696"/>
    <w:rsid w:val="00D31703"/>
    <w:rsid w:val="00D36310"/>
    <w:rsid w:val="00D4046C"/>
    <w:rsid w:val="00D42038"/>
    <w:rsid w:val="00D4542A"/>
    <w:rsid w:val="00D4568B"/>
    <w:rsid w:val="00D504B0"/>
    <w:rsid w:val="00D5316F"/>
    <w:rsid w:val="00D53261"/>
    <w:rsid w:val="00D549A1"/>
    <w:rsid w:val="00D54FD1"/>
    <w:rsid w:val="00D578EF"/>
    <w:rsid w:val="00D6057E"/>
    <w:rsid w:val="00D61535"/>
    <w:rsid w:val="00D61661"/>
    <w:rsid w:val="00D625A8"/>
    <w:rsid w:val="00D64E35"/>
    <w:rsid w:val="00D65299"/>
    <w:rsid w:val="00D7034F"/>
    <w:rsid w:val="00D72A48"/>
    <w:rsid w:val="00D7319A"/>
    <w:rsid w:val="00D73E64"/>
    <w:rsid w:val="00D80627"/>
    <w:rsid w:val="00D81DDD"/>
    <w:rsid w:val="00D86A6D"/>
    <w:rsid w:val="00D9087B"/>
    <w:rsid w:val="00D92CD3"/>
    <w:rsid w:val="00D95456"/>
    <w:rsid w:val="00D95988"/>
    <w:rsid w:val="00DA32E2"/>
    <w:rsid w:val="00DB03D5"/>
    <w:rsid w:val="00DB2D64"/>
    <w:rsid w:val="00DB74E3"/>
    <w:rsid w:val="00DD4C91"/>
    <w:rsid w:val="00DE5988"/>
    <w:rsid w:val="00DE7465"/>
    <w:rsid w:val="00DF2F98"/>
    <w:rsid w:val="00DF4009"/>
    <w:rsid w:val="00E03240"/>
    <w:rsid w:val="00E036E7"/>
    <w:rsid w:val="00E03D5F"/>
    <w:rsid w:val="00E10646"/>
    <w:rsid w:val="00E11C28"/>
    <w:rsid w:val="00E13F67"/>
    <w:rsid w:val="00E1731A"/>
    <w:rsid w:val="00E21BE9"/>
    <w:rsid w:val="00E25BB8"/>
    <w:rsid w:val="00E369E3"/>
    <w:rsid w:val="00E37E63"/>
    <w:rsid w:val="00E41C6E"/>
    <w:rsid w:val="00E42143"/>
    <w:rsid w:val="00E425F3"/>
    <w:rsid w:val="00E434F0"/>
    <w:rsid w:val="00E47F94"/>
    <w:rsid w:val="00E51DC1"/>
    <w:rsid w:val="00E532E0"/>
    <w:rsid w:val="00E54BB9"/>
    <w:rsid w:val="00E56722"/>
    <w:rsid w:val="00E6095F"/>
    <w:rsid w:val="00E6379B"/>
    <w:rsid w:val="00E70B36"/>
    <w:rsid w:val="00E73D69"/>
    <w:rsid w:val="00E77C54"/>
    <w:rsid w:val="00E8718B"/>
    <w:rsid w:val="00E87C22"/>
    <w:rsid w:val="00E95D27"/>
    <w:rsid w:val="00EA531C"/>
    <w:rsid w:val="00EA5B7B"/>
    <w:rsid w:val="00EA6717"/>
    <w:rsid w:val="00EA6817"/>
    <w:rsid w:val="00EB0FA9"/>
    <w:rsid w:val="00EB19A9"/>
    <w:rsid w:val="00EB524B"/>
    <w:rsid w:val="00EB74B1"/>
    <w:rsid w:val="00EC0401"/>
    <w:rsid w:val="00EC1D4B"/>
    <w:rsid w:val="00EC6B1D"/>
    <w:rsid w:val="00ED0F09"/>
    <w:rsid w:val="00ED46DF"/>
    <w:rsid w:val="00ED632E"/>
    <w:rsid w:val="00ED791A"/>
    <w:rsid w:val="00ED7C5B"/>
    <w:rsid w:val="00EE1B86"/>
    <w:rsid w:val="00F00663"/>
    <w:rsid w:val="00F04C15"/>
    <w:rsid w:val="00F06520"/>
    <w:rsid w:val="00F07782"/>
    <w:rsid w:val="00F14BEE"/>
    <w:rsid w:val="00F2569A"/>
    <w:rsid w:val="00F25ACE"/>
    <w:rsid w:val="00F27985"/>
    <w:rsid w:val="00F27D21"/>
    <w:rsid w:val="00F3111A"/>
    <w:rsid w:val="00F33D4D"/>
    <w:rsid w:val="00F35A07"/>
    <w:rsid w:val="00F36CA5"/>
    <w:rsid w:val="00F36EBA"/>
    <w:rsid w:val="00F42595"/>
    <w:rsid w:val="00F42FFD"/>
    <w:rsid w:val="00F440E3"/>
    <w:rsid w:val="00F44EFB"/>
    <w:rsid w:val="00F46F52"/>
    <w:rsid w:val="00F5172E"/>
    <w:rsid w:val="00F543B1"/>
    <w:rsid w:val="00F612F5"/>
    <w:rsid w:val="00F618E4"/>
    <w:rsid w:val="00F61933"/>
    <w:rsid w:val="00F702F5"/>
    <w:rsid w:val="00F71365"/>
    <w:rsid w:val="00F7680D"/>
    <w:rsid w:val="00F76ED2"/>
    <w:rsid w:val="00F7799F"/>
    <w:rsid w:val="00F82425"/>
    <w:rsid w:val="00F94276"/>
    <w:rsid w:val="00F95251"/>
    <w:rsid w:val="00FA4737"/>
    <w:rsid w:val="00FA54BC"/>
    <w:rsid w:val="00FA589B"/>
    <w:rsid w:val="00FA6F33"/>
    <w:rsid w:val="00FB38AC"/>
    <w:rsid w:val="00FB43E7"/>
    <w:rsid w:val="00FC32FC"/>
    <w:rsid w:val="00FC43B0"/>
    <w:rsid w:val="00FC5A3E"/>
    <w:rsid w:val="00FC7C41"/>
    <w:rsid w:val="00FD0D69"/>
    <w:rsid w:val="00FD1797"/>
    <w:rsid w:val="00FD299D"/>
    <w:rsid w:val="00FE2598"/>
    <w:rsid w:val="00FE4274"/>
    <w:rsid w:val="00FF576D"/>
    <w:rsid w:val="00FF5E6E"/>
    <w:rsid w:val="00FF7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efaultImageDpi w14:val="300"/>
  <w15:chartTrackingRefBased/>
  <w15:docId w15:val="{2CE40758-F0B2-44B7-8EFB-FB07C8BEE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  <w:lang w:val="de-DE" w:eastAsia="de-D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4E1A35"/>
    <w:rPr>
      <w:color w:val="0000FF"/>
      <w:u w:val="single"/>
    </w:rPr>
  </w:style>
  <w:style w:type="paragraph" w:styleId="2">
    <w:name w:val="Body Text 2"/>
    <w:basedOn w:val="a"/>
    <w:rsid w:val="00065A7A"/>
    <w:pPr>
      <w:overflowPunct w:val="0"/>
      <w:autoSpaceDE w:val="0"/>
      <w:autoSpaceDN w:val="0"/>
      <w:adjustRightInd w:val="0"/>
      <w:textAlignment w:val="baseline"/>
    </w:pPr>
    <w:rPr>
      <w:rFonts w:ascii="Comic Sans MS" w:hAnsi="Comic Sans MS"/>
      <w:b/>
      <w:bCs/>
      <w:sz w:val="22"/>
      <w:szCs w:val="20"/>
    </w:rPr>
  </w:style>
  <w:style w:type="paragraph" w:styleId="a4">
    <w:name w:val="header"/>
    <w:basedOn w:val="a"/>
    <w:link w:val="a5"/>
    <w:uiPriority w:val="99"/>
    <w:rsid w:val="00F06520"/>
    <w:pPr>
      <w:tabs>
        <w:tab w:val="center" w:pos="4536"/>
        <w:tab w:val="right" w:pos="9072"/>
      </w:tabs>
    </w:pPr>
  </w:style>
  <w:style w:type="paragraph" w:styleId="a6">
    <w:name w:val="footer"/>
    <w:basedOn w:val="a"/>
    <w:link w:val="a7"/>
    <w:uiPriority w:val="99"/>
    <w:rsid w:val="00F06520"/>
    <w:pPr>
      <w:tabs>
        <w:tab w:val="center" w:pos="4536"/>
        <w:tab w:val="right" w:pos="9072"/>
      </w:tabs>
    </w:pPr>
  </w:style>
  <w:style w:type="table" w:styleId="a8">
    <w:name w:val="Table Grid"/>
    <w:basedOn w:val="a1"/>
    <w:rsid w:val="00B25DF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semiHidden/>
    <w:rsid w:val="005C264B"/>
    <w:rPr>
      <w:rFonts w:ascii="Tahoma" w:hAnsi="Tahoma" w:cs="Tahoma"/>
      <w:sz w:val="16"/>
      <w:szCs w:val="16"/>
    </w:rPr>
  </w:style>
  <w:style w:type="paragraph" w:customStyle="1" w:styleId="1-11">
    <w:name w:val="Средняя заливка 1 - Акцент 11"/>
    <w:uiPriority w:val="1"/>
    <w:qFormat/>
    <w:rsid w:val="00EA6817"/>
    <w:rPr>
      <w:rFonts w:ascii="Calibri" w:eastAsia="Calibri" w:hAnsi="Calibri"/>
      <w:sz w:val="22"/>
      <w:szCs w:val="22"/>
      <w:lang w:val="de-DE" w:eastAsia="en-US"/>
    </w:rPr>
  </w:style>
  <w:style w:type="table" w:styleId="4">
    <w:name w:val="Plain Table 4"/>
    <w:basedOn w:val="a1"/>
    <w:uiPriority w:val="21"/>
    <w:qFormat/>
    <w:rsid w:val="00086EC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a5">
    <w:name w:val="Верхний колонтитул Знак"/>
    <w:basedOn w:val="a0"/>
    <w:link w:val="a4"/>
    <w:uiPriority w:val="99"/>
    <w:rsid w:val="009A71EB"/>
    <w:rPr>
      <w:sz w:val="24"/>
      <w:szCs w:val="24"/>
      <w:lang w:val="de-DE" w:eastAsia="de-DE"/>
    </w:rPr>
  </w:style>
  <w:style w:type="character" w:customStyle="1" w:styleId="a7">
    <w:name w:val="Нижний колонтитул Знак"/>
    <w:basedOn w:val="a0"/>
    <w:link w:val="a6"/>
    <w:uiPriority w:val="99"/>
    <w:rsid w:val="00D31703"/>
    <w:rPr>
      <w:sz w:val="24"/>
      <w:szCs w:val="24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98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part1.07090105.09060300@bus-lines.de" TargetMode="External"/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kumente%20und%20Einstellungen\Ashraf%20Ghous\Anwendungsdaten\Microsoft\Vorlagen\SGH-Briefkopf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040645-1FC3-446F-A971-479CE829D9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SGH-Briefkopf.dot</Template>
  <TotalTime>207</TotalTime>
  <Pages>1</Pages>
  <Words>197</Words>
  <Characters>1123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SGH</Company>
  <LinksUpToDate>false</LinksUpToDate>
  <CharactersWithSpaces>1318</CharactersWithSpaces>
  <SharedDoc>false</SharedDoc>
  <HLinks>
    <vt:vector size="18" baseType="variant">
      <vt:variant>
        <vt:i4>79</vt:i4>
      </vt:variant>
      <vt:variant>
        <vt:i4>3</vt:i4>
      </vt:variant>
      <vt:variant>
        <vt:i4>0</vt:i4>
      </vt:variant>
      <vt:variant>
        <vt:i4>5</vt:i4>
      </vt:variant>
      <vt:variant>
        <vt:lpwstr>http://www.bus-lines.de/</vt:lpwstr>
      </vt:variant>
      <vt:variant>
        <vt:lpwstr/>
      </vt:variant>
      <vt:variant>
        <vt:i4>3276879</vt:i4>
      </vt:variant>
      <vt:variant>
        <vt:i4>0</vt:i4>
      </vt:variant>
      <vt:variant>
        <vt:i4>0</vt:i4>
      </vt:variant>
      <vt:variant>
        <vt:i4>5</vt:i4>
      </vt:variant>
      <vt:variant>
        <vt:lpwstr>mailto:info@bus-lines.de</vt:lpwstr>
      </vt:variant>
      <vt:variant>
        <vt:lpwstr/>
      </vt:variant>
      <vt:variant>
        <vt:i4>3997714</vt:i4>
      </vt:variant>
      <vt:variant>
        <vt:i4>2130</vt:i4>
      </vt:variant>
      <vt:variant>
        <vt:i4>1025</vt:i4>
      </vt:variant>
      <vt:variant>
        <vt:i4>1</vt:i4>
      </vt:variant>
      <vt:variant>
        <vt:lpwstr>cid:part1.07090105.09060300@bus-lines.de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Reception</dc:creator>
  <cp:keywords/>
  <cp:lastModifiedBy>Zverdvd.org</cp:lastModifiedBy>
  <cp:revision>18</cp:revision>
  <cp:lastPrinted>2017-11-30T08:48:00Z</cp:lastPrinted>
  <dcterms:created xsi:type="dcterms:W3CDTF">2019-07-25T08:32:00Z</dcterms:created>
  <dcterms:modified xsi:type="dcterms:W3CDTF">2019-08-28T13:37:00Z</dcterms:modified>
</cp:coreProperties>
</file>