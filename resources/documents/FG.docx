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64" w:rsidRPr="007F7160" w:rsidRDefault="00564C73" w:rsidP="00C96D64">
      <w:pPr>
        <w:rPr>
          <w:rFonts w:ascii="Courier New" w:hAnsi="Courier New" w:cs="Courier New"/>
          <w:b/>
          <w:sz w:val="40"/>
          <w:szCs w:val="40"/>
        </w:rPr>
      </w:pPr>
      <w:r>
        <w:rPr>
          <w:rFonts w:cs="Arial"/>
          <w:b/>
          <w:bCs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D0A7EC" wp14:editId="47C6CD85">
                <wp:simplePos x="0" y="0"/>
                <wp:positionH relativeFrom="column">
                  <wp:posOffset>4642485</wp:posOffset>
                </wp:positionH>
                <wp:positionV relativeFrom="paragraph">
                  <wp:posOffset>-117474</wp:posOffset>
                </wp:positionV>
                <wp:extent cx="1863090" cy="1733550"/>
                <wp:effectExtent l="0" t="0" r="381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AFD" w:rsidRPr="00974165" w:rsidRDefault="00A32B49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4D7AFD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settings.company_name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}</w:t>
                            </w:r>
                            <w:r w:rsidR="004D7AFD"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4D7AFD" w:rsidRDefault="00A32B49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${</w:t>
                            </w:r>
                            <w:proofErr w:type="spellStart"/>
                            <w:r w:rsidR="004D7AFD">
                              <w:rPr>
                                <w:rFonts w:ascii="Arial Narrow" w:hAnsi="Arial Narrow"/>
                              </w:rPr>
                              <w:t>settings.street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:rsidR="004D7AFD" w:rsidRDefault="00A32B49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${</w:t>
                            </w:r>
                            <w:proofErr w:type="spellStart"/>
                            <w:r w:rsidR="004D7AFD">
                              <w:rPr>
                                <w:rFonts w:ascii="Arial Narrow" w:hAnsi="Arial Narrow"/>
                              </w:rPr>
                              <w:t>settings.city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:rsidR="004D7AFD" w:rsidRPr="00BA36B5" w:rsidRDefault="004D7AFD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</w:t>
                            </w:r>
                            <w:proofErr w:type="gramStart"/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A32B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B0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  <w:r w:rsidR="00A32B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D7AFD" w:rsidRPr="009441EE" w:rsidRDefault="004D7AFD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Fax. </w:t>
                            </w:r>
                            <w:r w:rsidR="00A32B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9441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settings.fax</w:t>
                            </w:r>
                            <w:proofErr w:type="spellEnd"/>
                            <w:r w:rsidR="00A32B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D7AFD" w:rsidRPr="008C40B3" w:rsidRDefault="004D7AFD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C40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Mobil: </w:t>
                            </w:r>
                            <w:r w:rsidR="00A32B49" w:rsidRPr="008C40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8C40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</w:t>
                            </w:r>
                            <w:r w:rsidR="008C40B3" w:rsidRPr="008C40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proofErr w:type="spellEnd"/>
                            <w:r w:rsidR="00A32B49" w:rsidRPr="008C40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D7AFD" w:rsidRPr="00545B47" w:rsidRDefault="004D7AFD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545B4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E-Mail : </w:t>
                            </w:r>
                            <w:r w:rsidR="00655442">
                              <w:fldChar w:fldCharType="begin"/>
                            </w:r>
                            <w:r w:rsidR="00655442">
                              <w:instrText xml:space="preserve"> HYPERLINK "mailto:info@bus-lines.de%20" </w:instrText>
                            </w:r>
                            <w:r w:rsidR="00655442">
                              <w:fldChar w:fldCharType="separate"/>
                            </w:r>
                            <w:r w:rsidR="00A32B49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${</w:t>
                            </w:r>
                            <w:r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settings.email</w:t>
                            </w:r>
                            <w:r w:rsidR="00A32B49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}</w:t>
                            </w:r>
                            <w:r w:rsidRPr="00545B4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655442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fldChar w:fldCharType="end"/>
                            </w:r>
                          </w:p>
                          <w:p w:rsidR="004D7AFD" w:rsidRPr="00974165" w:rsidRDefault="004D7AFD" w:rsidP="002B4A3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 w:rsidRPr="009741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hyperlink w:history="1">
                              <w:r w:rsidRPr="00F440E3">
                                <w:t xml:space="preserve"> </w:t>
                              </w:r>
                              <w:r w:rsidR="00A32B49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${</w:t>
                              </w:r>
                              <w:proofErr w:type="spellStart"/>
                              <w:r w:rsidRPr="00F440E3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settings.</w:t>
                              </w:r>
                              <w:r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site</w:t>
                              </w:r>
                              <w:proofErr w:type="spellEnd"/>
                              <w:r w:rsidR="00A32B49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974165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hyperlink>
                          </w:p>
                          <w:p w:rsidR="004D7AFD" w:rsidRPr="00974165" w:rsidRDefault="004D7AFD" w:rsidP="004D7AFD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:rsidR="004D7AFD" w:rsidRPr="00974165" w:rsidRDefault="004D7AFD" w:rsidP="004D7AFD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proofErr w:type="spellStart"/>
                            <w:r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Alfter</w:t>
                            </w:r>
                            <w:proofErr w:type="spellEnd"/>
                            <w:r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, </w:t>
                            </w:r>
                            <w:r w:rsidRPr="00974165">
                              <w:rPr>
                                <w:rFonts w:ascii="Arial Narrow" w:hAnsi="Arial Narrow"/>
                                <w:bCs/>
                              </w:rPr>
                              <w:t xml:space="preserve">den </w:t>
                            </w:r>
                            <w:r w:rsidR="00A32B49">
                              <w:rPr>
                                <w:rFonts w:ascii="Arial Narrow" w:hAnsi="Arial Narrow"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Cs/>
                              </w:rPr>
                              <w:t>date</w:t>
                            </w:r>
                            <w:proofErr w:type="spellEnd"/>
                            <w:r w:rsidR="00A32B49">
                              <w:rPr>
                                <w:rFonts w:ascii="Arial Narrow" w:hAnsi="Arial Narrow"/>
                                <w:bCs/>
                              </w:rPr>
                              <w:t>}</w:t>
                            </w:r>
                          </w:p>
                          <w:p w:rsidR="004D7AFD" w:rsidRDefault="004D7AFD" w:rsidP="004D7AFD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:rsidR="001F26EF" w:rsidRPr="00337060" w:rsidRDefault="001F26EF" w:rsidP="004F298B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0A7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5.55pt;margin-top:-9.25pt;width:146.7pt;height:13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" filled="f" stroked="f">
                <v:textbox inset="0,0,0,0">
                  <w:txbxContent>
                    <w:p w:rsidR="004D7AFD" w:rsidRPr="00974165" w:rsidRDefault="00A32B49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${</w:t>
                      </w:r>
                      <w:proofErr w:type="spellStart"/>
                      <w:r w:rsidR="004D7AFD">
                        <w:rPr>
                          <w:rFonts w:ascii="Arial Narrow" w:hAnsi="Arial Narrow"/>
                          <w:b/>
                          <w:bCs/>
                        </w:rPr>
                        <w:t>settings.company_name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</w:rPr>
                        <w:t>}</w:t>
                      </w:r>
                      <w:r w:rsidR="004D7AFD" w:rsidRPr="00974165"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</w:p>
                    <w:p w:rsidR="004D7AFD" w:rsidRDefault="00A32B49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${</w:t>
                      </w:r>
                      <w:proofErr w:type="spellStart"/>
                      <w:r w:rsidR="004D7AFD">
                        <w:rPr>
                          <w:rFonts w:ascii="Arial Narrow" w:hAnsi="Arial Narrow"/>
                        </w:rPr>
                        <w:t>settings.street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>}</w:t>
                      </w:r>
                    </w:p>
                    <w:p w:rsidR="004D7AFD" w:rsidRDefault="00A32B49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${</w:t>
                      </w:r>
                      <w:proofErr w:type="spellStart"/>
                      <w:r w:rsidR="004D7AFD">
                        <w:rPr>
                          <w:rFonts w:ascii="Arial Narrow" w:hAnsi="Arial Narrow"/>
                        </w:rPr>
                        <w:t>settings.city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>}</w:t>
                      </w:r>
                    </w:p>
                    <w:p w:rsidR="004D7AFD" w:rsidRPr="00BA36B5" w:rsidRDefault="004D7AFD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>Tel</w:t>
                      </w:r>
                      <w:proofErr w:type="gramStart"/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A32B49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B06E1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phone</w:t>
                      </w:r>
                      <w:proofErr w:type="spellEnd"/>
                      <w:r w:rsidR="00A32B49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4D7AFD" w:rsidRPr="009441EE" w:rsidRDefault="004D7AFD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Fax. </w:t>
                      </w:r>
                      <w:r w:rsidR="00A32B49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9441EE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settings.fax</w:t>
                      </w:r>
                      <w:proofErr w:type="spellEnd"/>
                      <w:r w:rsidR="00A32B49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4D7AFD" w:rsidRPr="008C40B3" w:rsidRDefault="004D7AFD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C40B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Mobil: </w:t>
                      </w:r>
                      <w:r w:rsidR="00A32B49" w:rsidRPr="008C40B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8C40B3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</w:t>
                      </w:r>
                      <w:r w:rsidR="008C40B3" w:rsidRPr="008C40B3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proofErr w:type="spellEnd"/>
                      <w:r w:rsidR="00A32B49" w:rsidRPr="008C40B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4D7AFD" w:rsidRPr="00545B47" w:rsidRDefault="004D7AFD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 w:rsidRPr="00545B47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E-Mail : </w:t>
                      </w:r>
                      <w:r w:rsidR="00655442">
                        <w:fldChar w:fldCharType="begin"/>
                      </w:r>
                      <w:r w:rsidR="00655442">
                        <w:instrText xml:space="preserve"> HYPERLINK "mailto:info@bus-lines.de%20" </w:instrText>
                      </w:r>
                      <w:r w:rsidR="00655442">
                        <w:fldChar w:fldCharType="separate"/>
                      </w:r>
                      <w:r w:rsidR="00A32B49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${</w:t>
                      </w:r>
                      <w:r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settings.email</w:t>
                      </w:r>
                      <w:r w:rsidR="00A32B49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}</w:t>
                      </w:r>
                      <w:r w:rsidRPr="00545B4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655442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fldChar w:fldCharType="end"/>
                      </w:r>
                    </w:p>
                    <w:p w:rsidR="004D7AFD" w:rsidRPr="00974165" w:rsidRDefault="004D7AFD" w:rsidP="002B4A3D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 w:rsidRPr="009741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hyperlink w:history="1">
                        <w:r w:rsidRPr="00F440E3">
                          <w:t xml:space="preserve"> </w:t>
                        </w:r>
                        <w:r w:rsidR="00A32B49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${</w:t>
                        </w:r>
                        <w:proofErr w:type="spellStart"/>
                        <w:r w:rsidRPr="00F440E3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settings.</w:t>
                        </w:r>
                        <w:r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site</w:t>
                        </w:r>
                        <w:proofErr w:type="spellEnd"/>
                        <w:r w:rsidR="00A32B49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 w:rsidRPr="00974165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hyperlink>
                    </w:p>
                    <w:p w:rsidR="004D7AFD" w:rsidRPr="00974165" w:rsidRDefault="004D7AFD" w:rsidP="004D7AFD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:rsidR="004D7AFD" w:rsidRPr="00974165" w:rsidRDefault="004D7AFD" w:rsidP="004D7AFD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  <w:proofErr w:type="spellStart"/>
                      <w:r w:rsidRPr="00974165">
                        <w:rPr>
                          <w:rFonts w:ascii="Arial Narrow" w:hAnsi="Arial Narrow"/>
                          <w:b/>
                          <w:bCs/>
                        </w:rPr>
                        <w:t>Alfter</w:t>
                      </w:r>
                      <w:proofErr w:type="spellEnd"/>
                      <w:r w:rsidRPr="00974165">
                        <w:rPr>
                          <w:rFonts w:ascii="Arial Narrow" w:hAnsi="Arial Narrow"/>
                          <w:b/>
                          <w:bCs/>
                        </w:rPr>
                        <w:t xml:space="preserve">, </w:t>
                      </w:r>
                      <w:r w:rsidRPr="00974165">
                        <w:rPr>
                          <w:rFonts w:ascii="Arial Narrow" w:hAnsi="Arial Narrow"/>
                          <w:bCs/>
                        </w:rPr>
                        <w:t xml:space="preserve">den </w:t>
                      </w:r>
                      <w:r w:rsidR="00A32B49">
                        <w:rPr>
                          <w:rFonts w:ascii="Arial Narrow" w:hAnsi="Arial Narrow"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/>
                          <w:bCs/>
                        </w:rPr>
                        <w:t>date</w:t>
                      </w:r>
                      <w:proofErr w:type="spellEnd"/>
                      <w:r w:rsidR="00A32B49">
                        <w:rPr>
                          <w:rFonts w:ascii="Arial Narrow" w:hAnsi="Arial Narrow"/>
                          <w:bCs/>
                        </w:rPr>
                        <w:t>}</w:t>
                      </w:r>
                    </w:p>
                    <w:p w:rsidR="004D7AFD" w:rsidRDefault="004D7AFD" w:rsidP="004D7AFD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:rsidR="001F26EF" w:rsidRPr="00337060" w:rsidRDefault="001F26EF" w:rsidP="004F298B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D61">
        <w:rPr>
          <w:rFonts w:cs="Arial"/>
          <w:b/>
          <w:bCs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8D836" wp14:editId="7D3B488F">
                <wp:simplePos x="0" y="0"/>
                <wp:positionH relativeFrom="column">
                  <wp:posOffset>3442335</wp:posOffset>
                </wp:positionH>
                <wp:positionV relativeFrom="paragraph">
                  <wp:posOffset>120650</wp:posOffset>
                </wp:positionV>
                <wp:extent cx="443865" cy="243840"/>
                <wp:effectExtent l="0" t="381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6EF" w:rsidRPr="007370EF" w:rsidRDefault="001F26EF" w:rsidP="00166F3A">
                            <w:pPr>
                              <w:rPr>
                                <w:rFonts w:ascii="Cambria" w:hAnsi="Cambria" w:cs="Courier New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1F26EF" w:rsidRPr="003971DE" w:rsidRDefault="001F26EF" w:rsidP="00C97562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D836" id="Text Box 9" o:spid="_x0000_s1027" type="#_x0000_t202" style="position:absolute;margin-left:271.05pt;margin-top:9.5pt;width:34.9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" filled="f" stroked="f">
                <v:textbox inset=",7.2pt,,7.2pt">
                  <w:txbxContent>
                    <w:p w:rsidR="001F26EF" w:rsidRPr="007370EF" w:rsidRDefault="001F26EF" w:rsidP="00166F3A">
                      <w:pPr>
                        <w:rPr>
                          <w:rFonts w:ascii="Cambria" w:hAnsi="Cambria" w:cs="Courier New"/>
                          <w:b/>
                          <w:sz w:val="36"/>
                          <w:szCs w:val="36"/>
                        </w:rPr>
                      </w:pPr>
                    </w:p>
                    <w:p w:rsidR="001F26EF" w:rsidRPr="003971DE" w:rsidRDefault="001F26EF" w:rsidP="00C97562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96D64" w:rsidRPr="007F7160">
        <w:rPr>
          <w:rFonts w:ascii="Courier New" w:hAnsi="Courier New" w:cs="Courier New"/>
          <w:b/>
          <w:sz w:val="40"/>
          <w:szCs w:val="40"/>
        </w:rPr>
        <w:t xml:space="preserve">Fahrauftrag </w:t>
      </w:r>
    </w:p>
    <w:p w:rsidR="00074FFD" w:rsidRDefault="00074FFD" w:rsidP="00002537">
      <w:pPr>
        <w:rPr>
          <w:rFonts w:ascii="Cambria" w:hAnsi="Cambria"/>
          <w:color w:val="000000"/>
          <w:sz w:val="26"/>
          <w:szCs w:val="26"/>
        </w:rPr>
      </w:pPr>
    </w:p>
    <w:p w:rsidR="00E16EBB" w:rsidRPr="00A32B49" w:rsidRDefault="00F06C67" w:rsidP="00002537">
      <w:pPr>
        <w:rPr>
          <w:rFonts w:ascii="Calibri" w:hAnsi="Calibri"/>
          <w:b/>
          <w:color w:val="000000"/>
        </w:rPr>
      </w:pPr>
      <w:r w:rsidRPr="00A32B49">
        <w:rPr>
          <w:rFonts w:ascii="Calibri" w:hAnsi="Calibri"/>
          <w:color w:val="000000"/>
        </w:rPr>
        <w:t>Kunde:</w:t>
      </w:r>
      <w:r w:rsidRPr="00A32B49">
        <w:rPr>
          <w:rFonts w:ascii="Calibri" w:hAnsi="Calibri"/>
          <w:color w:val="000000"/>
        </w:rPr>
        <w:tab/>
      </w:r>
      <w:r w:rsidRPr="00A32B49">
        <w:rPr>
          <w:rFonts w:ascii="Calibri" w:hAnsi="Calibri"/>
          <w:color w:val="000000"/>
        </w:rPr>
        <w:tab/>
      </w:r>
      <w:r w:rsidR="0037704A" w:rsidRPr="00A32B49">
        <w:rPr>
          <w:rFonts w:ascii="Calibri" w:hAnsi="Calibri"/>
          <w:color w:val="000000"/>
        </w:rPr>
        <w:tab/>
      </w:r>
      <w:r w:rsidR="00A32B49">
        <w:rPr>
          <w:rFonts w:ascii="Calibri" w:hAnsi="Calibri"/>
          <w:color w:val="000000"/>
        </w:rPr>
        <w:t>${</w:t>
      </w:r>
      <w:r w:rsidR="001404B5" w:rsidRPr="00A32B49">
        <w:rPr>
          <w:rFonts w:ascii="Calibri" w:hAnsi="Calibri"/>
          <w:color w:val="000000"/>
        </w:rPr>
        <w:t>trip.client.name</w:t>
      </w:r>
      <w:r w:rsidR="00A32B49">
        <w:rPr>
          <w:rFonts w:ascii="Calibri" w:hAnsi="Calibri"/>
          <w:color w:val="000000"/>
        </w:rPr>
        <w:t>}</w:t>
      </w:r>
    </w:p>
    <w:p w:rsidR="005E7345" w:rsidRPr="0068520F" w:rsidRDefault="003B1D1D" w:rsidP="00992BC0">
      <w:pPr>
        <w:rPr>
          <w:rFonts w:ascii="Calibri" w:hAnsi="Calibri"/>
          <w:color w:val="000000"/>
          <w:lang w:val="en-US"/>
        </w:rPr>
      </w:pPr>
      <w:r w:rsidRPr="00A32B49">
        <w:rPr>
          <w:rFonts w:ascii="Calibri" w:hAnsi="Calibri"/>
          <w:color w:val="000000"/>
        </w:rPr>
        <w:t>Vera</w:t>
      </w:r>
      <w:r w:rsidR="00823B6A" w:rsidRPr="00A32B49">
        <w:rPr>
          <w:rFonts w:ascii="Calibri" w:hAnsi="Calibri"/>
          <w:color w:val="000000"/>
        </w:rPr>
        <w:t>ntwor</w:t>
      </w:r>
      <w:r w:rsidR="00490C37" w:rsidRPr="00A32B49">
        <w:rPr>
          <w:rFonts w:ascii="Calibri" w:hAnsi="Calibri"/>
          <w:color w:val="000000"/>
        </w:rPr>
        <w:t>t</w:t>
      </w:r>
      <w:r w:rsidR="007340D8" w:rsidRPr="00A32B49">
        <w:rPr>
          <w:rFonts w:ascii="Calibri" w:hAnsi="Calibri"/>
          <w:color w:val="000000"/>
        </w:rPr>
        <w:t>licher:</w:t>
      </w:r>
      <w:r w:rsidR="00490C37" w:rsidRPr="00A32B49">
        <w:rPr>
          <w:rFonts w:ascii="Calibri" w:hAnsi="Calibri"/>
          <w:color w:val="000000"/>
        </w:rPr>
        <w:tab/>
      </w:r>
      <w:r w:rsidR="00A32B49">
        <w:rPr>
          <w:rFonts w:ascii="Calibri" w:hAnsi="Calibri"/>
          <w:color w:val="000000"/>
        </w:rPr>
        <w:t>${</w:t>
      </w:r>
      <w:r w:rsidR="001404B5" w:rsidRPr="00A32B49">
        <w:rPr>
          <w:rFonts w:ascii="Calibri" w:hAnsi="Calibri"/>
          <w:color w:val="000000"/>
        </w:rPr>
        <w:t>trip.client.representative.name</w:t>
      </w:r>
      <w:r w:rsidR="00A32B49">
        <w:rPr>
          <w:rFonts w:ascii="Calibri" w:hAnsi="Calibri"/>
          <w:color w:val="000000"/>
        </w:rPr>
        <w:t>}</w:t>
      </w:r>
      <w:r w:rsidR="0068520F" w:rsidRPr="0068520F">
        <w:rPr>
          <w:rFonts w:ascii="Calibri" w:hAnsi="Calibri"/>
          <w:color w:val="000000"/>
          <w:lang w:val="en-US"/>
        </w:rPr>
        <w:t xml:space="preserve"> </w:t>
      </w:r>
    </w:p>
    <w:p w:rsidR="0045663C" w:rsidRPr="00A32B49" w:rsidRDefault="0045663C" w:rsidP="00992BC0">
      <w:pPr>
        <w:rPr>
          <w:rFonts w:ascii="Calibri" w:hAnsi="Calibri"/>
          <w:color w:val="000000"/>
        </w:rPr>
      </w:pPr>
    </w:p>
    <w:p w:rsidR="00C76797" w:rsidRPr="00A32B49" w:rsidRDefault="00992BC0" w:rsidP="00992BC0">
      <w:pPr>
        <w:rPr>
          <w:rFonts w:ascii="Calibri" w:hAnsi="Calibri" w:cs="Courier New"/>
        </w:rPr>
      </w:pPr>
      <w:r w:rsidRPr="00A32B49">
        <w:rPr>
          <w:rFonts w:ascii="Calibri" w:hAnsi="Calibri" w:cs="Courier New"/>
        </w:rPr>
        <w:t>Reisedatum</w:t>
      </w:r>
      <w:r w:rsidR="001B6307" w:rsidRPr="00A32B49">
        <w:rPr>
          <w:rFonts w:ascii="Calibri" w:hAnsi="Calibri" w:cs="Courier New"/>
        </w:rPr>
        <w:t>:</w:t>
      </w:r>
      <w:r w:rsidR="001B6307" w:rsidRPr="00A32B49">
        <w:rPr>
          <w:rFonts w:ascii="Calibri" w:hAnsi="Calibri" w:cs="Courier New"/>
        </w:rPr>
        <w:tab/>
      </w:r>
      <w:r w:rsidR="0037704A" w:rsidRPr="00A32B49">
        <w:rPr>
          <w:rFonts w:ascii="Calibri" w:hAnsi="Calibri" w:cs="Courier New"/>
        </w:rPr>
        <w:tab/>
      </w:r>
      <w:r w:rsidR="00A32B49">
        <w:rPr>
          <w:rFonts w:ascii="Calibri" w:hAnsi="Calibri"/>
          <w:color w:val="000000"/>
        </w:rPr>
        <w:t>${</w:t>
      </w:r>
      <w:proofErr w:type="spellStart"/>
      <w:r w:rsidR="003C4C4B" w:rsidRPr="00A32B49">
        <w:rPr>
          <w:rFonts w:ascii="Calibri" w:hAnsi="Calibri"/>
          <w:color w:val="000000"/>
        </w:rPr>
        <w:t>trip</w:t>
      </w:r>
      <w:proofErr w:type="spellEnd"/>
      <w:r w:rsidR="003C4C4B" w:rsidRPr="00A32B49">
        <w:rPr>
          <w:rFonts w:ascii="Calibri" w:hAnsi="Calibri"/>
          <w:color w:val="000000"/>
        </w:rPr>
        <w:t>.</w:t>
      </w:r>
      <w:proofErr w:type="spellStart"/>
      <w:r w:rsidR="003C4C4B" w:rsidRPr="00A32B49">
        <w:rPr>
          <w:rFonts w:ascii="Calibri" w:hAnsi="Calibri"/>
          <w:color w:val="000000"/>
          <w:lang w:val="en-US"/>
        </w:rPr>
        <w:t>start_date</w:t>
      </w:r>
      <w:proofErr w:type="spellEnd"/>
      <w:r w:rsidR="00A32B49">
        <w:rPr>
          <w:rFonts w:ascii="Calibri" w:hAnsi="Calibri"/>
          <w:color w:val="000000"/>
        </w:rPr>
        <w:t>}</w:t>
      </w:r>
    </w:p>
    <w:p w:rsidR="0064625C" w:rsidRPr="00A32B49" w:rsidRDefault="00A32B49" w:rsidP="00992BC0">
      <w:pPr>
        <w:rPr>
          <w:rFonts w:ascii="Calibri" w:hAnsi="Calibri" w:cs="Courier New"/>
        </w:rPr>
      </w:pPr>
      <w:r>
        <w:rPr>
          <w:rFonts w:ascii="Calibri" w:hAnsi="Calibri" w:cs="Courier New"/>
        </w:rPr>
        <w:t>Rückfahrt: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/>
          <w:color w:val="000000"/>
        </w:rPr>
        <w:t>${</w:t>
      </w:r>
      <w:proofErr w:type="spellStart"/>
      <w:r w:rsidR="003C4C4B" w:rsidRPr="00A32B49">
        <w:rPr>
          <w:rFonts w:ascii="Calibri" w:hAnsi="Calibri"/>
          <w:color w:val="000000"/>
        </w:rPr>
        <w:t>trip.end_date</w:t>
      </w:r>
      <w:proofErr w:type="spellEnd"/>
      <w:r>
        <w:rPr>
          <w:rFonts w:ascii="Calibri" w:hAnsi="Calibri"/>
          <w:color w:val="000000"/>
        </w:rPr>
        <w:t>}</w:t>
      </w:r>
    </w:p>
    <w:p w:rsidR="00500B7E" w:rsidRPr="00A32B49" w:rsidRDefault="00500B7E" w:rsidP="00500B7E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</w:p>
    <w:p w:rsidR="008969E8" w:rsidRPr="00A32B49" w:rsidRDefault="00440358" w:rsidP="00440358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lang w:val="en-US"/>
        </w:rPr>
      </w:pPr>
      <w:r w:rsidRPr="00A32B49">
        <w:rPr>
          <w:rFonts w:ascii="Calibri" w:hAnsi="Calibri" w:cs="Courier New"/>
        </w:rPr>
        <w:t>Route</w:t>
      </w:r>
      <w:r w:rsidR="009F54AC" w:rsidRPr="00A32B49">
        <w:rPr>
          <w:rFonts w:ascii="Calibri" w:hAnsi="Calibri" w:cs="Courier New"/>
        </w:rPr>
        <w:t>:</w:t>
      </w:r>
      <w:r w:rsidR="00A51395" w:rsidRPr="00A32B49">
        <w:rPr>
          <w:rFonts w:ascii="Calibri" w:hAnsi="Calibri" w:cs="Courier New"/>
        </w:rPr>
        <w:tab/>
      </w:r>
      <w:r w:rsidRPr="00A32B49">
        <w:rPr>
          <w:rFonts w:ascii="Calibri" w:hAnsi="Calibri" w:cs="Courier New"/>
        </w:rPr>
        <w:tab/>
      </w:r>
      <w:r w:rsidRPr="00A32B49">
        <w:rPr>
          <w:rFonts w:ascii="Calibri" w:hAnsi="Calibri"/>
          <w:color w:val="000000"/>
        </w:rPr>
        <w:tab/>
      </w:r>
      <w:r w:rsidR="00A32B49">
        <w:rPr>
          <w:rFonts w:ascii="Calibri" w:hAnsi="Calibri"/>
          <w:color w:val="000000"/>
        </w:rPr>
        <w:t>${</w:t>
      </w:r>
      <w:proofErr w:type="spellStart"/>
      <w:r w:rsidRPr="00A32B49">
        <w:rPr>
          <w:rFonts w:ascii="Calibri" w:hAnsi="Calibri"/>
          <w:color w:val="000000"/>
        </w:rPr>
        <w:t>trip.waypoints</w:t>
      </w:r>
      <w:proofErr w:type="spellEnd"/>
      <w:r w:rsidR="00A32B49">
        <w:rPr>
          <w:rFonts w:ascii="Calibri" w:hAnsi="Calibri"/>
          <w:color w:val="000000"/>
        </w:rPr>
        <w:t>}</w:t>
      </w:r>
      <w:r w:rsidRPr="00A32B49">
        <w:rPr>
          <w:rFonts w:ascii="Calibri" w:hAnsi="Calibri"/>
          <w:color w:val="000000"/>
        </w:rPr>
        <w:t xml:space="preserve"> </w:t>
      </w:r>
    </w:p>
    <w:p w:rsidR="001016A3" w:rsidRPr="00A32B49" w:rsidRDefault="001016A3" w:rsidP="00440358">
      <w:pPr>
        <w:widowControl w:val="0"/>
        <w:autoSpaceDE w:val="0"/>
        <w:autoSpaceDN w:val="0"/>
        <w:adjustRightInd w:val="0"/>
        <w:rPr>
          <w:rFonts w:ascii="Calibri" w:hAnsi="Calibri" w:cs="Courier New"/>
          <w:lang w:val="en-US"/>
        </w:rPr>
      </w:pPr>
      <w:bookmarkStart w:id="0" w:name="_GoBack"/>
      <w:bookmarkEnd w:id="0"/>
    </w:p>
    <w:p w:rsidR="00C76797" w:rsidRPr="00A32B49" w:rsidRDefault="003562CF" w:rsidP="00C76797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  <w:r w:rsidRPr="00A32B49">
        <w:rPr>
          <w:rFonts w:ascii="Calibri" w:hAnsi="Calibri" w:cs="Courier New"/>
        </w:rPr>
        <w:t>Personenanzahl:</w:t>
      </w:r>
      <w:r w:rsidRPr="00A32B49">
        <w:rPr>
          <w:rFonts w:ascii="Calibri" w:hAnsi="Calibri" w:cs="Courier New"/>
        </w:rPr>
        <w:tab/>
      </w:r>
      <w:r w:rsidR="00A32B49">
        <w:rPr>
          <w:rFonts w:ascii="Calibri" w:hAnsi="Calibri"/>
          <w:color w:val="000000"/>
        </w:rPr>
        <w:t>${</w:t>
      </w:r>
      <w:proofErr w:type="spellStart"/>
      <w:r w:rsidR="001404B5" w:rsidRPr="00A32B49">
        <w:rPr>
          <w:rFonts w:ascii="Calibri" w:hAnsi="Calibri"/>
          <w:color w:val="000000"/>
        </w:rPr>
        <w:t>trip.</w:t>
      </w:r>
      <w:r w:rsidR="001404B5" w:rsidRPr="00A32B49">
        <w:rPr>
          <w:rFonts w:ascii="Calibri" w:hAnsi="Calibri" w:cs="Courier New"/>
        </w:rPr>
        <w:t>passengers_quantity</w:t>
      </w:r>
      <w:proofErr w:type="spellEnd"/>
      <w:r w:rsidR="00A32B49">
        <w:rPr>
          <w:rFonts w:ascii="Calibri" w:hAnsi="Calibri"/>
          <w:color w:val="000000"/>
        </w:rPr>
        <w:t>}</w:t>
      </w:r>
    </w:p>
    <w:p w:rsidR="001B6307" w:rsidRPr="00E152F8" w:rsidRDefault="001B6307" w:rsidP="003857A8">
      <w:pPr>
        <w:widowControl w:val="0"/>
        <w:autoSpaceDE w:val="0"/>
        <w:autoSpaceDN w:val="0"/>
        <w:adjustRightInd w:val="0"/>
        <w:rPr>
          <w:rFonts w:ascii="Cambria" w:hAnsi="Cambria"/>
          <w:sz w:val="26"/>
          <w:szCs w:val="26"/>
        </w:rPr>
      </w:pPr>
    </w:p>
    <w:p w:rsidR="0037704A" w:rsidRDefault="003857A8" w:rsidP="0037704A">
      <w:pPr>
        <w:widowControl w:val="0"/>
        <w:autoSpaceDE w:val="0"/>
        <w:autoSpaceDN w:val="0"/>
        <w:adjustRightInd w:val="0"/>
        <w:rPr>
          <w:rFonts w:ascii="Calibri" w:hAnsi="Calibri" w:cs="Courier New"/>
          <w:sz w:val="28"/>
          <w:szCs w:val="28"/>
        </w:rPr>
      </w:pPr>
      <w:r w:rsidRPr="00E152F8">
        <w:rPr>
          <w:rFonts w:ascii="Cambria" w:hAnsi="Cambria" w:cs="Courier New"/>
          <w:b/>
          <w:bCs/>
          <w:sz w:val="26"/>
          <w:szCs w:val="26"/>
          <w:u w:val="single"/>
        </w:rPr>
        <w:t>Leistungen/Preis</w:t>
      </w:r>
      <w:r w:rsidRPr="00E152F8">
        <w:rPr>
          <w:rFonts w:ascii="Cambria" w:hAnsi="Cambria" w:cs="Courier New"/>
          <w:sz w:val="26"/>
          <w:szCs w:val="26"/>
          <w:u w:val="single"/>
        </w:rPr>
        <w:t>:</w:t>
      </w:r>
      <w:r w:rsidRPr="00E152F8">
        <w:rPr>
          <w:rFonts w:ascii="Cambria" w:hAnsi="Cambria" w:cs="Courier New"/>
          <w:sz w:val="26"/>
          <w:szCs w:val="26"/>
        </w:rPr>
        <w:t> </w:t>
      </w:r>
      <w:r w:rsidR="0000707D" w:rsidRPr="00E152F8">
        <w:rPr>
          <w:rFonts w:ascii="Cambria" w:hAnsi="Cambria" w:cs="Courier New"/>
          <w:sz w:val="26"/>
          <w:szCs w:val="26"/>
        </w:rPr>
        <w:t xml:space="preserve">    </w:t>
      </w:r>
      <w:r w:rsidR="0068795F" w:rsidRPr="00E152F8">
        <w:rPr>
          <w:rFonts w:ascii="Cambria" w:hAnsi="Cambria" w:cs="Courier New"/>
          <w:sz w:val="26"/>
          <w:szCs w:val="26"/>
        </w:rPr>
        <w:t xml:space="preserve">    </w:t>
      </w:r>
      <w:r w:rsidR="0082103D" w:rsidRPr="00E152F8">
        <w:rPr>
          <w:rFonts w:ascii="Cambria" w:hAnsi="Cambria" w:cs="Courier New"/>
          <w:sz w:val="26"/>
          <w:szCs w:val="26"/>
        </w:rPr>
        <w:t xml:space="preserve">    </w:t>
      </w:r>
    </w:p>
    <w:p w:rsidR="00F17F4E" w:rsidRPr="002E7FDE" w:rsidRDefault="00A32B49" w:rsidP="00FD299D">
      <w:pPr>
        <w:widowControl w:val="0"/>
        <w:autoSpaceDE w:val="0"/>
        <w:autoSpaceDN w:val="0"/>
        <w:adjustRightInd w:val="0"/>
        <w:rPr>
          <w:rFonts w:ascii="Cambria" w:hAnsi="Cambria" w:cs="Courier New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${</w:t>
      </w:r>
      <w:r w:rsidR="002E7FDE" w:rsidRPr="002E7FDE">
        <w:rPr>
          <w:rFonts w:ascii="Calibri" w:hAnsi="Calibri"/>
          <w:color w:val="000000"/>
          <w:sz w:val="26"/>
          <w:szCs w:val="26"/>
        </w:rPr>
        <w:t>trip.</w:t>
      </w:r>
      <w:r w:rsidR="002E7FDE">
        <w:rPr>
          <w:rFonts w:ascii="Calibri" w:hAnsi="Calibri"/>
          <w:color w:val="000000"/>
          <w:sz w:val="26"/>
          <w:szCs w:val="26"/>
        </w:rPr>
        <w:t>type.name</w:t>
      </w:r>
      <w:r>
        <w:rPr>
          <w:rFonts w:ascii="Calibri" w:hAnsi="Calibri"/>
          <w:color w:val="000000"/>
          <w:sz w:val="26"/>
          <w:szCs w:val="26"/>
        </w:rPr>
        <w:t>}</w:t>
      </w:r>
      <w:r w:rsidR="00E16EBB" w:rsidRPr="002E7FDE">
        <w:rPr>
          <w:rFonts w:ascii="Cambria" w:hAnsi="Cambria" w:cs="Courier New"/>
          <w:sz w:val="26"/>
          <w:szCs w:val="26"/>
        </w:rPr>
        <w:t>: (</w:t>
      </w:r>
      <w:r>
        <w:rPr>
          <w:rFonts w:ascii="Calibri" w:hAnsi="Calibri"/>
          <w:color w:val="000000"/>
          <w:sz w:val="26"/>
          <w:szCs w:val="26"/>
        </w:rPr>
        <w:t>${</w:t>
      </w:r>
      <w:proofErr w:type="spellStart"/>
      <w:r w:rsidR="005D5C76" w:rsidRPr="002E7FDE">
        <w:rPr>
          <w:rFonts w:ascii="Calibri" w:hAnsi="Calibri"/>
          <w:color w:val="000000"/>
          <w:sz w:val="26"/>
          <w:szCs w:val="26"/>
        </w:rPr>
        <w:t>trip.</w:t>
      </w:r>
      <w:r w:rsidR="005D5C76">
        <w:rPr>
          <w:rFonts w:ascii="Cambria" w:hAnsi="Cambria" w:cs="Courier New"/>
          <w:sz w:val="26"/>
          <w:szCs w:val="26"/>
        </w:rPr>
        <w:t>bus</w:t>
      </w:r>
      <w:r w:rsidR="005D5C76" w:rsidRPr="004C6529">
        <w:rPr>
          <w:rFonts w:ascii="Cambria" w:hAnsi="Cambria" w:cs="Courier New"/>
          <w:sz w:val="26"/>
          <w:szCs w:val="26"/>
        </w:rPr>
        <w:t>_distance</w:t>
      </w:r>
      <w:proofErr w:type="spellEnd"/>
      <w:r>
        <w:rPr>
          <w:rFonts w:ascii="Calibri" w:hAnsi="Calibri"/>
          <w:color w:val="000000"/>
          <w:sz w:val="26"/>
          <w:szCs w:val="26"/>
        </w:rPr>
        <w:t>}</w:t>
      </w:r>
      <w:r w:rsidR="0045663C" w:rsidRPr="002E7FDE">
        <w:rPr>
          <w:rFonts w:ascii="Cambria" w:hAnsi="Cambria" w:cs="Courier New"/>
          <w:sz w:val="26"/>
          <w:szCs w:val="26"/>
        </w:rPr>
        <w:t>)</w:t>
      </w:r>
      <w:r w:rsidR="007E3938" w:rsidRPr="002E7FDE">
        <w:rPr>
          <w:rFonts w:ascii="Cambria" w:hAnsi="Cambria" w:cs="Courier New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${</w:t>
      </w:r>
      <w:proofErr w:type="spellStart"/>
      <w:r w:rsidR="004C6529" w:rsidRPr="002E7FDE">
        <w:rPr>
          <w:rFonts w:ascii="Calibri" w:hAnsi="Calibri"/>
          <w:color w:val="000000"/>
          <w:sz w:val="26"/>
          <w:szCs w:val="26"/>
        </w:rPr>
        <w:t>trip.</w:t>
      </w:r>
      <w:r w:rsidR="004C6529" w:rsidRPr="004C6529">
        <w:rPr>
          <w:rFonts w:ascii="Cambria" w:hAnsi="Cambria" w:cs="Courier New"/>
          <w:sz w:val="26"/>
          <w:szCs w:val="26"/>
        </w:rPr>
        <w:t>inside_distance</w:t>
      </w:r>
      <w:proofErr w:type="spellEnd"/>
      <w:r>
        <w:rPr>
          <w:rFonts w:ascii="Calibri" w:hAnsi="Calibri"/>
          <w:color w:val="000000"/>
          <w:sz w:val="26"/>
          <w:szCs w:val="26"/>
        </w:rPr>
        <w:t>}</w:t>
      </w:r>
      <w:r w:rsidR="004C6529">
        <w:rPr>
          <w:rFonts w:ascii="Cambria" w:hAnsi="Cambria" w:cs="Courier New"/>
          <w:sz w:val="26"/>
          <w:szCs w:val="26"/>
        </w:rPr>
        <w:t xml:space="preserve"> </w:t>
      </w:r>
    </w:p>
    <w:p w:rsidR="007E3938" w:rsidRPr="00DB6E2A" w:rsidRDefault="007E3938" w:rsidP="00C31012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color w:val="FF0000"/>
          <w:sz w:val="26"/>
          <w:szCs w:val="26"/>
        </w:rPr>
      </w:pPr>
      <w:r w:rsidRPr="00DB6E2A">
        <w:rPr>
          <w:rFonts w:ascii="Cambria" w:hAnsi="Cambria" w:cs="Calibri"/>
          <w:color w:val="FF0000"/>
          <w:sz w:val="26"/>
          <w:szCs w:val="26"/>
        </w:rPr>
        <w:t>A</w:t>
      </w:r>
      <w:r w:rsidR="00676149" w:rsidRPr="00DB6E2A">
        <w:rPr>
          <w:rFonts w:ascii="Cambria" w:hAnsi="Cambria" w:cs="Calibri"/>
          <w:color w:val="FF0000"/>
          <w:sz w:val="26"/>
          <w:szCs w:val="26"/>
        </w:rPr>
        <w:t xml:space="preserve">nfallende </w:t>
      </w:r>
      <w:r w:rsidRPr="00DB6E2A">
        <w:rPr>
          <w:rFonts w:ascii="Cambria" w:hAnsi="Cambria" w:cs="Calibri"/>
          <w:color w:val="FF0000"/>
          <w:sz w:val="26"/>
          <w:szCs w:val="26"/>
        </w:rPr>
        <w:t xml:space="preserve">Maut und </w:t>
      </w:r>
      <w:r w:rsidR="00676149" w:rsidRPr="00DB6E2A">
        <w:rPr>
          <w:rFonts w:ascii="Cambria" w:hAnsi="Cambria" w:cs="Calibri"/>
          <w:color w:val="FF0000"/>
          <w:sz w:val="26"/>
          <w:szCs w:val="26"/>
        </w:rPr>
        <w:t>Parkgebühren übernimmt der AG</w:t>
      </w:r>
    </w:p>
    <w:p w:rsidR="001A73B2" w:rsidRPr="004C6529" w:rsidRDefault="001A73B2" w:rsidP="00FD299D">
      <w:pPr>
        <w:widowControl w:val="0"/>
        <w:autoSpaceDE w:val="0"/>
        <w:autoSpaceDN w:val="0"/>
        <w:adjustRightInd w:val="0"/>
        <w:rPr>
          <w:rFonts w:ascii="Cambria" w:hAnsi="Cambria" w:cs="Calibri"/>
          <w:sz w:val="26"/>
          <w:szCs w:val="26"/>
          <w:lang w:val="en-US"/>
        </w:rPr>
      </w:pPr>
    </w:p>
    <w:p w:rsidR="003B1D1D" w:rsidRPr="00A32B49" w:rsidRDefault="0000707D" w:rsidP="003B1D1D">
      <w:pPr>
        <w:widowControl w:val="0"/>
        <w:autoSpaceDE w:val="0"/>
        <w:autoSpaceDN w:val="0"/>
        <w:adjustRightInd w:val="0"/>
        <w:rPr>
          <w:rFonts w:ascii="Cambria" w:hAnsi="Cambria" w:cs="Courier New"/>
          <w:b/>
          <w:sz w:val="26"/>
          <w:szCs w:val="26"/>
          <w:u w:val="single"/>
          <w:lang w:val="en-US"/>
        </w:rPr>
      </w:pPr>
      <w:r w:rsidRPr="00E152F8">
        <w:rPr>
          <w:rFonts w:ascii="Cambria" w:hAnsi="Cambria" w:cs="Courier New"/>
          <w:b/>
          <w:sz w:val="26"/>
          <w:szCs w:val="26"/>
          <w:u w:val="single"/>
        </w:rPr>
        <w:t>Fahrer</w:t>
      </w:r>
      <w:r w:rsidR="000E77DA" w:rsidRPr="00E152F8">
        <w:rPr>
          <w:rFonts w:ascii="Cambria" w:hAnsi="Cambria" w:cs="Courier New"/>
          <w:b/>
          <w:sz w:val="26"/>
          <w:szCs w:val="26"/>
          <w:u w:val="single"/>
        </w:rPr>
        <w:t>/Buskennzeichen</w:t>
      </w:r>
      <w:r w:rsidRPr="00E152F8">
        <w:rPr>
          <w:rFonts w:ascii="Cambria" w:hAnsi="Cambria" w:cs="Courier New"/>
          <w:b/>
          <w:sz w:val="26"/>
          <w:szCs w:val="26"/>
          <w:u w:val="single"/>
        </w:rPr>
        <w:t xml:space="preserve">: </w:t>
      </w:r>
    </w:p>
    <w:p w:rsidR="00C44725" w:rsidRDefault="003562CF" w:rsidP="00C44725">
      <w:pPr>
        <w:widowControl w:val="0"/>
        <w:autoSpaceDE w:val="0"/>
        <w:autoSpaceDN w:val="0"/>
        <w:adjustRightInd w:val="0"/>
        <w:rPr>
          <w:rFonts w:ascii="Cambria" w:hAnsi="Cambria" w:cs="Courier New"/>
          <w:color w:val="000000"/>
          <w:sz w:val="26"/>
          <w:szCs w:val="26"/>
        </w:rPr>
      </w:pPr>
      <w:r w:rsidRPr="0049348E">
        <w:rPr>
          <w:rFonts w:ascii="Cambria" w:hAnsi="Cambria" w:cs="Courier New"/>
          <w:color w:val="000000"/>
          <w:sz w:val="26"/>
          <w:szCs w:val="26"/>
        </w:rPr>
        <w:t>Fahrer:</w:t>
      </w:r>
      <w:r w:rsidR="00DC6A77" w:rsidRPr="0049348E">
        <w:rPr>
          <w:rFonts w:ascii="Cambria" w:hAnsi="Cambria" w:cs="Courier New"/>
          <w:color w:val="000000"/>
          <w:sz w:val="26"/>
          <w:szCs w:val="26"/>
        </w:rPr>
        <w:tab/>
      </w:r>
      <w:r w:rsidR="00C44725">
        <w:rPr>
          <w:rFonts w:ascii="Cambria" w:hAnsi="Cambria" w:cs="Courier New"/>
          <w:color w:val="000000"/>
          <w:sz w:val="26"/>
          <w:szCs w:val="26"/>
        </w:rPr>
        <w:tab/>
      </w:r>
      <w:r w:rsidR="00C44725">
        <w:rPr>
          <w:rFonts w:ascii="Cambria" w:hAnsi="Cambria" w:cs="Courier New"/>
          <w:color w:val="000000"/>
          <w:sz w:val="26"/>
          <w:szCs w:val="26"/>
        </w:rPr>
        <w:tab/>
      </w:r>
      <w:r w:rsidR="00C44725">
        <w:rPr>
          <w:rFonts w:ascii="Cambria" w:hAnsi="Cambria" w:cs="Courier New"/>
          <w:color w:val="000000"/>
          <w:sz w:val="26"/>
          <w:szCs w:val="26"/>
        </w:rPr>
        <w:tab/>
      </w:r>
      <w:r w:rsidR="002D7EC2">
        <w:rPr>
          <w:rFonts w:ascii="Cambria" w:hAnsi="Cambria" w:cs="Courier New"/>
          <w:color w:val="000000"/>
          <w:sz w:val="26"/>
          <w:szCs w:val="26"/>
        </w:rPr>
        <w:tab/>
      </w:r>
      <w:r w:rsidR="002D7EC2">
        <w:rPr>
          <w:rFonts w:ascii="Cambria" w:hAnsi="Cambria" w:cs="Courier New"/>
          <w:color w:val="000000"/>
          <w:sz w:val="26"/>
          <w:szCs w:val="26"/>
        </w:rPr>
        <w:tab/>
      </w:r>
      <w:r w:rsidR="002D7EC2">
        <w:rPr>
          <w:rFonts w:ascii="Cambria" w:hAnsi="Cambria" w:cs="Courier New"/>
          <w:color w:val="000000"/>
          <w:sz w:val="26"/>
          <w:szCs w:val="26"/>
        </w:rPr>
        <w:tab/>
      </w:r>
      <w:r w:rsidR="00111A32">
        <w:rPr>
          <w:rFonts w:ascii="Cambria" w:hAnsi="Cambria" w:cs="Courier New"/>
          <w:color w:val="000000"/>
          <w:sz w:val="26"/>
          <w:szCs w:val="26"/>
        </w:rPr>
        <w:tab/>
      </w:r>
      <w:r w:rsidR="00A32B49">
        <w:rPr>
          <w:rFonts w:ascii="Cambria" w:hAnsi="Cambria" w:cs="Courier New"/>
          <w:color w:val="000000"/>
          <w:sz w:val="26"/>
          <w:szCs w:val="26"/>
        </w:rPr>
        <w:t>${</w:t>
      </w:r>
      <w:proofErr w:type="spellStart"/>
      <w:r w:rsidR="00111A32">
        <w:rPr>
          <w:rFonts w:ascii="Cambria" w:hAnsi="Cambria" w:cs="Courier New"/>
          <w:color w:val="000000"/>
          <w:sz w:val="26"/>
          <w:szCs w:val="26"/>
        </w:rPr>
        <w:t>trip.bus.plate_number</w:t>
      </w:r>
      <w:proofErr w:type="spellEnd"/>
      <w:r w:rsidR="00A32B49">
        <w:rPr>
          <w:rFonts w:ascii="Cambria" w:hAnsi="Cambria" w:cs="Courier New"/>
          <w:color w:val="000000"/>
          <w:sz w:val="26"/>
          <w:szCs w:val="26"/>
        </w:rPr>
        <w:t>}</w:t>
      </w:r>
    </w:p>
    <w:p w:rsidR="0045663C" w:rsidRDefault="0045663C" w:rsidP="00C44725">
      <w:pPr>
        <w:widowControl w:val="0"/>
        <w:autoSpaceDE w:val="0"/>
        <w:autoSpaceDN w:val="0"/>
        <w:adjustRightInd w:val="0"/>
        <w:rPr>
          <w:rFonts w:ascii="Cambria" w:hAnsi="Cambria" w:cs="Courier New"/>
          <w:color w:val="000000"/>
          <w:sz w:val="26"/>
          <w:szCs w:val="26"/>
        </w:rPr>
      </w:pPr>
    </w:p>
    <w:p w:rsidR="00C44725" w:rsidRDefault="00C44725" w:rsidP="00C44725">
      <w:pPr>
        <w:widowControl w:val="0"/>
        <w:autoSpaceDE w:val="0"/>
        <w:autoSpaceDN w:val="0"/>
        <w:adjustRightInd w:val="0"/>
        <w:rPr>
          <w:rFonts w:ascii="Cambria" w:hAnsi="Cambria" w:cs="Courier New"/>
          <w:b/>
          <w:u w:val="single"/>
        </w:rPr>
      </w:pPr>
    </w:p>
    <w:p w:rsidR="00975E14" w:rsidRDefault="00975E14" w:rsidP="00C44725">
      <w:pPr>
        <w:widowControl w:val="0"/>
        <w:autoSpaceDE w:val="0"/>
        <w:autoSpaceDN w:val="0"/>
        <w:adjustRightInd w:val="0"/>
        <w:rPr>
          <w:rFonts w:ascii="Cambria" w:hAnsi="Cambria" w:cs="Courier New"/>
          <w:color w:val="000000"/>
        </w:rPr>
      </w:pPr>
      <w:r w:rsidRPr="00033091">
        <w:rPr>
          <w:rFonts w:ascii="Cambria" w:hAnsi="Cambria" w:cs="Courier New"/>
          <w:b/>
          <w:u w:val="single"/>
        </w:rPr>
        <w:t>Kilometerstände – IST / Arbeitszeiten-Ruhezeiten</w:t>
      </w:r>
      <w:r w:rsidRPr="00033091">
        <w:rPr>
          <w:rFonts w:ascii="Cambria" w:hAnsi="Cambria" w:cs="Courier New"/>
          <w:color w:val="000000"/>
        </w:rPr>
        <w:t xml:space="preserve"> </w:t>
      </w:r>
    </w:p>
    <w:p w:rsidR="00CD0038" w:rsidRDefault="00CD0038" w:rsidP="00975E14">
      <w:pPr>
        <w:rPr>
          <w:rFonts w:ascii="Cambria" w:hAnsi="Cambria" w:cs="Courier New"/>
          <w:color w:val="000000"/>
        </w:rPr>
      </w:pP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bookmarkStart w:id="1" w:name="_Hlk528142940"/>
      <w:r w:rsidRPr="00033091">
        <w:rPr>
          <w:rFonts w:ascii="Cambria" w:hAnsi="Cambria" w:cs="Courier New"/>
          <w:color w:val="000000"/>
        </w:rPr>
        <w:t>KM-Beginn</w:t>
      </w:r>
      <w:r>
        <w:rPr>
          <w:rFonts w:ascii="Cambria" w:hAnsi="Cambria" w:cs="Courier New"/>
          <w:color w:val="000000"/>
        </w:rPr>
        <w:t xml:space="preserve"> (Betriebshof)</w:t>
      </w:r>
      <w:r w:rsidRPr="00033091">
        <w:rPr>
          <w:rFonts w:ascii="Cambria" w:hAnsi="Cambria" w:cs="Courier New"/>
          <w:color w:val="000000"/>
        </w:rPr>
        <w:t>:</w:t>
      </w:r>
      <w:r>
        <w:rPr>
          <w:rFonts w:ascii="Cambria" w:hAnsi="Cambria" w:cs="Courier New"/>
          <w:color w:val="000000"/>
        </w:rPr>
        <w:t xml:space="preserve"> </w:t>
      </w:r>
      <w:r w:rsidRPr="00033091">
        <w:rPr>
          <w:rFonts w:ascii="Cambria" w:hAnsi="Cambria" w:cs="Courier New"/>
          <w:color w:val="000000"/>
        </w:rPr>
        <w:t>___________</w:t>
      </w:r>
      <w:r>
        <w:rPr>
          <w:rFonts w:ascii="Cambria" w:hAnsi="Cambria" w:cs="Courier New"/>
          <w:color w:val="000000"/>
        </w:rPr>
        <w:t>_____________/Ort, Datum, Uhr: _______________________________________</w:t>
      </w:r>
      <w:bookmarkEnd w:id="1"/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bookmarkStart w:id="2" w:name="_Hlk528143000"/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 w:rsidRPr="00033091">
        <w:rPr>
          <w:rFonts w:ascii="Cambria" w:hAnsi="Cambria" w:cs="Courier New"/>
          <w:color w:val="000000"/>
        </w:rPr>
        <w:t>KM-Beginn</w:t>
      </w:r>
      <w:r>
        <w:rPr>
          <w:rFonts w:ascii="Cambria" w:hAnsi="Cambria" w:cs="Courier New"/>
          <w:color w:val="000000"/>
        </w:rPr>
        <w:t xml:space="preserve"> (Kunde)</w:t>
      </w:r>
      <w:r w:rsidRPr="00033091">
        <w:rPr>
          <w:rFonts w:ascii="Cambria" w:hAnsi="Cambria" w:cs="Courier New"/>
          <w:color w:val="000000"/>
        </w:rPr>
        <w:t>:</w:t>
      </w:r>
      <w:r>
        <w:rPr>
          <w:rFonts w:ascii="Cambria" w:hAnsi="Cambria" w:cs="Courier New"/>
          <w:color w:val="000000"/>
        </w:rPr>
        <w:t xml:space="preserve"> </w:t>
      </w:r>
      <w:r w:rsidRPr="00033091">
        <w:rPr>
          <w:rFonts w:ascii="Cambria" w:hAnsi="Cambria" w:cs="Courier New"/>
          <w:color w:val="000000"/>
        </w:rPr>
        <w:t>___________</w:t>
      </w:r>
      <w:r>
        <w:rPr>
          <w:rFonts w:ascii="Cambria" w:hAnsi="Cambria" w:cs="Courier New"/>
          <w:color w:val="000000"/>
        </w:rPr>
        <w:t>___________________ /Ort, Datum, Uhr: _______________________________________</w:t>
      </w:r>
    </w:p>
    <w:bookmarkEnd w:id="2"/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 w:rsidRPr="00033091">
        <w:rPr>
          <w:rFonts w:ascii="Cambria" w:hAnsi="Cambria" w:cs="Courier New"/>
          <w:color w:val="000000"/>
        </w:rPr>
        <w:t>KM-</w:t>
      </w:r>
      <w:r>
        <w:rPr>
          <w:rFonts w:ascii="Cambria" w:hAnsi="Cambria" w:cs="Courier New"/>
          <w:color w:val="000000"/>
        </w:rPr>
        <w:t>Ende (Kunde)</w:t>
      </w:r>
      <w:r w:rsidRPr="00033091">
        <w:rPr>
          <w:rFonts w:ascii="Cambria" w:hAnsi="Cambria" w:cs="Courier New"/>
          <w:color w:val="000000"/>
        </w:rPr>
        <w:t>:</w:t>
      </w:r>
      <w:r>
        <w:rPr>
          <w:rFonts w:ascii="Cambria" w:hAnsi="Cambria" w:cs="Courier New"/>
          <w:color w:val="000000"/>
        </w:rPr>
        <w:t xml:space="preserve"> </w:t>
      </w:r>
      <w:r w:rsidRPr="00033091">
        <w:rPr>
          <w:rFonts w:ascii="Cambria" w:hAnsi="Cambria" w:cs="Courier New"/>
          <w:color w:val="000000"/>
        </w:rPr>
        <w:t>___________</w:t>
      </w:r>
      <w:r>
        <w:rPr>
          <w:rFonts w:ascii="Cambria" w:hAnsi="Cambria" w:cs="Courier New"/>
          <w:color w:val="000000"/>
        </w:rPr>
        <w:t>_____________________ /Ort, Datum, Uhr: ______________________________________</w:t>
      </w: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 w:rsidRPr="00033091">
        <w:rPr>
          <w:rFonts w:ascii="Cambria" w:hAnsi="Cambria" w:cs="Courier New"/>
          <w:color w:val="000000"/>
        </w:rPr>
        <w:t>KM-Ende</w:t>
      </w:r>
      <w:r>
        <w:rPr>
          <w:rFonts w:ascii="Cambria" w:hAnsi="Cambria" w:cs="Courier New"/>
          <w:color w:val="000000"/>
        </w:rPr>
        <w:t xml:space="preserve"> (Betriebshof)</w:t>
      </w:r>
      <w:r w:rsidRPr="00033091">
        <w:rPr>
          <w:rFonts w:ascii="Cambria" w:hAnsi="Cambria" w:cs="Courier New"/>
          <w:color w:val="000000"/>
        </w:rPr>
        <w:t>: _____________</w:t>
      </w:r>
      <w:r>
        <w:rPr>
          <w:rFonts w:ascii="Cambria" w:hAnsi="Cambria" w:cs="Courier New"/>
          <w:color w:val="000000"/>
        </w:rPr>
        <w:t>______________/Ort, Datum, Uhr: _______________________________________</w:t>
      </w: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>
        <w:rPr>
          <w:rFonts w:ascii="Cambria" w:hAnsi="Cambria" w:cs="Courier New"/>
          <w:color w:val="000000"/>
        </w:rPr>
        <w:t>KM-bei Grenzüberschreitung</w:t>
      </w:r>
      <w:r w:rsidRPr="00033091">
        <w:rPr>
          <w:rFonts w:ascii="Cambria" w:hAnsi="Cambria" w:cs="Courier New"/>
          <w:color w:val="000000"/>
        </w:rPr>
        <w:t>: _____________</w:t>
      </w:r>
      <w:r>
        <w:rPr>
          <w:rFonts w:ascii="Cambria" w:hAnsi="Cambria" w:cs="Courier New"/>
          <w:color w:val="000000"/>
        </w:rPr>
        <w:t xml:space="preserve">_______/Ort, Datum, Uhr: _______________________________________  </w:t>
      </w: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>
        <w:rPr>
          <w:rFonts w:ascii="Cambria" w:hAnsi="Cambria" w:cs="Courier New"/>
          <w:color w:val="000000"/>
        </w:rPr>
        <w:t>Ausland bei Ausfahrt aus DE</w:t>
      </w: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>
        <w:rPr>
          <w:rFonts w:ascii="Cambria" w:hAnsi="Cambria" w:cs="Courier New"/>
          <w:color w:val="000000"/>
        </w:rPr>
        <w:t>KM-bei Grenzüberschreitung</w:t>
      </w:r>
      <w:r w:rsidRPr="00033091">
        <w:rPr>
          <w:rFonts w:ascii="Cambria" w:hAnsi="Cambria" w:cs="Courier New"/>
          <w:color w:val="000000"/>
        </w:rPr>
        <w:t>: _____________</w:t>
      </w:r>
      <w:r>
        <w:rPr>
          <w:rFonts w:ascii="Cambria" w:hAnsi="Cambria" w:cs="Courier New"/>
          <w:color w:val="000000"/>
        </w:rPr>
        <w:t>_______/Ort, Datum, Uhr: ______________________________________</w:t>
      </w:r>
    </w:p>
    <w:p w:rsidR="007E3938" w:rsidRDefault="007E3938" w:rsidP="007E3938">
      <w:pPr>
        <w:jc w:val="both"/>
        <w:rPr>
          <w:rFonts w:ascii="Cambria" w:hAnsi="Cambria" w:cs="Courier New"/>
          <w:color w:val="000000"/>
        </w:rPr>
      </w:pPr>
      <w:r>
        <w:rPr>
          <w:rFonts w:ascii="Cambria" w:hAnsi="Cambria" w:cs="Courier New"/>
          <w:color w:val="000000"/>
        </w:rPr>
        <w:t>Inland bei Einfahrt in DE</w:t>
      </w:r>
    </w:p>
    <w:p w:rsidR="007E3938" w:rsidRDefault="007E3938" w:rsidP="007E3938">
      <w:pPr>
        <w:jc w:val="both"/>
        <w:rPr>
          <w:rFonts w:ascii="Cambria" w:hAnsi="Cambria" w:cs="Courier New"/>
          <w:b/>
          <w:color w:val="000000"/>
          <w:u w:val="single"/>
        </w:rPr>
      </w:pPr>
    </w:p>
    <w:p w:rsidR="007E3938" w:rsidRDefault="007E3938" w:rsidP="007E3938">
      <w:pPr>
        <w:jc w:val="both"/>
        <w:rPr>
          <w:rFonts w:ascii="Cambria" w:hAnsi="Cambria" w:cs="Courier New"/>
          <w:b/>
          <w:color w:val="000000"/>
          <w:u w:val="single"/>
        </w:rPr>
      </w:pPr>
      <w:r w:rsidRPr="00BB7D44">
        <w:rPr>
          <w:rFonts w:ascii="Cambria" w:hAnsi="Cambria" w:cs="Courier New"/>
          <w:b/>
          <w:color w:val="000000"/>
          <w:u w:val="single"/>
        </w:rPr>
        <w:t>BITTE ZEITEN EINTRAGEN!!!</w:t>
      </w:r>
    </w:p>
    <w:p w:rsidR="007E3938" w:rsidRDefault="007E3938" w:rsidP="007E3938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Lenk-/Arbeitsstunden (Hauptfahrer): __________ (gesamt ohne Pausen) Unterschrift: _______________</w:t>
      </w:r>
    </w:p>
    <w:p w:rsidR="00D86A6D" w:rsidRPr="000D3ABB" w:rsidRDefault="00D86A6D" w:rsidP="00F33D4D">
      <w:pPr>
        <w:jc w:val="center"/>
        <w:rPr>
          <w:rFonts w:ascii="Cambria" w:hAnsi="Cambria"/>
          <w:color w:val="404040"/>
          <w:sz w:val="16"/>
          <w:szCs w:val="16"/>
        </w:rPr>
      </w:pPr>
    </w:p>
    <w:sectPr w:rsidR="00D86A6D" w:rsidRPr="000D3ABB" w:rsidSect="00690E2C">
      <w:headerReference w:type="default" r:id="rId8"/>
      <w:footerReference w:type="default" r:id="rId9"/>
      <w:pgSz w:w="11906" w:h="16838"/>
      <w:pgMar w:top="567" w:right="140" w:bottom="0" w:left="113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089" w:rsidRDefault="004B5089">
      <w:r>
        <w:separator/>
      </w:r>
    </w:p>
  </w:endnote>
  <w:endnote w:type="continuationSeparator" w:id="0">
    <w:p w:rsidR="004B5089" w:rsidRDefault="004B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15" w:rsidRPr="007C2C15" w:rsidRDefault="007C2C15" w:rsidP="007C2C15">
    <w:pPr>
      <w:jc w:val="center"/>
      <w:rPr>
        <w:rFonts w:asciiTheme="minorHAnsi" w:hAnsiTheme="minorHAnsi" w:cstheme="minorHAnsi"/>
        <w:color w:val="000000"/>
        <w:sz w:val="16"/>
        <w:szCs w:val="16"/>
        <w:lang w:val="en-US"/>
      </w:rPr>
    </w:pPr>
    <w:r w:rsidRPr="007C2C15">
      <w:rPr>
        <w:rFonts w:asciiTheme="minorHAnsi" w:hAnsiTheme="minorHAnsi" w:cstheme="minorHAnsi"/>
        <w:color w:val="000000"/>
        <w:sz w:val="16"/>
        <w:szCs w:val="16"/>
      </w:rPr>
      <w:t>_________________________________________________________________________</w:t>
    </w:r>
    <w:r w:rsidRPr="007C2C15">
      <w:rPr>
        <w:rFonts w:asciiTheme="minorHAnsi" w:hAnsiTheme="minorHAnsi" w:cstheme="minorHAnsi"/>
        <w:color w:val="000000"/>
        <w:sz w:val="16"/>
        <w:szCs w:val="16"/>
        <w:lang w:val="en-US"/>
      </w:rPr>
      <w:t>___________________________________________</w:t>
    </w:r>
  </w:p>
  <w:p w:rsidR="007C2C15" w:rsidRPr="007C2C15" w:rsidRDefault="007C2C15" w:rsidP="007C2C15">
    <w:pPr>
      <w:jc w:val="center"/>
      <w:rPr>
        <w:rFonts w:asciiTheme="minorHAnsi" w:hAnsiTheme="minorHAnsi" w:cstheme="minorHAnsi"/>
        <w:color w:val="404040"/>
        <w:sz w:val="16"/>
        <w:szCs w:val="16"/>
      </w:rPr>
    </w:pPr>
    <w:r w:rsidRPr="007C2C15">
      <w:rPr>
        <w:rFonts w:asciiTheme="minorHAnsi" w:hAnsiTheme="minorHAnsi" w:cstheme="minorHAnsi"/>
        <w:color w:val="404040"/>
        <w:sz w:val="16"/>
        <w:szCs w:val="16"/>
      </w:rPr>
      <w:t>Bankverbindung: Kreissparkasse Köln {BLZ 370 502 99} Konto-Nr.550 014 52/IBAN: DE43 3705 0299 0055 0014 52 / BIC: COKS DE 33 XXX</w:t>
    </w:r>
  </w:p>
  <w:p w:rsidR="007C2C15" w:rsidRPr="007C2C15" w:rsidRDefault="007C2C15" w:rsidP="007C2C15">
    <w:pPr>
      <w:jc w:val="center"/>
      <w:rPr>
        <w:rFonts w:asciiTheme="minorHAnsi" w:hAnsiTheme="minorHAnsi" w:cstheme="minorHAnsi"/>
        <w:color w:val="404040"/>
        <w:sz w:val="16"/>
        <w:szCs w:val="16"/>
      </w:rPr>
    </w:pPr>
    <w:r w:rsidRPr="007C2C15">
      <w:rPr>
        <w:rFonts w:asciiTheme="minorHAnsi" w:hAnsiTheme="minorHAnsi" w:cstheme="minorHAnsi"/>
        <w:color w:val="404040"/>
        <w:sz w:val="16"/>
        <w:szCs w:val="16"/>
      </w:rPr>
      <w:t xml:space="preserve">Eingetragen im Handelsregister Bonn HRB 19401 - Geschäftsführer: Walter </w:t>
    </w:r>
    <w:proofErr w:type="spellStart"/>
    <w:r w:rsidRPr="007C2C15">
      <w:rPr>
        <w:rFonts w:asciiTheme="minorHAnsi" w:hAnsiTheme="minorHAnsi" w:cstheme="minorHAnsi"/>
        <w:color w:val="404040"/>
        <w:sz w:val="16"/>
        <w:szCs w:val="16"/>
      </w:rPr>
      <w:t>Weiss</w:t>
    </w:r>
    <w:proofErr w:type="spellEnd"/>
  </w:p>
  <w:p w:rsidR="00564C73" w:rsidRPr="007C2C15" w:rsidRDefault="007C2C15" w:rsidP="007C2C15">
    <w:pPr>
      <w:pStyle w:val="a6"/>
      <w:jc w:val="center"/>
      <w:rPr>
        <w:rFonts w:asciiTheme="minorHAnsi" w:hAnsiTheme="minorHAnsi" w:cstheme="minorHAnsi"/>
        <w:sz w:val="16"/>
        <w:szCs w:val="16"/>
      </w:rPr>
    </w:pPr>
    <w:r w:rsidRPr="007C2C15">
      <w:rPr>
        <w:rFonts w:asciiTheme="minorHAnsi" w:hAnsiTheme="minorHAnsi" w:cstheme="minorHAnsi"/>
        <w:color w:val="404040"/>
        <w:sz w:val="16"/>
        <w:szCs w:val="16"/>
      </w:rPr>
      <w:t>Steuer-Nr.: 222/5701/5279  -   Umsatzsteuer-Id.-Nr. DE 283 431</w:t>
    </w:r>
    <w:r w:rsidRPr="007C2C15">
      <w:rPr>
        <w:rFonts w:asciiTheme="minorHAnsi" w:hAnsiTheme="minorHAnsi" w:cstheme="minorHAnsi"/>
        <w:color w:val="404040"/>
        <w:sz w:val="16"/>
        <w:szCs w:val="16"/>
      </w:rPr>
      <w:t> </w:t>
    </w:r>
    <w:r w:rsidRPr="007C2C15">
      <w:rPr>
        <w:rFonts w:asciiTheme="minorHAnsi" w:hAnsiTheme="minorHAnsi" w:cstheme="minorHAnsi"/>
        <w:color w:val="404040"/>
        <w:sz w:val="16"/>
        <w:szCs w:val="16"/>
      </w:rPr>
      <w:t>346</w:t>
    </w:r>
  </w:p>
  <w:p w:rsidR="007C2C15" w:rsidRPr="007C2C15" w:rsidRDefault="007C2C15" w:rsidP="007C2C15">
    <w:pPr>
      <w:pStyle w:val="a6"/>
      <w:jc w:val="center"/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089" w:rsidRDefault="004B5089">
      <w:r>
        <w:separator/>
      </w:r>
    </w:p>
  </w:footnote>
  <w:footnote w:type="continuationSeparator" w:id="0">
    <w:p w:rsidR="004B5089" w:rsidRDefault="004B5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4" w:rsidRDefault="00EB5B74" w:rsidP="00EB5B74">
    <w:pPr>
      <w:pStyle w:val="a4"/>
    </w:pPr>
    <w:r>
      <w:rPr>
        <w:noProof/>
        <w:lang w:val="ru-RU" w:eastAsia="ru-RU"/>
      </w:rPr>
      <w:drawing>
        <wp:inline distT="0" distB="0" distL="0" distR="0" wp14:anchorId="36671349" wp14:editId="2B5B96E9">
          <wp:extent cx="3124200" cy="838200"/>
          <wp:effectExtent l="0" t="0" r="0" b="0"/>
          <wp:docPr id="8" name="Рисунок 1" descr="cid:part1.07090105.09060300@bus-lines.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part1.07090105.09060300@bus-lines.d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520F" w:rsidRDefault="0068520F" w:rsidP="0068520F">
    <w:pPr>
      <w:pStyle w:val="a4"/>
    </w:pPr>
  </w:p>
  <w:p w:rsidR="0068520F" w:rsidRDefault="00EB5B74">
    <w:pPr>
      <w:pStyle w:val="a4"/>
    </w:pPr>
    <w:r>
      <w:rPr>
        <w:rFonts w:cs="Arial"/>
        <w:b/>
        <w:bCs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B94421" wp14:editId="25779DE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657600" cy="135255"/>
              <wp:effectExtent l="0" t="0" r="381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B74" w:rsidRPr="003622BA" w:rsidRDefault="00EB5B74" w:rsidP="00EB5B74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settings.company_name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∙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settings.street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settings.city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/ Germany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9442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0;margin-top:0;width:4in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zYrAIAAKk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" filled="f" stroked="f">
              <v:textbox inset="0,0,0,0">
                <w:txbxContent>
                  <w:p w:rsidR="00EB5B74" w:rsidRPr="003622BA" w:rsidRDefault="00EB5B74" w:rsidP="00EB5B74">
                    <w:pPr>
                      <w:pBdr>
                        <w:bottom w:val="single" w:sz="4" w:space="1" w:color="auto"/>
                      </w:pBd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settings.company_name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∙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settings.street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settings.city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/ Germany</w:t>
                    </w:r>
                  </w:p>
                </w:txbxContent>
              </v:textbox>
            </v:shape>
          </w:pict>
        </mc:Fallback>
      </mc:AlternateContent>
    </w:r>
  </w:p>
  <w:p w:rsidR="0068520F" w:rsidRDefault="0068520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D6A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1132E"/>
    <w:multiLevelType w:val="hybridMultilevel"/>
    <w:tmpl w:val="6DCE13F4"/>
    <w:lvl w:ilvl="0" w:tplc="498E5EF6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3D3F"/>
    <w:multiLevelType w:val="hybridMultilevel"/>
    <w:tmpl w:val="4282FE1E"/>
    <w:lvl w:ilvl="0" w:tplc="8230F5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631CDA"/>
    <w:multiLevelType w:val="hybridMultilevel"/>
    <w:tmpl w:val="15F0F684"/>
    <w:lvl w:ilvl="0" w:tplc="559EEA38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3F392C96"/>
    <w:multiLevelType w:val="hybridMultilevel"/>
    <w:tmpl w:val="15A6FE82"/>
    <w:lvl w:ilvl="0" w:tplc="61542C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404336"/>
    <w:multiLevelType w:val="hybridMultilevel"/>
    <w:tmpl w:val="54A46A6C"/>
    <w:lvl w:ilvl="0" w:tplc="CB3C7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71697"/>
    <w:multiLevelType w:val="hybridMultilevel"/>
    <w:tmpl w:val="B0621C1A"/>
    <w:lvl w:ilvl="0" w:tplc="235A9CE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5D0C6790"/>
    <w:multiLevelType w:val="hybridMultilevel"/>
    <w:tmpl w:val="BE322926"/>
    <w:lvl w:ilvl="0" w:tplc="0A5CE0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D5"/>
    <w:rsid w:val="00002537"/>
    <w:rsid w:val="000032D9"/>
    <w:rsid w:val="0000707D"/>
    <w:rsid w:val="000070F1"/>
    <w:rsid w:val="000103C8"/>
    <w:rsid w:val="000108B4"/>
    <w:rsid w:val="000124C2"/>
    <w:rsid w:val="00026C86"/>
    <w:rsid w:val="00026EBB"/>
    <w:rsid w:val="00040230"/>
    <w:rsid w:val="00050160"/>
    <w:rsid w:val="00055E41"/>
    <w:rsid w:val="00055F3A"/>
    <w:rsid w:val="000572F9"/>
    <w:rsid w:val="00060109"/>
    <w:rsid w:val="00060CB4"/>
    <w:rsid w:val="00065A7A"/>
    <w:rsid w:val="00074FFD"/>
    <w:rsid w:val="000851E1"/>
    <w:rsid w:val="000863BD"/>
    <w:rsid w:val="00086B60"/>
    <w:rsid w:val="00091642"/>
    <w:rsid w:val="00093AE4"/>
    <w:rsid w:val="00093DE5"/>
    <w:rsid w:val="000966D4"/>
    <w:rsid w:val="000972C3"/>
    <w:rsid w:val="000A07E7"/>
    <w:rsid w:val="000A0F3B"/>
    <w:rsid w:val="000A3713"/>
    <w:rsid w:val="000A43F9"/>
    <w:rsid w:val="000B0F41"/>
    <w:rsid w:val="000C4DCD"/>
    <w:rsid w:val="000D17F2"/>
    <w:rsid w:val="000D3ABB"/>
    <w:rsid w:val="000D41F6"/>
    <w:rsid w:val="000D4E4B"/>
    <w:rsid w:val="000E00B8"/>
    <w:rsid w:val="000E0F39"/>
    <w:rsid w:val="000E241D"/>
    <w:rsid w:val="000E25BB"/>
    <w:rsid w:val="000E77DA"/>
    <w:rsid w:val="000F1D03"/>
    <w:rsid w:val="000F6708"/>
    <w:rsid w:val="000F7736"/>
    <w:rsid w:val="00101317"/>
    <w:rsid w:val="001016A3"/>
    <w:rsid w:val="00101C4F"/>
    <w:rsid w:val="00105014"/>
    <w:rsid w:val="00107E46"/>
    <w:rsid w:val="00110CDC"/>
    <w:rsid w:val="00110D48"/>
    <w:rsid w:val="00111A32"/>
    <w:rsid w:val="001123D4"/>
    <w:rsid w:val="0012393D"/>
    <w:rsid w:val="00123E3E"/>
    <w:rsid w:val="001245AD"/>
    <w:rsid w:val="00125159"/>
    <w:rsid w:val="0012523E"/>
    <w:rsid w:val="00126F13"/>
    <w:rsid w:val="00132A47"/>
    <w:rsid w:val="0013631D"/>
    <w:rsid w:val="00136C51"/>
    <w:rsid w:val="001404B5"/>
    <w:rsid w:val="00144449"/>
    <w:rsid w:val="00145501"/>
    <w:rsid w:val="0015279F"/>
    <w:rsid w:val="0015425B"/>
    <w:rsid w:val="00155FCB"/>
    <w:rsid w:val="00156E56"/>
    <w:rsid w:val="00161AB1"/>
    <w:rsid w:val="00166F3A"/>
    <w:rsid w:val="0016775F"/>
    <w:rsid w:val="00170AFB"/>
    <w:rsid w:val="001714A9"/>
    <w:rsid w:val="00171E98"/>
    <w:rsid w:val="001720CD"/>
    <w:rsid w:val="0018471E"/>
    <w:rsid w:val="00185E5D"/>
    <w:rsid w:val="001906E1"/>
    <w:rsid w:val="00192A57"/>
    <w:rsid w:val="0019770A"/>
    <w:rsid w:val="001A0F01"/>
    <w:rsid w:val="001A1FCF"/>
    <w:rsid w:val="001A46A5"/>
    <w:rsid w:val="001A73B2"/>
    <w:rsid w:val="001B374F"/>
    <w:rsid w:val="001B6307"/>
    <w:rsid w:val="001B7E8B"/>
    <w:rsid w:val="001C1289"/>
    <w:rsid w:val="001C2C31"/>
    <w:rsid w:val="001C2F9F"/>
    <w:rsid w:val="001D19FA"/>
    <w:rsid w:val="001D5C6C"/>
    <w:rsid w:val="001E2E3C"/>
    <w:rsid w:val="001E462A"/>
    <w:rsid w:val="001E531C"/>
    <w:rsid w:val="001E67A5"/>
    <w:rsid w:val="001F1937"/>
    <w:rsid w:val="001F23AE"/>
    <w:rsid w:val="001F26EF"/>
    <w:rsid w:val="001F305E"/>
    <w:rsid w:val="00206F92"/>
    <w:rsid w:val="00212B8F"/>
    <w:rsid w:val="00217C3B"/>
    <w:rsid w:val="0022114F"/>
    <w:rsid w:val="00221196"/>
    <w:rsid w:val="00224862"/>
    <w:rsid w:val="002257C3"/>
    <w:rsid w:val="00227F9B"/>
    <w:rsid w:val="00231899"/>
    <w:rsid w:val="00237080"/>
    <w:rsid w:val="00240D5B"/>
    <w:rsid w:val="0024448A"/>
    <w:rsid w:val="002475F9"/>
    <w:rsid w:val="00247F21"/>
    <w:rsid w:val="002552FC"/>
    <w:rsid w:val="0025721E"/>
    <w:rsid w:val="00271DB4"/>
    <w:rsid w:val="00271EE1"/>
    <w:rsid w:val="00272A5C"/>
    <w:rsid w:val="0027315D"/>
    <w:rsid w:val="002732AF"/>
    <w:rsid w:val="0028039A"/>
    <w:rsid w:val="00281CC1"/>
    <w:rsid w:val="00282244"/>
    <w:rsid w:val="00291E4E"/>
    <w:rsid w:val="00293CA4"/>
    <w:rsid w:val="00295D0E"/>
    <w:rsid w:val="002A05FE"/>
    <w:rsid w:val="002A3D4F"/>
    <w:rsid w:val="002B4A3D"/>
    <w:rsid w:val="002B5C70"/>
    <w:rsid w:val="002B6041"/>
    <w:rsid w:val="002D1D83"/>
    <w:rsid w:val="002D7EC2"/>
    <w:rsid w:val="002E1151"/>
    <w:rsid w:val="002E35F1"/>
    <w:rsid w:val="002E582B"/>
    <w:rsid w:val="002E7FDE"/>
    <w:rsid w:val="002F4172"/>
    <w:rsid w:val="002F4B33"/>
    <w:rsid w:val="002F7E4D"/>
    <w:rsid w:val="00310A16"/>
    <w:rsid w:val="00312E40"/>
    <w:rsid w:val="00314786"/>
    <w:rsid w:val="0031523D"/>
    <w:rsid w:val="00317940"/>
    <w:rsid w:val="00317C4D"/>
    <w:rsid w:val="00322606"/>
    <w:rsid w:val="00323F2B"/>
    <w:rsid w:val="00330DB6"/>
    <w:rsid w:val="003325A0"/>
    <w:rsid w:val="00337060"/>
    <w:rsid w:val="003414DF"/>
    <w:rsid w:val="003439C9"/>
    <w:rsid w:val="003453B5"/>
    <w:rsid w:val="00347BDB"/>
    <w:rsid w:val="003562CF"/>
    <w:rsid w:val="003622BA"/>
    <w:rsid w:val="003723CD"/>
    <w:rsid w:val="0037704A"/>
    <w:rsid w:val="003818E0"/>
    <w:rsid w:val="003857A8"/>
    <w:rsid w:val="00386BEB"/>
    <w:rsid w:val="003951C5"/>
    <w:rsid w:val="003966D9"/>
    <w:rsid w:val="003971DE"/>
    <w:rsid w:val="003A6997"/>
    <w:rsid w:val="003B1D1D"/>
    <w:rsid w:val="003B4321"/>
    <w:rsid w:val="003B744D"/>
    <w:rsid w:val="003C0068"/>
    <w:rsid w:val="003C4C4B"/>
    <w:rsid w:val="003C7B79"/>
    <w:rsid w:val="003D0231"/>
    <w:rsid w:val="003D0925"/>
    <w:rsid w:val="003E14D7"/>
    <w:rsid w:val="003F3161"/>
    <w:rsid w:val="003F43A4"/>
    <w:rsid w:val="003F73DC"/>
    <w:rsid w:val="003F7433"/>
    <w:rsid w:val="0040649A"/>
    <w:rsid w:val="0041034D"/>
    <w:rsid w:val="004135DF"/>
    <w:rsid w:val="00414330"/>
    <w:rsid w:val="00422CA4"/>
    <w:rsid w:val="00422DAF"/>
    <w:rsid w:val="00422DD3"/>
    <w:rsid w:val="00422E27"/>
    <w:rsid w:val="004258E2"/>
    <w:rsid w:val="0043176E"/>
    <w:rsid w:val="004374F3"/>
    <w:rsid w:val="0044018C"/>
    <w:rsid w:val="00440358"/>
    <w:rsid w:val="00440903"/>
    <w:rsid w:val="0044395A"/>
    <w:rsid w:val="004473CE"/>
    <w:rsid w:val="0045663C"/>
    <w:rsid w:val="00457683"/>
    <w:rsid w:val="00466E6A"/>
    <w:rsid w:val="00470D9F"/>
    <w:rsid w:val="00472BE5"/>
    <w:rsid w:val="00473135"/>
    <w:rsid w:val="00476919"/>
    <w:rsid w:val="00480B57"/>
    <w:rsid w:val="00483C05"/>
    <w:rsid w:val="004848FA"/>
    <w:rsid w:val="00487949"/>
    <w:rsid w:val="00487E51"/>
    <w:rsid w:val="00490C37"/>
    <w:rsid w:val="004927A5"/>
    <w:rsid w:val="0049348E"/>
    <w:rsid w:val="004A0DEA"/>
    <w:rsid w:val="004A18F1"/>
    <w:rsid w:val="004A1A8C"/>
    <w:rsid w:val="004B3D89"/>
    <w:rsid w:val="004B3F6A"/>
    <w:rsid w:val="004B5089"/>
    <w:rsid w:val="004B725C"/>
    <w:rsid w:val="004C6529"/>
    <w:rsid w:val="004D1982"/>
    <w:rsid w:val="004D6B91"/>
    <w:rsid w:val="004D7AFD"/>
    <w:rsid w:val="004E1A35"/>
    <w:rsid w:val="004F17B7"/>
    <w:rsid w:val="004F2023"/>
    <w:rsid w:val="004F298B"/>
    <w:rsid w:val="004F4F6C"/>
    <w:rsid w:val="00500B7E"/>
    <w:rsid w:val="00502ECB"/>
    <w:rsid w:val="00504EA6"/>
    <w:rsid w:val="005126C9"/>
    <w:rsid w:val="00514319"/>
    <w:rsid w:val="00514549"/>
    <w:rsid w:val="00514641"/>
    <w:rsid w:val="00515B5E"/>
    <w:rsid w:val="005213EF"/>
    <w:rsid w:val="00521402"/>
    <w:rsid w:val="00537882"/>
    <w:rsid w:val="00541CD3"/>
    <w:rsid w:val="00542628"/>
    <w:rsid w:val="0054429A"/>
    <w:rsid w:val="0054456B"/>
    <w:rsid w:val="00544DC6"/>
    <w:rsid w:val="005452E9"/>
    <w:rsid w:val="00550908"/>
    <w:rsid w:val="00560920"/>
    <w:rsid w:val="00561C6F"/>
    <w:rsid w:val="00564C73"/>
    <w:rsid w:val="0056746C"/>
    <w:rsid w:val="0056786E"/>
    <w:rsid w:val="005722D5"/>
    <w:rsid w:val="00575A19"/>
    <w:rsid w:val="00581BAD"/>
    <w:rsid w:val="00584352"/>
    <w:rsid w:val="00586216"/>
    <w:rsid w:val="005A328E"/>
    <w:rsid w:val="005A6AB9"/>
    <w:rsid w:val="005A75E2"/>
    <w:rsid w:val="005B15B8"/>
    <w:rsid w:val="005B4B4C"/>
    <w:rsid w:val="005B529C"/>
    <w:rsid w:val="005B7C69"/>
    <w:rsid w:val="005C264B"/>
    <w:rsid w:val="005C2B79"/>
    <w:rsid w:val="005C2D2B"/>
    <w:rsid w:val="005C6C61"/>
    <w:rsid w:val="005D2A27"/>
    <w:rsid w:val="005D5C76"/>
    <w:rsid w:val="005D61D1"/>
    <w:rsid w:val="005E7345"/>
    <w:rsid w:val="005F4598"/>
    <w:rsid w:val="005F64AE"/>
    <w:rsid w:val="005F6AAC"/>
    <w:rsid w:val="005F7830"/>
    <w:rsid w:val="00600DEE"/>
    <w:rsid w:val="0060442C"/>
    <w:rsid w:val="00612379"/>
    <w:rsid w:val="0061705D"/>
    <w:rsid w:val="00621AB2"/>
    <w:rsid w:val="00623E30"/>
    <w:rsid w:val="006254B3"/>
    <w:rsid w:val="00626555"/>
    <w:rsid w:val="00633A52"/>
    <w:rsid w:val="00640A02"/>
    <w:rsid w:val="00644288"/>
    <w:rsid w:val="0064625C"/>
    <w:rsid w:val="00650E16"/>
    <w:rsid w:val="00655355"/>
    <w:rsid w:val="00655442"/>
    <w:rsid w:val="00664F04"/>
    <w:rsid w:val="00665787"/>
    <w:rsid w:val="00666D84"/>
    <w:rsid w:val="006675C6"/>
    <w:rsid w:val="00667D38"/>
    <w:rsid w:val="0067421D"/>
    <w:rsid w:val="00676149"/>
    <w:rsid w:val="00676D64"/>
    <w:rsid w:val="00680C1A"/>
    <w:rsid w:val="00681B8D"/>
    <w:rsid w:val="00681BA1"/>
    <w:rsid w:val="0068520F"/>
    <w:rsid w:val="0068795F"/>
    <w:rsid w:val="00690C32"/>
    <w:rsid w:val="00690E2C"/>
    <w:rsid w:val="00694C15"/>
    <w:rsid w:val="006B2FEF"/>
    <w:rsid w:val="006B5B5E"/>
    <w:rsid w:val="006B7F97"/>
    <w:rsid w:val="006D3E4D"/>
    <w:rsid w:val="006D7BF2"/>
    <w:rsid w:val="006E17C0"/>
    <w:rsid w:val="006E33BC"/>
    <w:rsid w:val="006F201A"/>
    <w:rsid w:val="006F3F04"/>
    <w:rsid w:val="007040F9"/>
    <w:rsid w:val="00707822"/>
    <w:rsid w:val="0072140B"/>
    <w:rsid w:val="007340D8"/>
    <w:rsid w:val="007370EF"/>
    <w:rsid w:val="007429B3"/>
    <w:rsid w:val="00755380"/>
    <w:rsid w:val="0076723C"/>
    <w:rsid w:val="0076735C"/>
    <w:rsid w:val="00767BF0"/>
    <w:rsid w:val="00775718"/>
    <w:rsid w:val="00775E47"/>
    <w:rsid w:val="00777A3E"/>
    <w:rsid w:val="00786C62"/>
    <w:rsid w:val="00787301"/>
    <w:rsid w:val="00790CA4"/>
    <w:rsid w:val="00791EBF"/>
    <w:rsid w:val="007922A2"/>
    <w:rsid w:val="00792AC0"/>
    <w:rsid w:val="00794D74"/>
    <w:rsid w:val="00796072"/>
    <w:rsid w:val="007A7790"/>
    <w:rsid w:val="007B09C8"/>
    <w:rsid w:val="007B7224"/>
    <w:rsid w:val="007C2C15"/>
    <w:rsid w:val="007C45E8"/>
    <w:rsid w:val="007C4688"/>
    <w:rsid w:val="007C5151"/>
    <w:rsid w:val="007C54BD"/>
    <w:rsid w:val="007C6520"/>
    <w:rsid w:val="007D058F"/>
    <w:rsid w:val="007E2FC7"/>
    <w:rsid w:val="007E355E"/>
    <w:rsid w:val="007E3938"/>
    <w:rsid w:val="007F1C41"/>
    <w:rsid w:val="007F7160"/>
    <w:rsid w:val="008018DD"/>
    <w:rsid w:val="00802592"/>
    <w:rsid w:val="00802622"/>
    <w:rsid w:val="0080336B"/>
    <w:rsid w:val="00805EB3"/>
    <w:rsid w:val="00811431"/>
    <w:rsid w:val="00815495"/>
    <w:rsid w:val="0082103D"/>
    <w:rsid w:val="00823B6A"/>
    <w:rsid w:val="00823D17"/>
    <w:rsid w:val="00824B52"/>
    <w:rsid w:val="008277B0"/>
    <w:rsid w:val="00831B3B"/>
    <w:rsid w:val="00834D69"/>
    <w:rsid w:val="00840A1E"/>
    <w:rsid w:val="00841A99"/>
    <w:rsid w:val="00843B0B"/>
    <w:rsid w:val="00847499"/>
    <w:rsid w:val="00850650"/>
    <w:rsid w:val="008528D5"/>
    <w:rsid w:val="00854723"/>
    <w:rsid w:val="0087135F"/>
    <w:rsid w:val="008737C4"/>
    <w:rsid w:val="008769B6"/>
    <w:rsid w:val="00877B52"/>
    <w:rsid w:val="008800D2"/>
    <w:rsid w:val="00891ADF"/>
    <w:rsid w:val="0089637F"/>
    <w:rsid w:val="008969E8"/>
    <w:rsid w:val="008A2FD0"/>
    <w:rsid w:val="008A3BBA"/>
    <w:rsid w:val="008B2D22"/>
    <w:rsid w:val="008B551E"/>
    <w:rsid w:val="008B7AB7"/>
    <w:rsid w:val="008C26B8"/>
    <w:rsid w:val="008C3F2B"/>
    <w:rsid w:val="008C40B3"/>
    <w:rsid w:val="008C5549"/>
    <w:rsid w:val="008C7916"/>
    <w:rsid w:val="008D4C12"/>
    <w:rsid w:val="008E4A9B"/>
    <w:rsid w:val="008E79AB"/>
    <w:rsid w:val="008F1DBD"/>
    <w:rsid w:val="008F4B1B"/>
    <w:rsid w:val="008F5F49"/>
    <w:rsid w:val="00904E94"/>
    <w:rsid w:val="009141FB"/>
    <w:rsid w:val="00927CD0"/>
    <w:rsid w:val="0093057F"/>
    <w:rsid w:val="009314E2"/>
    <w:rsid w:val="00935AB5"/>
    <w:rsid w:val="0093752E"/>
    <w:rsid w:val="00944EBB"/>
    <w:rsid w:val="00951633"/>
    <w:rsid w:val="00952F83"/>
    <w:rsid w:val="00956E76"/>
    <w:rsid w:val="00957B4E"/>
    <w:rsid w:val="00963968"/>
    <w:rsid w:val="009639DA"/>
    <w:rsid w:val="00975E14"/>
    <w:rsid w:val="00983754"/>
    <w:rsid w:val="009848D2"/>
    <w:rsid w:val="00984FAE"/>
    <w:rsid w:val="0099201D"/>
    <w:rsid w:val="00992BC0"/>
    <w:rsid w:val="00992C00"/>
    <w:rsid w:val="009A06AD"/>
    <w:rsid w:val="009A0C22"/>
    <w:rsid w:val="009A480B"/>
    <w:rsid w:val="009A48CC"/>
    <w:rsid w:val="009B5459"/>
    <w:rsid w:val="009B5838"/>
    <w:rsid w:val="009B64B4"/>
    <w:rsid w:val="009D3B66"/>
    <w:rsid w:val="009D4683"/>
    <w:rsid w:val="009E1431"/>
    <w:rsid w:val="009E3E45"/>
    <w:rsid w:val="009E47AA"/>
    <w:rsid w:val="009F45C9"/>
    <w:rsid w:val="009F54AC"/>
    <w:rsid w:val="009F5735"/>
    <w:rsid w:val="00A01760"/>
    <w:rsid w:val="00A046B2"/>
    <w:rsid w:val="00A049CF"/>
    <w:rsid w:val="00A078E0"/>
    <w:rsid w:val="00A12505"/>
    <w:rsid w:val="00A2209E"/>
    <w:rsid w:val="00A22B95"/>
    <w:rsid w:val="00A27654"/>
    <w:rsid w:val="00A32B49"/>
    <w:rsid w:val="00A410A2"/>
    <w:rsid w:val="00A42983"/>
    <w:rsid w:val="00A4658C"/>
    <w:rsid w:val="00A51395"/>
    <w:rsid w:val="00A55256"/>
    <w:rsid w:val="00A55EEF"/>
    <w:rsid w:val="00A6571F"/>
    <w:rsid w:val="00A67E80"/>
    <w:rsid w:val="00A73CA0"/>
    <w:rsid w:val="00A7694E"/>
    <w:rsid w:val="00A84AEA"/>
    <w:rsid w:val="00A84FCE"/>
    <w:rsid w:val="00A90F94"/>
    <w:rsid w:val="00A94207"/>
    <w:rsid w:val="00A9473F"/>
    <w:rsid w:val="00AA7606"/>
    <w:rsid w:val="00AC240C"/>
    <w:rsid w:val="00AC32A9"/>
    <w:rsid w:val="00AC5CB9"/>
    <w:rsid w:val="00AC70FC"/>
    <w:rsid w:val="00AD44FF"/>
    <w:rsid w:val="00AD63F4"/>
    <w:rsid w:val="00AE7FEA"/>
    <w:rsid w:val="00AF05E9"/>
    <w:rsid w:val="00AF648A"/>
    <w:rsid w:val="00AF7497"/>
    <w:rsid w:val="00B0406F"/>
    <w:rsid w:val="00B10B80"/>
    <w:rsid w:val="00B1141A"/>
    <w:rsid w:val="00B20C70"/>
    <w:rsid w:val="00B20EE3"/>
    <w:rsid w:val="00B2235A"/>
    <w:rsid w:val="00B22855"/>
    <w:rsid w:val="00B248A4"/>
    <w:rsid w:val="00B25DF5"/>
    <w:rsid w:val="00B26851"/>
    <w:rsid w:val="00B27575"/>
    <w:rsid w:val="00B34339"/>
    <w:rsid w:val="00B349F2"/>
    <w:rsid w:val="00B41398"/>
    <w:rsid w:val="00B41B95"/>
    <w:rsid w:val="00B41F4C"/>
    <w:rsid w:val="00B43B2A"/>
    <w:rsid w:val="00B45238"/>
    <w:rsid w:val="00B51AEE"/>
    <w:rsid w:val="00B57C01"/>
    <w:rsid w:val="00B6032A"/>
    <w:rsid w:val="00B61C21"/>
    <w:rsid w:val="00B63066"/>
    <w:rsid w:val="00B646FA"/>
    <w:rsid w:val="00B65D6C"/>
    <w:rsid w:val="00B662BF"/>
    <w:rsid w:val="00B67C6B"/>
    <w:rsid w:val="00B7241E"/>
    <w:rsid w:val="00B739F2"/>
    <w:rsid w:val="00B7579B"/>
    <w:rsid w:val="00B83AC7"/>
    <w:rsid w:val="00B878A4"/>
    <w:rsid w:val="00B9258D"/>
    <w:rsid w:val="00B9314A"/>
    <w:rsid w:val="00B953C9"/>
    <w:rsid w:val="00B9545A"/>
    <w:rsid w:val="00BA14A3"/>
    <w:rsid w:val="00BA3194"/>
    <w:rsid w:val="00BA36B5"/>
    <w:rsid w:val="00BA67E5"/>
    <w:rsid w:val="00BA77C5"/>
    <w:rsid w:val="00BB379A"/>
    <w:rsid w:val="00BC0C23"/>
    <w:rsid w:val="00BC241D"/>
    <w:rsid w:val="00BC2B86"/>
    <w:rsid w:val="00BC5DB3"/>
    <w:rsid w:val="00BE20F7"/>
    <w:rsid w:val="00BE3D1C"/>
    <w:rsid w:val="00C002AD"/>
    <w:rsid w:val="00C022D1"/>
    <w:rsid w:val="00C02DC9"/>
    <w:rsid w:val="00C05CBC"/>
    <w:rsid w:val="00C133F8"/>
    <w:rsid w:val="00C13D10"/>
    <w:rsid w:val="00C15525"/>
    <w:rsid w:val="00C2058B"/>
    <w:rsid w:val="00C25FD5"/>
    <w:rsid w:val="00C31012"/>
    <w:rsid w:val="00C31960"/>
    <w:rsid w:val="00C34B87"/>
    <w:rsid w:val="00C35229"/>
    <w:rsid w:val="00C42F5D"/>
    <w:rsid w:val="00C44725"/>
    <w:rsid w:val="00C4651A"/>
    <w:rsid w:val="00C46C31"/>
    <w:rsid w:val="00C53510"/>
    <w:rsid w:val="00C552B4"/>
    <w:rsid w:val="00C55CE9"/>
    <w:rsid w:val="00C5608F"/>
    <w:rsid w:val="00C57A6C"/>
    <w:rsid w:val="00C6674E"/>
    <w:rsid w:val="00C67C00"/>
    <w:rsid w:val="00C70E2F"/>
    <w:rsid w:val="00C73E6A"/>
    <w:rsid w:val="00C741AC"/>
    <w:rsid w:val="00C76797"/>
    <w:rsid w:val="00C80CAA"/>
    <w:rsid w:val="00C8136C"/>
    <w:rsid w:val="00C8326E"/>
    <w:rsid w:val="00C85F61"/>
    <w:rsid w:val="00C868FD"/>
    <w:rsid w:val="00C87AEB"/>
    <w:rsid w:val="00C90C3B"/>
    <w:rsid w:val="00C93300"/>
    <w:rsid w:val="00C954F8"/>
    <w:rsid w:val="00C96D64"/>
    <w:rsid w:val="00C97562"/>
    <w:rsid w:val="00CA09A0"/>
    <w:rsid w:val="00CA1445"/>
    <w:rsid w:val="00CA2CB0"/>
    <w:rsid w:val="00CA40BE"/>
    <w:rsid w:val="00CA49C9"/>
    <w:rsid w:val="00CB1722"/>
    <w:rsid w:val="00CB2656"/>
    <w:rsid w:val="00CB683B"/>
    <w:rsid w:val="00CC19AB"/>
    <w:rsid w:val="00CD0038"/>
    <w:rsid w:val="00CD7EE6"/>
    <w:rsid w:val="00CE2EC4"/>
    <w:rsid w:val="00CE6FDB"/>
    <w:rsid w:val="00CE744B"/>
    <w:rsid w:val="00CF1540"/>
    <w:rsid w:val="00CF3C8B"/>
    <w:rsid w:val="00CF7439"/>
    <w:rsid w:val="00D03C4A"/>
    <w:rsid w:val="00D0673C"/>
    <w:rsid w:val="00D06E3D"/>
    <w:rsid w:val="00D072B6"/>
    <w:rsid w:val="00D149A4"/>
    <w:rsid w:val="00D17562"/>
    <w:rsid w:val="00D2122E"/>
    <w:rsid w:val="00D2223B"/>
    <w:rsid w:val="00D22F24"/>
    <w:rsid w:val="00D25696"/>
    <w:rsid w:val="00D36310"/>
    <w:rsid w:val="00D4046C"/>
    <w:rsid w:val="00D40701"/>
    <w:rsid w:val="00D41A73"/>
    <w:rsid w:val="00D42038"/>
    <w:rsid w:val="00D42702"/>
    <w:rsid w:val="00D4542A"/>
    <w:rsid w:val="00D4568B"/>
    <w:rsid w:val="00D47917"/>
    <w:rsid w:val="00D5316F"/>
    <w:rsid w:val="00D53261"/>
    <w:rsid w:val="00D549A1"/>
    <w:rsid w:val="00D55C0C"/>
    <w:rsid w:val="00D6057E"/>
    <w:rsid w:val="00D61535"/>
    <w:rsid w:val="00D61661"/>
    <w:rsid w:val="00D625A8"/>
    <w:rsid w:val="00D65299"/>
    <w:rsid w:val="00D7034F"/>
    <w:rsid w:val="00D71DF3"/>
    <w:rsid w:val="00D72A48"/>
    <w:rsid w:val="00D72BD9"/>
    <w:rsid w:val="00D74B41"/>
    <w:rsid w:val="00D80627"/>
    <w:rsid w:val="00D82E15"/>
    <w:rsid w:val="00D86A6D"/>
    <w:rsid w:val="00D92CD3"/>
    <w:rsid w:val="00D93A6A"/>
    <w:rsid w:val="00D95456"/>
    <w:rsid w:val="00D95988"/>
    <w:rsid w:val="00DA0CFF"/>
    <w:rsid w:val="00DA5F0C"/>
    <w:rsid w:val="00DA7D1B"/>
    <w:rsid w:val="00DB03D5"/>
    <w:rsid w:val="00DB2D64"/>
    <w:rsid w:val="00DB571E"/>
    <w:rsid w:val="00DB6E2A"/>
    <w:rsid w:val="00DB74E3"/>
    <w:rsid w:val="00DC6A77"/>
    <w:rsid w:val="00DD073E"/>
    <w:rsid w:val="00DD4C91"/>
    <w:rsid w:val="00DE7465"/>
    <w:rsid w:val="00DF102E"/>
    <w:rsid w:val="00DF7449"/>
    <w:rsid w:val="00E019E4"/>
    <w:rsid w:val="00E023A2"/>
    <w:rsid w:val="00E06E9A"/>
    <w:rsid w:val="00E11C28"/>
    <w:rsid w:val="00E152F8"/>
    <w:rsid w:val="00E16EBB"/>
    <w:rsid w:val="00E1731A"/>
    <w:rsid w:val="00E17F38"/>
    <w:rsid w:val="00E2036D"/>
    <w:rsid w:val="00E21BE9"/>
    <w:rsid w:val="00E25BB8"/>
    <w:rsid w:val="00E272F4"/>
    <w:rsid w:val="00E277C5"/>
    <w:rsid w:val="00E328C5"/>
    <w:rsid w:val="00E369E3"/>
    <w:rsid w:val="00E37E63"/>
    <w:rsid w:val="00E37F5C"/>
    <w:rsid w:val="00E40553"/>
    <w:rsid w:val="00E42143"/>
    <w:rsid w:val="00E43E4D"/>
    <w:rsid w:val="00E47B3B"/>
    <w:rsid w:val="00E51DC1"/>
    <w:rsid w:val="00E532E0"/>
    <w:rsid w:val="00E70B36"/>
    <w:rsid w:val="00E77C54"/>
    <w:rsid w:val="00E8642A"/>
    <w:rsid w:val="00E8718B"/>
    <w:rsid w:val="00EA4365"/>
    <w:rsid w:val="00EA5B7B"/>
    <w:rsid w:val="00EA6817"/>
    <w:rsid w:val="00EB0FA9"/>
    <w:rsid w:val="00EB524B"/>
    <w:rsid w:val="00EB5B74"/>
    <w:rsid w:val="00EB6D19"/>
    <w:rsid w:val="00EB74B1"/>
    <w:rsid w:val="00EC1D4B"/>
    <w:rsid w:val="00EC54B3"/>
    <w:rsid w:val="00EC6B1D"/>
    <w:rsid w:val="00EC7895"/>
    <w:rsid w:val="00ED0EE3"/>
    <w:rsid w:val="00ED1507"/>
    <w:rsid w:val="00ED791A"/>
    <w:rsid w:val="00ED7C5B"/>
    <w:rsid w:val="00EF1EBC"/>
    <w:rsid w:val="00EF3EAE"/>
    <w:rsid w:val="00F01CF7"/>
    <w:rsid w:val="00F03AFD"/>
    <w:rsid w:val="00F06520"/>
    <w:rsid w:val="00F0664A"/>
    <w:rsid w:val="00F06C67"/>
    <w:rsid w:val="00F14BEE"/>
    <w:rsid w:val="00F17F4E"/>
    <w:rsid w:val="00F22128"/>
    <w:rsid w:val="00F27985"/>
    <w:rsid w:val="00F27D21"/>
    <w:rsid w:val="00F3111A"/>
    <w:rsid w:val="00F31E76"/>
    <w:rsid w:val="00F33D4D"/>
    <w:rsid w:val="00F46F52"/>
    <w:rsid w:val="00F543B1"/>
    <w:rsid w:val="00F559C3"/>
    <w:rsid w:val="00F57415"/>
    <w:rsid w:val="00F60233"/>
    <w:rsid w:val="00F61933"/>
    <w:rsid w:val="00F61B83"/>
    <w:rsid w:val="00F7098D"/>
    <w:rsid w:val="00F71365"/>
    <w:rsid w:val="00F7680D"/>
    <w:rsid w:val="00F7799F"/>
    <w:rsid w:val="00F94276"/>
    <w:rsid w:val="00F95251"/>
    <w:rsid w:val="00FA3873"/>
    <w:rsid w:val="00FA54BC"/>
    <w:rsid w:val="00FA6F33"/>
    <w:rsid w:val="00FA794D"/>
    <w:rsid w:val="00FB38AC"/>
    <w:rsid w:val="00FB38B2"/>
    <w:rsid w:val="00FB3D46"/>
    <w:rsid w:val="00FB406C"/>
    <w:rsid w:val="00FB468B"/>
    <w:rsid w:val="00FC070C"/>
    <w:rsid w:val="00FC43B0"/>
    <w:rsid w:val="00FC5A3E"/>
    <w:rsid w:val="00FC7C41"/>
    <w:rsid w:val="00FD0D69"/>
    <w:rsid w:val="00FD1797"/>
    <w:rsid w:val="00FD299D"/>
    <w:rsid w:val="00FD6D61"/>
    <w:rsid w:val="00FE2352"/>
    <w:rsid w:val="00FE2598"/>
    <w:rsid w:val="00FF5E6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B6C4F8-E612-4C80-9143-570B9C33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E1A35"/>
    <w:rPr>
      <w:color w:val="0000FF"/>
      <w:u w:val="single"/>
    </w:rPr>
  </w:style>
  <w:style w:type="paragraph" w:styleId="2">
    <w:name w:val="Body Text 2"/>
    <w:basedOn w:val="a"/>
    <w:rsid w:val="00065A7A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b/>
      <w:bCs/>
      <w:sz w:val="22"/>
      <w:szCs w:val="20"/>
    </w:rPr>
  </w:style>
  <w:style w:type="paragraph" w:styleId="a4">
    <w:name w:val="header"/>
    <w:basedOn w:val="a"/>
    <w:link w:val="a5"/>
    <w:uiPriority w:val="99"/>
    <w:rsid w:val="00F06520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7"/>
    <w:uiPriority w:val="99"/>
    <w:rsid w:val="00F06520"/>
    <w:pPr>
      <w:tabs>
        <w:tab w:val="center" w:pos="4536"/>
        <w:tab w:val="right" w:pos="9072"/>
      </w:tabs>
    </w:pPr>
  </w:style>
  <w:style w:type="table" w:styleId="a8">
    <w:name w:val="Table Grid"/>
    <w:basedOn w:val="a1"/>
    <w:rsid w:val="00B25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5C264B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EA6817"/>
    <w:rPr>
      <w:rFonts w:ascii="Calibri" w:eastAsia="Calibri" w:hAnsi="Calibri"/>
      <w:sz w:val="22"/>
      <w:szCs w:val="22"/>
      <w:lang w:val="de-DE" w:eastAsia="en-US"/>
    </w:rPr>
  </w:style>
  <w:style w:type="character" w:customStyle="1" w:styleId="lrzxr">
    <w:name w:val="lrzxr"/>
    <w:rsid w:val="00E328C5"/>
  </w:style>
  <w:style w:type="character" w:customStyle="1" w:styleId="a5">
    <w:name w:val="Верхний колонтитул Знак"/>
    <w:basedOn w:val="a0"/>
    <w:link w:val="a4"/>
    <w:uiPriority w:val="99"/>
    <w:rsid w:val="00EB5B74"/>
    <w:rPr>
      <w:sz w:val="24"/>
      <w:szCs w:val="24"/>
      <w:lang w:val="de-DE" w:eastAsia="de-DE"/>
    </w:rPr>
  </w:style>
  <w:style w:type="character" w:customStyle="1" w:styleId="a7">
    <w:name w:val="Нижний колонтитул Знак"/>
    <w:basedOn w:val="a0"/>
    <w:link w:val="a6"/>
    <w:uiPriority w:val="99"/>
    <w:rsid w:val="00564C73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part1.07090105.09060300@bus-lines.de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shraf%20Ghous\Anwendungsdaten\Microsoft\Vorlagen\SGH-Briefkop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F232C-0A6A-4372-BADD-82D429DB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SGH-Briefkopf.dot</Template>
  <TotalTime>72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SGH</Company>
  <LinksUpToDate>false</LinksUpToDate>
  <CharactersWithSpaces>1328</CharactersWithSpaces>
  <SharedDoc>false</SharedDoc>
  <HLinks>
    <vt:vector size="18" baseType="variant">
      <vt:variant>
        <vt:i4>79</vt:i4>
      </vt:variant>
      <vt:variant>
        <vt:i4>3</vt:i4>
      </vt:variant>
      <vt:variant>
        <vt:i4>0</vt:i4>
      </vt:variant>
      <vt:variant>
        <vt:i4>5</vt:i4>
      </vt:variant>
      <vt:variant>
        <vt:lpwstr>http://www.bus-lines.de/</vt:lpwstr>
      </vt:variant>
      <vt:variant>
        <vt:lpwstr/>
      </vt:variant>
      <vt:variant>
        <vt:i4>3276879</vt:i4>
      </vt:variant>
      <vt:variant>
        <vt:i4>0</vt:i4>
      </vt:variant>
      <vt:variant>
        <vt:i4>0</vt:i4>
      </vt:variant>
      <vt:variant>
        <vt:i4>5</vt:i4>
      </vt:variant>
      <vt:variant>
        <vt:lpwstr>mailto:info@bus-lines.de</vt:lpwstr>
      </vt:variant>
      <vt:variant>
        <vt:lpwstr/>
      </vt:variant>
      <vt:variant>
        <vt:i4>3997714</vt:i4>
      </vt:variant>
      <vt:variant>
        <vt:i4>2130</vt:i4>
      </vt:variant>
      <vt:variant>
        <vt:i4>1025</vt:i4>
      </vt:variant>
      <vt:variant>
        <vt:i4>1</vt:i4>
      </vt:variant>
      <vt:variant>
        <vt:lpwstr>cid:part1.07090105.09060300@bus-lines.de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cp:lastModifiedBy>Zverdvd.org</cp:lastModifiedBy>
  <cp:revision>9</cp:revision>
  <cp:lastPrinted>2019-05-16T07:29:00Z</cp:lastPrinted>
  <dcterms:created xsi:type="dcterms:W3CDTF">2019-07-25T08:34:00Z</dcterms:created>
  <dcterms:modified xsi:type="dcterms:W3CDTF">2019-08-28T13:37:00Z</dcterms:modified>
</cp:coreProperties>
</file>