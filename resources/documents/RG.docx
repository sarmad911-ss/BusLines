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BA1" w:rsidRDefault="00843A7B">
      <w:bookmarkStart w:id="0" w:name="_GoBack"/>
      <w:bookmarkEnd w:id="0"/>
      <w:r>
        <w:rPr>
          <w:rFonts w:cs="Arial"/>
          <w:b/>
          <w:bCs/>
          <w:i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689E336" wp14:editId="22DE8BF9">
                <wp:simplePos x="0" y="0"/>
                <wp:positionH relativeFrom="column">
                  <wp:posOffset>4509135</wp:posOffset>
                </wp:positionH>
                <wp:positionV relativeFrom="paragraph">
                  <wp:posOffset>-69215</wp:posOffset>
                </wp:positionV>
                <wp:extent cx="1863090" cy="1734185"/>
                <wp:effectExtent l="0" t="0" r="381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3090" cy="1734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0E0F" w:rsidRPr="00974165" w:rsidRDefault="00FB6382" w:rsidP="00843A7B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${</w:t>
                            </w:r>
                            <w:proofErr w:type="spellStart"/>
                            <w:r w:rsidR="00650E0F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settings.company_name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}</w:t>
                            </w:r>
                            <w:r w:rsidR="00650E0F" w:rsidRPr="00974165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:rsidR="00650E0F" w:rsidRDefault="00FB6382" w:rsidP="00843A7B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${</w:t>
                            </w:r>
                            <w:proofErr w:type="spellStart"/>
                            <w:r w:rsidR="00650E0F">
                              <w:rPr>
                                <w:rFonts w:ascii="Arial Narrow" w:hAnsi="Arial Narrow"/>
                              </w:rPr>
                              <w:t>settings.street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</w:rPr>
                              <w:t>}</w:t>
                            </w:r>
                          </w:p>
                          <w:p w:rsidR="00650E0F" w:rsidRDefault="00FB6382" w:rsidP="00843A7B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${</w:t>
                            </w:r>
                            <w:proofErr w:type="spellStart"/>
                            <w:r w:rsidR="00650E0F">
                              <w:rPr>
                                <w:rFonts w:ascii="Arial Narrow" w:hAnsi="Arial Narrow"/>
                              </w:rPr>
                              <w:t>settings.city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</w:rPr>
                              <w:t>}</w:t>
                            </w:r>
                          </w:p>
                          <w:p w:rsidR="00650E0F" w:rsidRPr="00BA36B5" w:rsidRDefault="00650E0F" w:rsidP="00843A7B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A36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Tel. </w:t>
                            </w:r>
                            <w:r w:rsidR="00FB63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CB06E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settings.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phone</w:t>
                            </w:r>
                            <w:proofErr w:type="spellEnd"/>
                            <w:r w:rsidR="00FB63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650E0F" w:rsidRPr="009441EE" w:rsidRDefault="00650E0F" w:rsidP="00843A7B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A36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Fax. </w:t>
                            </w:r>
                            <w:r w:rsidR="00FB63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9441E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settings.fax</w:t>
                            </w:r>
                            <w:proofErr w:type="spellEnd"/>
                            <w:r w:rsidR="00FB63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650E0F" w:rsidRPr="009441EE" w:rsidRDefault="00650E0F" w:rsidP="00843A7B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441E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Mobil: </w:t>
                            </w:r>
                            <w:r w:rsidR="00FB63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2B738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settings.</w:t>
                            </w:r>
                            <w:r w:rsidR="002B7386" w:rsidRPr="002B738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mobile</w:t>
                            </w:r>
                            <w:proofErr w:type="spellEnd"/>
                            <w:r w:rsidR="00FB63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650E0F" w:rsidRPr="00545B47" w:rsidRDefault="00650E0F" w:rsidP="00843A7B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545B4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 xml:space="preserve">E-Mail : </w:t>
                            </w:r>
                            <w:r w:rsidR="00B75BD7">
                              <w:fldChar w:fldCharType="begin"/>
                            </w:r>
                            <w:r w:rsidR="00B75BD7">
                              <w:instrText xml:space="preserve"> HYPERLINK "mailto:info@bus-lines.de%20" </w:instrText>
                            </w:r>
                            <w:r w:rsidR="00B75BD7">
                              <w:fldChar w:fldCharType="separate"/>
                            </w:r>
                            <w:r w:rsidR="00FB6382">
                              <w:rPr>
                                <w:rStyle w:val="a3"/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>${</w:t>
                            </w:r>
                            <w:r>
                              <w:rPr>
                                <w:rStyle w:val="a3"/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>settings.email</w:t>
                            </w:r>
                            <w:r w:rsidR="00FB6382">
                              <w:rPr>
                                <w:rStyle w:val="a3"/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>}</w:t>
                            </w:r>
                            <w:r w:rsidRPr="00545B47">
                              <w:rPr>
                                <w:rStyle w:val="a3"/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 xml:space="preserve"> </w:t>
                            </w:r>
                            <w:r w:rsidR="00B75BD7">
                              <w:rPr>
                                <w:rStyle w:val="a3"/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fldChar w:fldCharType="end"/>
                            </w:r>
                          </w:p>
                          <w:p w:rsidR="00650E0F" w:rsidRPr="00974165" w:rsidRDefault="00650E0F" w:rsidP="00843A7B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Arial Narrow" w:hAnsi="Arial Narrow"/>
                              </w:rPr>
                            </w:pPr>
                            <w:r w:rsidRPr="009741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Internet: </w:t>
                            </w:r>
                            <w:hyperlink w:history="1">
                              <w:r w:rsidRPr="00F440E3">
                                <w:t xml:space="preserve"> </w:t>
                              </w:r>
                              <w:r w:rsidR="00FB6382">
                                <w:rPr>
                                  <w:rStyle w:val="a3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${</w:t>
                              </w:r>
                              <w:proofErr w:type="spellStart"/>
                              <w:r w:rsidRPr="00F440E3">
                                <w:rPr>
                                  <w:rStyle w:val="a3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settings.</w:t>
                              </w:r>
                              <w:r>
                                <w:rPr>
                                  <w:rStyle w:val="a3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site</w:t>
                              </w:r>
                              <w:proofErr w:type="spellEnd"/>
                              <w:r w:rsidR="00FB6382">
                                <w:rPr>
                                  <w:rStyle w:val="a3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}</w:t>
                              </w:r>
                              <w:r w:rsidRPr="00974165">
                                <w:rPr>
                                  <w:rStyle w:val="a3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hyperlink>
                          </w:p>
                          <w:p w:rsidR="00650E0F" w:rsidRPr="00974165" w:rsidRDefault="00650E0F" w:rsidP="00650E0F">
                            <w:pPr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</w:p>
                          <w:p w:rsidR="00650E0F" w:rsidRPr="00974165" w:rsidRDefault="00650E0F" w:rsidP="00650E0F">
                            <w:pPr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proofErr w:type="spellStart"/>
                            <w:r w:rsidRPr="00974165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Alfter</w:t>
                            </w:r>
                            <w:proofErr w:type="spellEnd"/>
                            <w:r w:rsidRPr="00974165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 xml:space="preserve">, </w:t>
                            </w:r>
                            <w:r w:rsidRPr="00974165">
                              <w:rPr>
                                <w:rFonts w:ascii="Arial Narrow" w:hAnsi="Arial Narrow"/>
                                <w:bCs/>
                              </w:rPr>
                              <w:t xml:space="preserve">den </w:t>
                            </w:r>
                            <w:r w:rsidR="00FB6382">
                              <w:rPr>
                                <w:rFonts w:ascii="Arial Narrow" w:hAnsi="Arial Narrow"/>
                                <w:bCs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Cs/>
                              </w:rPr>
                              <w:t>date</w:t>
                            </w:r>
                            <w:proofErr w:type="spellEnd"/>
                            <w:r w:rsidR="00FB6382">
                              <w:rPr>
                                <w:rFonts w:ascii="Arial Narrow" w:hAnsi="Arial Narrow"/>
                                <w:bCs/>
                              </w:rPr>
                              <w:t>}</w:t>
                            </w:r>
                          </w:p>
                          <w:p w:rsidR="006317B0" w:rsidRDefault="006317B0" w:rsidP="004F298B">
                            <w:pPr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89E33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55.05pt;margin-top:-5.45pt;width:146.7pt;height:136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" filled="f" stroked="f">
                <v:textbox inset="0,0,0,0">
                  <w:txbxContent>
                    <w:p w:rsidR="00650E0F" w:rsidRPr="00974165" w:rsidRDefault="00FB6382" w:rsidP="00843A7B">
                      <w:pPr>
                        <w:pBdr>
                          <w:left w:val="single" w:sz="4" w:space="4" w:color="auto"/>
                        </w:pBdr>
                        <w:rPr>
                          <w:rFonts w:ascii="Arial Narrow" w:hAnsi="Arial Narrow"/>
                          <w:b/>
                          <w:bCs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</w:rPr>
                        <w:t>${</w:t>
                      </w:r>
                      <w:proofErr w:type="spellStart"/>
                      <w:r w:rsidR="00650E0F">
                        <w:rPr>
                          <w:rFonts w:ascii="Arial Narrow" w:hAnsi="Arial Narrow"/>
                          <w:b/>
                          <w:bCs/>
                        </w:rPr>
                        <w:t>settings.company_name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bCs/>
                        </w:rPr>
                        <w:t>}</w:t>
                      </w:r>
                      <w:r w:rsidR="00650E0F" w:rsidRPr="00974165">
                        <w:rPr>
                          <w:rFonts w:ascii="Arial Narrow" w:hAnsi="Arial Narrow"/>
                          <w:b/>
                          <w:bCs/>
                        </w:rPr>
                        <w:t xml:space="preserve"> </w:t>
                      </w:r>
                    </w:p>
                    <w:p w:rsidR="00650E0F" w:rsidRDefault="00FB6382" w:rsidP="00843A7B">
                      <w:pPr>
                        <w:pBdr>
                          <w:left w:val="single" w:sz="4" w:space="4" w:color="auto"/>
                        </w:pBd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${</w:t>
                      </w:r>
                      <w:proofErr w:type="spellStart"/>
                      <w:r w:rsidR="00650E0F">
                        <w:rPr>
                          <w:rFonts w:ascii="Arial Narrow" w:hAnsi="Arial Narrow"/>
                        </w:rPr>
                        <w:t>settings.street</w:t>
                      </w:r>
                      <w:proofErr w:type="spellEnd"/>
                      <w:r>
                        <w:rPr>
                          <w:rFonts w:ascii="Arial Narrow" w:hAnsi="Arial Narrow"/>
                        </w:rPr>
                        <w:t>}</w:t>
                      </w:r>
                    </w:p>
                    <w:p w:rsidR="00650E0F" w:rsidRDefault="00FB6382" w:rsidP="00843A7B">
                      <w:pPr>
                        <w:pBdr>
                          <w:left w:val="single" w:sz="4" w:space="4" w:color="auto"/>
                        </w:pBd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${</w:t>
                      </w:r>
                      <w:proofErr w:type="spellStart"/>
                      <w:r w:rsidR="00650E0F">
                        <w:rPr>
                          <w:rFonts w:ascii="Arial Narrow" w:hAnsi="Arial Narrow"/>
                        </w:rPr>
                        <w:t>settings.city</w:t>
                      </w:r>
                      <w:proofErr w:type="spellEnd"/>
                      <w:r>
                        <w:rPr>
                          <w:rFonts w:ascii="Arial Narrow" w:hAnsi="Arial Narrow"/>
                        </w:rPr>
                        <w:t>}</w:t>
                      </w:r>
                    </w:p>
                    <w:p w:rsidR="00650E0F" w:rsidRPr="00BA36B5" w:rsidRDefault="00650E0F" w:rsidP="00843A7B">
                      <w:pPr>
                        <w:pBdr>
                          <w:left w:val="single" w:sz="4" w:space="4" w:color="auto"/>
                        </w:pBd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A36B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Tel. </w:t>
                      </w:r>
                      <w:r w:rsidR="00FB6382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CB06E1">
                        <w:rPr>
                          <w:rFonts w:ascii="Arial" w:hAnsi="Arial" w:cs="Arial"/>
                          <w:sz w:val="20"/>
                          <w:szCs w:val="20"/>
                        </w:rPr>
                        <w:t>settings.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phone</w:t>
                      </w:r>
                      <w:proofErr w:type="spellEnd"/>
                      <w:r w:rsidR="00FB6382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650E0F" w:rsidRPr="009441EE" w:rsidRDefault="00650E0F" w:rsidP="00843A7B">
                      <w:pPr>
                        <w:pBdr>
                          <w:left w:val="single" w:sz="4" w:space="4" w:color="auto"/>
                        </w:pBd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A36B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Fax. </w:t>
                      </w:r>
                      <w:r w:rsidR="00FB6382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9441EE">
                        <w:rPr>
                          <w:rFonts w:ascii="Arial" w:hAnsi="Arial" w:cs="Arial"/>
                          <w:sz w:val="20"/>
                          <w:szCs w:val="20"/>
                        </w:rPr>
                        <w:t>settings.fax</w:t>
                      </w:r>
                      <w:proofErr w:type="spellEnd"/>
                      <w:r w:rsidR="00FB6382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650E0F" w:rsidRPr="009441EE" w:rsidRDefault="00650E0F" w:rsidP="00843A7B">
                      <w:pPr>
                        <w:pBdr>
                          <w:left w:val="single" w:sz="4" w:space="4" w:color="auto"/>
                        </w:pBd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441E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Mobil: </w:t>
                      </w:r>
                      <w:r w:rsidR="00FB6382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2B7386">
                        <w:rPr>
                          <w:rFonts w:ascii="Arial" w:hAnsi="Arial" w:cs="Arial"/>
                          <w:sz w:val="20"/>
                          <w:szCs w:val="20"/>
                        </w:rPr>
                        <w:t>settings.</w:t>
                      </w:r>
                      <w:r w:rsidR="002B7386" w:rsidRPr="002B7386">
                        <w:rPr>
                          <w:rFonts w:ascii="Arial" w:hAnsi="Arial" w:cs="Arial"/>
                          <w:sz w:val="20"/>
                          <w:szCs w:val="20"/>
                        </w:rPr>
                        <w:t>mobile</w:t>
                      </w:r>
                      <w:proofErr w:type="spellEnd"/>
                      <w:r w:rsidR="00FB6382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650E0F" w:rsidRPr="00545B47" w:rsidRDefault="00650E0F" w:rsidP="00843A7B">
                      <w:pPr>
                        <w:pBdr>
                          <w:left w:val="single" w:sz="4" w:space="4" w:color="auto"/>
                        </w:pBdr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</w:pPr>
                      <w:r w:rsidRPr="00545B47"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 xml:space="preserve">E-Mail : </w:t>
                      </w:r>
                      <w:r w:rsidR="00B75BD7">
                        <w:fldChar w:fldCharType="begin"/>
                      </w:r>
                      <w:r w:rsidR="00B75BD7">
                        <w:instrText xml:space="preserve"> HYPERLINK "mailto:info@bus-lines.de%20" </w:instrText>
                      </w:r>
                      <w:r w:rsidR="00B75BD7">
                        <w:fldChar w:fldCharType="separate"/>
                      </w:r>
                      <w:r w:rsidR="00FB6382">
                        <w:rPr>
                          <w:rStyle w:val="a3"/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>${</w:t>
                      </w:r>
                      <w:r>
                        <w:rPr>
                          <w:rStyle w:val="a3"/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>settings.email</w:t>
                      </w:r>
                      <w:r w:rsidR="00FB6382">
                        <w:rPr>
                          <w:rStyle w:val="a3"/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>}</w:t>
                      </w:r>
                      <w:r w:rsidRPr="00545B47">
                        <w:rPr>
                          <w:rStyle w:val="a3"/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 xml:space="preserve"> </w:t>
                      </w:r>
                      <w:r w:rsidR="00B75BD7">
                        <w:rPr>
                          <w:rStyle w:val="a3"/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fldChar w:fldCharType="end"/>
                      </w:r>
                    </w:p>
                    <w:p w:rsidR="00650E0F" w:rsidRPr="00974165" w:rsidRDefault="00650E0F" w:rsidP="00843A7B">
                      <w:pPr>
                        <w:pBdr>
                          <w:left w:val="single" w:sz="4" w:space="4" w:color="auto"/>
                        </w:pBdr>
                        <w:rPr>
                          <w:rFonts w:ascii="Arial Narrow" w:hAnsi="Arial Narrow"/>
                        </w:rPr>
                      </w:pPr>
                      <w:r w:rsidRPr="009741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Internet: </w:t>
                      </w:r>
                      <w:hyperlink w:history="1">
                        <w:r w:rsidRPr="00F440E3">
                          <w:t xml:space="preserve"> </w:t>
                        </w:r>
                        <w:r w:rsidR="00FB6382">
                          <w:rPr>
                            <w:rStyle w:val="a3"/>
                            <w:rFonts w:ascii="Arial" w:hAnsi="Arial" w:cs="Arial"/>
                            <w:sz w:val="20"/>
                            <w:szCs w:val="20"/>
                          </w:rPr>
                          <w:t>${</w:t>
                        </w:r>
                        <w:proofErr w:type="spellStart"/>
                        <w:r w:rsidRPr="00F440E3">
                          <w:rPr>
                            <w:rStyle w:val="a3"/>
                            <w:rFonts w:ascii="Arial" w:hAnsi="Arial" w:cs="Arial"/>
                            <w:sz w:val="20"/>
                            <w:szCs w:val="20"/>
                          </w:rPr>
                          <w:t>settings.</w:t>
                        </w:r>
                        <w:r>
                          <w:rPr>
                            <w:rStyle w:val="a3"/>
                            <w:rFonts w:ascii="Arial" w:hAnsi="Arial" w:cs="Arial"/>
                            <w:sz w:val="20"/>
                            <w:szCs w:val="20"/>
                          </w:rPr>
                          <w:t>site</w:t>
                        </w:r>
                        <w:proofErr w:type="spellEnd"/>
                        <w:r w:rsidR="00FB6382">
                          <w:rPr>
                            <w:rStyle w:val="a3"/>
                            <w:rFonts w:ascii="Arial" w:hAnsi="Arial" w:cs="Arial"/>
                            <w:sz w:val="20"/>
                            <w:szCs w:val="20"/>
                          </w:rPr>
                          <w:t>}</w:t>
                        </w:r>
                        <w:r w:rsidRPr="00974165">
                          <w:rPr>
                            <w:rStyle w:val="a3"/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hyperlink>
                    </w:p>
                    <w:p w:rsidR="00650E0F" w:rsidRPr="00974165" w:rsidRDefault="00650E0F" w:rsidP="00650E0F">
                      <w:pPr>
                        <w:rPr>
                          <w:rFonts w:ascii="Arial Narrow" w:hAnsi="Arial Narrow"/>
                          <w:b/>
                          <w:bCs/>
                        </w:rPr>
                      </w:pPr>
                    </w:p>
                    <w:p w:rsidR="00650E0F" w:rsidRPr="00974165" w:rsidRDefault="00650E0F" w:rsidP="00650E0F">
                      <w:pPr>
                        <w:rPr>
                          <w:rFonts w:ascii="Arial Narrow" w:hAnsi="Arial Narrow"/>
                          <w:b/>
                          <w:bCs/>
                        </w:rPr>
                      </w:pPr>
                      <w:proofErr w:type="spellStart"/>
                      <w:r w:rsidRPr="00974165">
                        <w:rPr>
                          <w:rFonts w:ascii="Arial Narrow" w:hAnsi="Arial Narrow"/>
                          <w:b/>
                          <w:bCs/>
                        </w:rPr>
                        <w:t>Alfter</w:t>
                      </w:r>
                      <w:proofErr w:type="spellEnd"/>
                      <w:r w:rsidRPr="00974165">
                        <w:rPr>
                          <w:rFonts w:ascii="Arial Narrow" w:hAnsi="Arial Narrow"/>
                          <w:b/>
                          <w:bCs/>
                        </w:rPr>
                        <w:t xml:space="preserve">, </w:t>
                      </w:r>
                      <w:r w:rsidRPr="00974165">
                        <w:rPr>
                          <w:rFonts w:ascii="Arial Narrow" w:hAnsi="Arial Narrow"/>
                          <w:bCs/>
                        </w:rPr>
                        <w:t xml:space="preserve">den </w:t>
                      </w:r>
                      <w:r w:rsidR="00FB6382">
                        <w:rPr>
                          <w:rFonts w:ascii="Arial Narrow" w:hAnsi="Arial Narrow"/>
                          <w:bCs/>
                        </w:rPr>
                        <w:t>${</w:t>
                      </w:r>
                      <w:proofErr w:type="spellStart"/>
                      <w:r>
                        <w:rPr>
                          <w:rFonts w:ascii="Arial Narrow" w:hAnsi="Arial Narrow"/>
                          <w:bCs/>
                        </w:rPr>
                        <w:t>date</w:t>
                      </w:r>
                      <w:proofErr w:type="spellEnd"/>
                      <w:r w:rsidR="00FB6382">
                        <w:rPr>
                          <w:rFonts w:ascii="Arial Narrow" w:hAnsi="Arial Narrow"/>
                          <w:bCs/>
                        </w:rPr>
                        <w:t>}</w:t>
                      </w:r>
                    </w:p>
                    <w:p w:rsidR="006317B0" w:rsidRDefault="006317B0" w:rsidP="004F298B">
                      <w:pPr>
                        <w:rPr>
                          <w:rFonts w:ascii="Arial Narrow" w:hAnsi="Arial Narrow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7304" w:rsidRPr="003D0925">
        <w:rPr>
          <w:rFonts w:ascii="Arial" w:hAnsi="Arial" w:cs="Arial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0" wp14:anchorId="7300DA8A" wp14:editId="02CCDB9E">
                <wp:simplePos x="0" y="0"/>
                <wp:positionH relativeFrom="column">
                  <wp:posOffset>0</wp:posOffset>
                </wp:positionH>
                <wp:positionV relativeFrom="paragraph">
                  <wp:posOffset>120650</wp:posOffset>
                </wp:positionV>
                <wp:extent cx="3489960" cy="1600200"/>
                <wp:effectExtent l="0" t="0" r="0" b="1905"/>
                <wp:wrapNone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996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2">
                        <w:txbxContent>
                          <w:p w:rsidR="00711A73" w:rsidRPr="00711A73" w:rsidRDefault="00FB6382" w:rsidP="00711A7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${</w:t>
                            </w:r>
                            <w:r w:rsidR="00711A73" w:rsidRPr="00711A73">
                              <w:rPr>
                                <w:rFonts w:ascii="Calibri" w:hAnsi="Calibri"/>
                                <w:b/>
                                <w:color w:val="000000"/>
                              </w:rPr>
                              <w:t>trip.client.name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}</w:t>
                            </w:r>
                          </w:p>
                          <w:p w:rsidR="00711A73" w:rsidRDefault="00FB6382" w:rsidP="00711A7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${</w:t>
                            </w:r>
                            <w:r w:rsidR="00711A73">
                              <w:rPr>
                                <w:rFonts w:ascii="Calibri" w:hAnsi="Calibri"/>
                                <w:color w:val="000000"/>
                              </w:rPr>
                              <w:t>trip.client</w:t>
                            </w:r>
                            <w:r w:rsidR="00711A73" w:rsidRPr="007F512E">
                              <w:rPr>
                                <w:rFonts w:ascii="Calibri" w:hAnsi="Calibri"/>
                                <w:color w:val="000000"/>
                              </w:rPr>
                              <w:t>.representative</w:t>
                            </w:r>
                            <w:r w:rsidR="00711A73">
                              <w:rPr>
                                <w:rFonts w:ascii="Calibri" w:hAnsi="Calibri"/>
                                <w:color w:val="000000"/>
                              </w:rPr>
                              <w:t>.</w:t>
                            </w:r>
                            <w:r w:rsidR="00711A73" w:rsidRPr="007F512E">
                              <w:rPr>
                                <w:rFonts w:ascii="Calibri" w:hAnsi="Calibri"/>
                                <w:color w:val="000000"/>
                              </w:rPr>
                              <w:t>name</w:t>
                            </w: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}</w:t>
                            </w:r>
                          </w:p>
                          <w:p w:rsidR="00711A73" w:rsidRPr="004E140E" w:rsidRDefault="00FB6382" w:rsidP="00711A7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lang w:val="ru-RU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711A73" w:rsidRPr="004E140E">
                              <w:rPr>
                                <w:rFonts w:ascii="Calibri" w:hAnsi="Calibri"/>
                              </w:rPr>
                              <w:t>trip.client</w:t>
                            </w:r>
                            <w:proofErr w:type="spellEnd"/>
                            <w:r w:rsidR="00711A73" w:rsidRPr="004E140E">
                              <w:rPr>
                                <w:rFonts w:ascii="Calibri" w:hAnsi="Calibri"/>
                              </w:rPr>
                              <w:t>.</w:t>
                            </w:r>
                            <w:r w:rsidR="00711A73" w:rsidRPr="004E140E">
                              <w:rPr>
                                <w:rFonts w:ascii="Calibri" w:hAnsi="Calibri"/>
                                <w:lang w:val="en-US"/>
                              </w:rPr>
                              <w:t>address</w:t>
                            </w: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}</w:t>
                            </w:r>
                            <w:r w:rsidR="00711A73" w:rsidRPr="004E140E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</w:p>
                          <w:p w:rsidR="004D4F94" w:rsidRPr="004D4F94" w:rsidRDefault="004D4F94" w:rsidP="006439C5">
                            <w:pPr>
                              <w:rPr>
                                <w:rFonts w:ascii="Calibri" w:hAnsi="Calibri" w:cs="Calibr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00DA8A" id="Text Box 8" o:spid="_x0000_s1027" type="#_x0000_t202" style="position:absolute;margin-left:0;margin-top:9.5pt;width:274.8pt;height:12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" o:allowoverlap="f" stroked="f">
                <v:textbox style="mso-next-textbox:#Text Box 9" inset="0,0,0,0">
                  <w:txbxContent>
                    <w:p w:rsidR="00711A73" w:rsidRPr="00711A73" w:rsidRDefault="00FB6382" w:rsidP="00711A7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b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${</w:t>
                      </w:r>
                      <w:r w:rsidR="00711A73" w:rsidRPr="00711A73">
                        <w:rPr>
                          <w:rFonts w:ascii="Calibri" w:hAnsi="Calibri"/>
                          <w:b/>
                          <w:color w:val="000000"/>
                        </w:rPr>
                        <w:t>trip.client.name</w:t>
                      </w:r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}</w:t>
                      </w:r>
                    </w:p>
                    <w:p w:rsidR="00711A73" w:rsidRDefault="00FB6382" w:rsidP="00711A7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lang w:val="en-US"/>
                        </w:rPr>
                        <w:t>${</w:t>
                      </w:r>
                      <w:r w:rsidR="00711A73">
                        <w:rPr>
                          <w:rFonts w:ascii="Calibri" w:hAnsi="Calibri"/>
                          <w:color w:val="000000"/>
                        </w:rPr>
                        <w:t>trip.client</w:t>
                      </w:r>
                      <w:r w:rsidR="00711A73" w:rsidRPr="007F512E">
                        <w:rPr>
                          <w:rFonts w:ascii="Calibri" w:hAnsi="Calibri"/>
                          <w:color w:val="000000"/>
                        </w:rPr>
                        <w:t>.representative</w:t>
                      </w:r>
                      <w:r w:rsidR="00711A73">
                        <w:rPr>
                          <w:rFonts w:ascii="Calibri" w:hAnsi="Calibri"/>
                          <w:color w:val="000000"/>
                        </w:rPr>
                        <w:t>.</w:t>
                      </w:r>
                      <w:r w:rsidR="00711A73" w:rsidRPr="007F512E">
                        <w:rPr>
                          <w:rFonts w:ascii="Calibri" w:hAnsi="Calibri"/>
                          <w:color w:val="000000"/>
                        </w:rPr>
                        <w:t>name</w:t>
                      </w:r>
                      <w:r>
                        <w:rPr>
                          <w:rFonts w:ascii="Calibri" w:hAnsi="Calibri" w:cs="Calibri"/>
                          <w:lang w:val="en-US"/>
                        </w:rPr>
                        <w:t>}</w:t>
                      </w:r>
                    </w:p>
                    <w:p w:rsidR="00711A73" w:rsidRPr="004E140E" w:rsidRDefault="00FB6382" w:rsidP="00711A7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lang w:val="ru-RU"/>
                        </w:rPr>
                      </w:pPr>
                      <w:r>
                        <w:rPr>
                          <w:rFonts w:ascii="Calibri" w:hAnsi="Calibri" w:cs="Calibri"/>
                          <w:lang w:val="en-US"/>
                        </w:rPr>
                        <w:t>${</w:t>
                      </w:r>
                      <w:proofErr w:type="spellStart"/>
                      <w:r w:rsidR="00711A73" w:rsidRPr="004E140E">
                        <w:rPr>
                          <w:rFonts w:ascii="Calibri" w:hAnsi="Calibri"/>
                        </w:rPr>
                        <w:t>trip.client</w:t>
                      </w:r>
                      <w:proofErr w:type="spellEnd"/>
                      <w:r w:rsidR="00711A73" w:rsidRPr="004E140E">
                        <w:rPr>
                          <w:rFonts w:ascii="Calibri" w:hAnsi="Calibri"/>
                        </w:rPr>
                        <w:t>.</w:t>
                      </w:r>
                      <w:r w:rsidR="00711A73" w:rsidRPr="004E140E">
                        <w:rPr>
                          <w:rFonts w:ascii="Calibri" w:hAnsi="Calibri"/>
                          <w:lang w:val="en-US"/>
                        </w:rPr>
                        <w:t>address</w:t>
                      </w:r>
                      <w:r>
                        <w:rPr>
                          <w:rFonts w:ascii="Calibri" w:hAnsi="Calibri" w:cs="Calibri"/>
                          <w:lang w:val="en-US"/>
                        </w:rPr>
                        <w:t>}</w:t>
                      </w:r>
                      <w:r w:rsidR="00711A73" w:rsidRPr="004E140E">
                        <w:rPr>
                          <w:rFonts w:ascii="Calibri" w:hAnsi="Calibri" w:cs="Calibri"/>
                        </w:rPr>
                        <w:t xml:space="preserve"> </w:t>
                      </w:r>
                    </w:p>
                    <w:p w:rsidR="004D4F94" w:rsidRPr="004D4F94" w:rsidRDefault="004D4F94" w:rsidP="006439C5">
                      <w:pPr>
                        <w:rPr>
                          <w:rFonts w:ascii="Calibri" w:hAnsi="Calibri" w:cs="Calibri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7304">
        <w:rPr>
          <w:rFonts w:cs="Arial"/>
          <w:b/>
          <w:bCs/>
          <w:i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120650</wp:posOffset>
                </wp:positionV>
                <wp:extent cx="914400" cy="914400"/>
                <wp:effectExtent l="0" t="0" r="3810" b="190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2" seq="1"/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234pt;margin-top:9.5pt;width:1in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" filled="f" stroked="f">
                <v:textbox inset=",7.2pt,,7.2pt">
                  <w:txbxContent/>
                </v:textbox>
                <w10:wrap type="tight"/>
              </v:shape>
            </w:pict>
          </mc:Fallback>
        </mc:AlternateContent>
      </w:r>
    </w:p>
    <w:p w:rsidR="00681BA1" w:rsidRDefault="00681BA1"/>
    <w:p w:rsidR="00681BA1" w:rsidRDefault="00BD7DCC">
      <w:r>
        <w:t>-------</w:t>
      </w:r>
    </w:p>
    <w:p w:rsidR="00681BA1" w:rsidRDefault="00681BA1"/>
    <w:p w:rsidR="004F298B" w:rsidRDefault="004F298B"/>
    <w:p w:rsidR="00065A7A" w:rsidRDefault="00065A7A"/>
    <w:p w:rsidR="00065A7A" w:rsidRDefault="00065A7A"/>
    <w:p w:rsidR="00065A7A" w:rsidRDefault="00065A7A"/>
    <w:p w:rsidR="00065A7A" w:rsidRDefault="00065A7A"/>
    <w:p w:rsidR="00065A7A" w:rsidRDefault="00065A7A"/>
    <w:p w:rsidR="00756F29" w:rsidRDefault="00756F29" w:rsidP="00756F29">
      <w:pPr>
        <w:rPr>
          <w:rFonts w:ascii="Calibri" w:hAnsi="Calibri"/>
          <w:color w:val="000000"/>
        </w:rPr>
      </w:pPr>
    </w:p>
    <w:p w:rsidR="009D7C3C" w:rsidRDefault="00EE370F" w:rsidP="004F2023">
      <w:pPr>
        <w:rPr>
          <w:rFonts w:ascii="Arial" w:hAnsi="Arial" w:cs="Arial"/>
          <w:b/>
          <w:i/>
          <w:color w:val="000000"/>
          <w:sz w:val="34"/>
          <w:szCs w:val="34"/>
        </w:rPr>
      </w:pPr>
      <w:r>
        <w:rPr>
          <w:rFonts w:ascii="Arial" w:hAnsi="Arial" w:cs="Arial"/>
          <w:b/>
          <w:i/>
          <w:color w:val="000000"/>
          <w:sz w:val="34"/>
          <w:szCs w:val="34"/>
        </w:rPr>
        <w:t>RECHNUN</w:t>
      </w:r>
      <w:r w:rsidR="00D90914">
        <w:rPr>
          <w:rFonts w:ascii="Arial" w:hAnsi="Arial" w:cs="Arial"/>
          <w:b/>
          <w:i/>
          <w:color w:val="000000"/>
          <w:sz w:val="34"/>
          <w:szCs w:val="34"/>
        </w:rPr>
        <w:t>G</w:t>
      </w:r>
      <w:r w:rsidR="00717292">
        <w:rPr>
          <w:rFonts w:ascii="Arial" w:hAnsi="Arial" w:cs="Arial"/>
          <w:b/>
          <w:i/>
          <w:color w:val="000000"/>
          <w:sz w:val="34"/>
          <w:szCs w:val="34"/>
        </w:rPr>
        <w:tab/>
      </w:r>
      <w:r w:rsidR="00717292">
        <w:rPr>
          <w:rFonts w:ascii="Arial" w:hAnsi="Arial" w:cs="Arial"/>
          <w:b/>
          <w:i/>
          <w:color w:val="000000"/>
          <w:sz w:val="34"/>
          <w:szCs w:val="34"/>
        </w:rPr>
        <w:tab/>
      </w:r>
      <w:r w:rsidR="00FB6382">
        <w:rPr>
          <w:rFonts w:ascii="Arial" w:hAnsi="Arial" w:cs="Arial"/>
          <w:b/>
          <w:i/>
          <w:color w:val="000000"/>
          <w:sz w:val="34"/>
          <w:szCs w:val="34"/>
        </w:rPr>
        <w:t>${</w:t>
      </w:r>
      <w:r w:rsidR="008E302A">
        <w:rPr>
          <w:rFonts w:ascii="Arial" w:hAnsi="Arial" w:cs="Arial"/>
          <w:b/>
          <w:i/>
          <w:color w:val="000000"/>
          <w:sz w:val="34"/>
          <w:szCs w:val="34"/>
        </w:rPr>
        <w:t>transaction.</w:t>
      </w:r>
      <w:r w:rsidR="00650E0F">
        <w:rPr>
          <w:rFonts w:ascii="Arial" w:hAnsi="Arial" w:cs="Arial"/>
          <w:b/>
          <w:i/>
          <w:color w:val="000000"/>
          <w:sz w:val="34"/>
          <w:szCs w:val="34"/>
        </w:rPr>
        <w:t>id</w:t>
      </w:r>
      <w:r w:rsidR="00FB6382">
        <w:rPr>
          <w:rFonts w:ascii="Arial" w:hAnsi="Arial" w:cs="Arial"/>
          <w:b/>
          <w:i/>
          <w:color w:val="000000"/>
          <w:sz w:val="34"/>
          <w:szCs w:val="34"/>
        </w:rPr>
        <w:t>}</w:t>
      </w:r>
    </w:p>
    <w:p w:rsidR="00FC7704" w:rsidRPr="00FC7704" w:rsidRDefault="00FC7704" w:rsidP="004F2023">
      <w:pPr>
        <w:rPr>
          <w:rFonts w:ascii="Arial" w:hAnsi="Arial" w:cs="Arial"/>
          <w:b/>
          <w:i/>
          <w:color w:val="000000"/>
          <w:sz w:val="34"/>
          <w:szCs w:val="34"/>
        </w:rPr>
      </w:pPr>
    </w:p>
    <w:p w:rsidR="005917F1" w:rsidRDefault="005917F1" w:rsidP="005917F1">
      <w:pPr>
        <w:widowControl w:val="0"/>
        <w:autoSpaceDE w:val="0"/>
        <w:autoSpaceDN w:val="0"/>
        <w:adjustRightInd w:val="0"/>
        <w:rPr>
          <w:rFonts w:ascii="Calibri" w:hAnsi="Calibri" w:cs="Courier New"/>
        </w:rPr>
      </w:pPr>
      <w:r w:rsidRPr="006E1923">
        <w:rPr>
          <w:rFonts w:ascii="Calibri" w:hAnsi="Calibri" w:cs="Cambria"/>
          <w:b/>
          <w:bCs/>
          <w:u w:val="single"/>
        </w:rPr>
        <w:t>Allgemeine Angaben:</w:t>
      </w:r>
      <w:r w:rsidRPr="006E1923">
        <w:rPr>
          <w:rFonts w:ascii="Calibri" w:hAnsi="Calibri" w:cs="Courier New"/>
        </w:rPr>
        <w:t xml:space="preserve"> </w:t>
      </w:r>
    </w:p>
    <w:p w:rsidR="005917F1" w:rsidRDefault="005917F1" w:rsidP="005917F1">
      <w:pPr>
        <w:widowControl w:val="0"/>
        <w:autoSpaceDE w:val="0"/>
        <w:autoSpaceDN w:val="0"/>
        <w:adjustRightInd w:val="0"/>
        <w:rPr>
          <w:rFonts w:ascii="Calibri" w:hAnsi="Calibri" w:cs="Courier New"/>
        </w:rPr>
      </w:pPr>
    </w:p>
    <w:p w:rsidR="00650E0F" w:rsidRDefault="00650E0F" w:rsidP="00650E0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Route</w:t>
      </w:r>
      <w:r w:rsidRPr="00ED46DF">
        <w:rPr>
          <w:rFonts w:ascii="Calibri" w:hAnsi="Calibri" w:cs="Calibri"/>
        </w:rPr>
        <w:t>:</w:t>
      </w:r>
      <w:r w:rsidRPr="00ED46DF">
        <w:rPr>
          <w:rFonts w:ascii="Calibri" w:hAnsi="Calibri" w:cs="Calibri"/>
        </w:rPr>
        <w:tab/>
      </w:r>
      <w:r w:rsidRPr="00ED46DF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FB6382">
        <w:rPr>
          <w:rFonts w:ascii="Calibri" w:hAnsi="Calibri" w:cs="Calibri"/>
        </w:rPr>
        <w:t>${</w:t>
      </w:r>
      <w:proofErr w:type="spellStart"/>
      <w:r w:rsidRPr="004E140E">
        <w:rPr>
          <w:rFonts w:ascii="Calibri" w:hAnsi="Calibri" w:cs="Calibri"/>
        </w:rPr>
        <w:t>trip.waypoints</w:t>
      </w:r>
      <w:proofErr w:type="spellEnd"/>
      <w:r w:rsidR="00FB6382">
        <w:rPr>
          <w:rFonts w:ascii="Calibri" w:hAnsi="Calibri" w:cs="Calibri"/>
        </w:rPr>
        <w:t>}</w:t>
      </w:r>
    </w:p>
    <w:p w:rsidR="00650E0F" w:rsidRPr="00ED46DF" w:rsidRDefault="00650E0F" w:rsidP="00650E0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650E0F" w:rsidRDefault="00650E0F" w:rsidP="00650E0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Hinfahrt: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FB6382">
        <w:rPr>
          <w:rFonts w:ascii="Calibri" w:hAnsi="Calibri"/>
          <w:color w:val="000000"/>
        </w:rPr>
        <w:t>${</w:t>
      </w:r>
      <w:proofErr w:type="spellStart"/>
      <w:r w:rsidRPr="00757AC7">
        <w:rPr>
          <w:rFonts w:ascii="Calibri" w:hAnsi="Calibri"/>
          <w:color w:val="000000"/>
        </w:rPr>
        <w:t>trip.</w:t>
      </w:r>
      <w:r>
        <w:rPr>
          <w:rFonts w:ascii="Calibri" w:hAnsi="Calibri" w:cs="Courier New"/>
        </w:rPr>
        <w:t>start_date</w:t>
      </w:r>
      <w:proofErr w:type="spellEnd"/>
      <w:r w:rsidR="00FB6382">
        <w:rPr>
          <w:rFonts w:ascii="Calibri" w:hAnsi="Calibri"/>
          <w:color w:val="000000"/>
        </w:rPr>
        <w:t>}</w:t>
      </w:r>
    </w:p>
    <w:p w:rsidR="00650E0F" w:rsidRPr="00B2503F" w:rsidRDefault="00650E0F" w:rsidP="00650E0F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>Rückfahrt: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FB6382">
        <w:rPr>
          <w:rFonts w:ascii="Calibri" w:hAnsi="Calibri"/>
          <w:color w:val="000000"/>
        </w:rPr>
        <w:t>${</w:t>
      </w:r>
      <w:proofErr w:type="spellStart"/>
      <w:r w:rsidRPr="00757AC7">
        <w:rPr>
          <w:rFonts w:ascii="Calibri" w:hAnsi="Calibri"/>
          <w:color w:val="000000"/>
        </w:rPr>
        <w:t>trip.</w:t>
      </w:r>
      <w:r>
        <w:rPr>
          <w:rFonts w:ascii="Calibri" w:hAnsi="Calibri" w:cs="Courier New"/>
        </w:rPr>
        <w:t>end_date</w:t>
      </w:r>
      <w:proofErr w:type="spellEnd"/>
      <w:r w:rsidR="00FB6382">
        <w:rPr>
          <w:rFonts w:ascii="Calibri" w:hAnsi="Calibri"/>
          <w:color w:val="000000"/>
        </w:rPr>
        <w:t>}</w:t>
      </w:r>
    </w:p>
    <w:p w:rsidR="00650E0F" w:rsidRPr="00FB6382" w:rsidRDefault="00650E0F" w:rsidP="00650E0F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ED46DF">
        <w:rPr>
          <w:rFonts w:ascii="Calibri" w:hAnsi="Calibri" w:cs="Calibri"/>
        </w:rPr>
        <w:t>Personenanzahl:</w:t>
      </w:r>
      <w:r w:rsidRPr="00ED46DF">
        <w:rPr>
          <w:rFonts w:ascii="Calibri" w:hAnsi="Calibri" w:cs="Calibri"/>
        </w:rPr>
        <w:tab/>
      </w:r>
      <w:r w:rsidR="00FB6382">
        <w:rPr>
          <w:rFonts w:ascii="Calibri" w:hAnsi="Calibri"/>
          <w:color w:val="000000"/>
        </w:rPr>
        <w:t>${</w:t>
      </w:r>
      <w:proofErr w:type="spellStart"/>
      <w:r w:rsidRPr="00757AC7">
        <w:rPr>
          <w:rFonts w:ascii="Calibri" w:hAnsi="Calibri"/>
          <w:color w:val="000000"/>
        </w:rPr>
        <w:t>trip.</w:t>
      </w:r>
      <w:r w:rsidRPr="00757AC7">
        <w:rPr>
          <w:rFonts w:ascii="Calibri" w:hAnsi="Calibri" w:cs="Courier New"/>
        </w:rPr>
        <w:t>passengers_quantity</w:t>
      </w:r>
      <w:proofErr w:type="spellEnd"/>
      <w:r w:rsidR="00FB6382">
        <w:rPr>
          <w:rFonts w:ascii="Calibri" w:hAnsi="Calibri"/>
          <w:color w:val="000000"/>
        </w:rPr>
        <w:t>}</w:t>
      </w:r>
    </w:p>
    <w:p w:rsidR="00835ECB" w:rsidRDefault="00C152D3" w:rsidP="00835ECB">
      <w:pPr>
        <w:widowControl w:val="0"/>
        <w:autoSpaceDE w:val="0"/>
        <w:autoSpaceDN w:val="0"/>
        <w:adjustRightInd w:val="0"/>
        <w:rPr>
          <w:rFonts w:ascii="Calibri" w:hAnsi="Calibri" w:cs="Courier New"/>
        </w:rPr>
      </w:pPr>
      <w:r>
        <w:rPr>
          <w:rFonts w:ascii="Calibri" w:hAnsi="Calibri" w:cs="Arial"/>
        </w:rPr>
        <w:t>Leistungen:</w:t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 w:rsidR="00FB6382">
        <w:rPr>
          <w:rFonts w:ascii="Calibri" w:hAnsi="Calibri" w:cs="Courier New"/>
        </w:rPr>
        <w:t>${</w:t>
      </w:r>
      <w:r w:rsidR="00835ECB" w:rsidRPr="00CE3CF6">
        <w:rPr>
          <w:rFonts w:ascii="Calibri" w:hAnsi="Calibri" w:cs="Courier New"/>
        </w:rPr>
        <w:t>trip.type.name</w:t>
      </w:r>
      <w:r w:rsidR="00FB6382">
        <w:rPr>
          <w:rFonts w:ascii="Calibri" w:hAnsi="Calibri" w:cs="Courier New"/>
        </w:rPr>
        <w:t>}</w:t>
      </w:r>
      <w:r w:rsidR="00835ECB" w:rsidRPr="00CE3CF6">
        <w:rPr>
          <w:rFonts w:ascii="Calibri" w:hAnsi="Calibri" w:cs="Courier New"/>
        </w:rPr>
        <w:t>: (</w:t>
      </w:r>
      <w:r w:rsidR="00FB6382">
        <w:rPr>
          <w:rFonts w:ascii="Calibri" w:hAnsi="Calibri" w:cs="Courier New"/>
        </w:rPr>
        <w:t>${</w:t>
      </w:r>
      <w:proofErr w:type="spellStart"/>
      <w:r w:rsidR="00835ECB" w:rsidRPr="00CE3CF6">
        <w:rPr>
          <w:rFonts w:ascii="Calibri" w:hAnsi="Calibri" w:cs="Courier New"/>
        </w:rPr>
        <w:t>trip.bus_distance</w:t>
      </w:r>
      <w:proofErr w:type="spellEnd"/>
      <w:r w:rsidR="00FB6382">
        <w:rPr>
          <w:rFonts w:ascii="Calibri" w:hAnsi="Calibri" w:cs="Courier New"/>
        </w:rPr>
        <w:t>})</w:t>
      </w:r>
      <w:r w:rsidR="00835ECB" w:rsidRPr="00CE3CF6">
        <w:rPr>
          <w:rFonts w:ascii="Calibri" w:hAnsi="Calibri" w:cs="Courier New"/>
        </w:rPr>
        <w:t xml:space="preserve"> </w:t>
      </w:r>
      <w:r w:rsidR="00FB6382">
        <w:rPr>
          <w:rFonts w:ascii="Calibri" w:hAnsi="Calibri" w:cs="Courier New"/>
        </w:rPr>
        <w:t>${</w:t>
      </w:r>
      <w:proofErr w:type="spellStart"/>
      <w:r w:rsidR="00835ECB" w:rsidRPr="00CE3CF6">
        <w:rPr>
          <w:rFonts w:ascii="Calibri" w:hAnsi="Calibri" w:cs="Courier New"/>
        </w:rPr>
        <w:t>trip.inside_distance</w:t>
      </w:r>
      <w:proofErr w:type="spellEnd"/>
      <w:r w:rsidR="00FB6382">
        <w:rPr>
          <w:rFonts w:ascii="Calibri" w:hAnsi="Calibri" w:cs="Courier New"/>
        </w:rPr>
        <w:t>}</w:t>
      </w:r>
      <w:r w:rsidR="00835ECB">
        <w:rPr>
          <w:rFonts w:ascii="Calibri" w:hAnsi="Calibri" w:cs="Courier New"/>
        </w:rPr>
        <w:t xml:space="preserve">, </w:t>
      </w:r>
      <w:proofErr w:type="spellStart"/>
      <w:proofErr w:type="gramStart"/>
      <w:r w:rsidR="00835ECB">
        <w:rPr>
          <w:rFonts w:ascii="Calibri" w:hAnsi="Calibri" w:cs="Courier New"/>
        </w:rPr>
        <w:t>darüberhinaus</w:t>
      </w:r>
      <w:proofErr w:type="spellEnd"/>
      <w:r w:rsidR="00835ECB">
        <w:rPr>
          <w:rFonts w:ascii="Calibri" w:hAnsi="Calibri" w:cs="Courier New"/>
        </w:rPr>
        <w:t xml:space="preserve">  gefahrene</w:t>
      </w:r>
      <w:proofErr w:type="gramEnd"/>
      <w:r w:rsidR="00835ECB">
        <w:rPr>
          <w:rFonts w:ascii="Calibri" w:hAnsi="Calibri" w:cs="Courier New"/>
        </w:rPr>
        <w:t xml:space="preserve"> km werden nach Fahrtende mit € 1,30 / km abgerechnet</w:t>
      </w:r>
    </w:p>
    <w:p w:rsidR="004904AA" w:rsidRDefault="004904AA" w:rsidP="00835ECB">
      <w:pPr>
        <w:rPr>
          <w:rFonts w:ascii="Calibri" w:hAnsi="Calibri" w:cs="Arial"/>
        </w:rPr>
      </w:pPr>
    </w:p>
    <w:p w:rsidR="00D907F6" w:rsidRPr="00BA08D3" w:rsidRDefault="00D907F6" w:rsidP="004D4F94">
      <w:pPr>
        <w:ind w:left="1416" w:firstLine="708"/>
        <w:rPr>
          <w:rFonts w:ascii="Calibri" w:hAnsi="Calibri"/>
          <w:b/>
          <w:color w:val="404040"/>
        </w:rPr>
      </w:pPr>
    </w:p>
    <w:tbl>
      <w:tblPr>
        <w:tblW w:w="4526" w:type="dxa"/>
        <w:tblInd w:w="47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57"/>
        <w:gridCol w:w="2343"/>
      </w:tblGrid>
      <w:tr w:rsidR="00446435" w:rsidTr="00446435">
        <w:trPr>
          <w:trHeight w:val="315"/>
        </w:trPr>
        <w:tc>
          <w:tcPr>
            <w:tcW w:w="4526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46435" w:rsidRDefault="0044643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steuerlich relevante km-Berechnung </w:t>
            </w:r>
          </w:p>
        </w:tc>
      </w:tr>
      <w:tr w:rsidR="00446435" w:rsidTr="00446435">
        <w:trPr>
          <w:trHeight w:val="315"/>
        </w:trPr>
        <w:tc>
          <w:tcPr>
            <w:tcW w:w="32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46435" w:rsidRDefault="0044643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Gesamt - km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46435" w:rsidRDefault="00FB6382" w:rsidP="002A5E5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${</w:t>
            </w:r>
            <w:proofErr w:type="spellStart"/>
            <w:r w:rsidR="002A5E54">
              <w:rPr>
                <w:rFonts w:ascii="Calibri" w:hAnsi="Calibri" w:cs="Calibri"/>
                <w:color w:val="000000"/>
                <w:sz w:val="20"/>
                <w:szCs w:val="20"/>
              </w:rPr>
              <w:t>trip.</w:t>
            </w:r>
            <w:r w:rsidR="002A5E54" w:rsidRPr="002A5E54">
              <w:rPr>
                <w:rFonts w:ascii="Calibri" w:hAnsi="Calibri" w:cs="Calibri"/>
                <w:color w:val="000000"/>
                <w:sz w:val="20"/>
                <w:szCs w:val="20"/>
              </w:rPr>
              <w:t>distanceF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}</w:t>
            </w:r>
          </w:p>
        </w:tc>
      </w:tr>
      <w:tr w:rsidR="00446435" w:rsidTr="00446435">
        <w:trPr>
          <w:trHeight w:val="315"/>
        </w:trPr>
        <w:tc>
          <w:tcPr>
            <w:tcW w:w="32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46435" w:rsidRDefault="0044643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Inland - km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446435" w:rsidRDefault="00FB6382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${</w:t>
            </w:r>
            <w:proofErr w:type="spellStart"/>
            <w:r w:rsidR="002A5E54">
              <w:rPr>
                <w:rFonts w:ascii="Calibri" w:hAnsi="Calibri" w:cs="Calibri"/>
                <w:color w:val="000000"/>
                <w:sz w:val="20"/>
                <w:szCs w:val="20"/>
              </w:rPr>
              <w:t>trip.</w:t>
            </w:r>
            <w:r w:rsidR="002A5E54" w:rsidRPr="002A5E54">
              <w:rPr>
                <w:rFonts w:ascii="Calibri" w:hAnsi="Calibri" w:cs="Calibri"/>
                <w:color w:val="000000"/>
                <w:sz w:val="20"/>
                <w:szCs w:val="20"/>
              </w:rPr>
              <w:t>insideDistanceF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}</w:t>
            </w:r>
          </w:p>
        </w:tc>
      </w:tr>
      <w:tr w:rsidR="00446435" w:rsidTr="00446435">
        <w:trPr>
          <w:trHeight w:val="315"/>
        </w:trPr>
        <w:tc>
          <w:tcPr>
            <w:tcW w:w="32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46435" w:rsidRDefault="0044643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Ausland - km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46435" w:rsidRDefault="00FB6382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${</w:t>
            </w:r>
            <w:proofErr w:type="spellStart"/>
            <w:r w:rsidR="002A5E54">
              <w:rPr>
                <w:rFonts w:ascii="Calibri" w:hAnsi="Calibri" w:cs="Calibri"/>
                <w:color w:val="000000"/>
                <w:sz w:val="20"/>
                <w:szCs w:val="20"/>
              </w:rPr>
              <w:t>trip.</w:t>
            </w:r>
            <w:r w:rsidR="002A5E54" w:rsidRPr="002A5E54">
              <w:rPr>
                <w:rFonts w:ascii="Calibri" w:hAnsi="Calibri" w:cs="Calibri"/>
                <w:color w:val="000000"/>
                <w:sz w:val="20"/>
                <w:szCs w:val="20"/>
              </w:rPr>
              <w:t>outsideDistanceF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}</w:t>
            </w:r>
          </w:p>
        </w:tc>
      </w:tr>
      <w:tr w:rsidR="00446435" w:rsidTr="00446435">
        <w:trPr>
          <w:trHeight w:val="330"/>
        </w:trPr>
        <w:tc>
          <w:tcPr>
            <w:tcW w:w="324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46435" w:rsidRDefault="0044643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Inland -km in %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446435" w:rsidRDefault="00FB6382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${</w:t>
            </w:r>
            <w:proofErr w:type="spellStart"/>
            <w:r w:rsidR="008635EA">
              <w:rPr>
                <w:rFonts w:ascii="Calibri" w:hAnsi="Calibri" w:cs="Calibri"/>
                <w:color w:val="000000"/>
                <w:sz w:val="20"/>
                <w:szCs w:val="20"/>
              </w:rPr>
              <w:t>trip.</w:t>
            </w:r>
            <w:r w:rsidR="008635EA" w:rsidRPr="008635EA">
              <w:rPr>
                <w:rFonts w:ascii="Calibri" w:hAnsi="Calibri" w:cs="Calibri"/>
                <w:color w:val="000000"/>
                <w:sz w:val="20"/>
                <w:szCs w:val="20"/>
              </w:rPr>
              <w:t>insideDistancePercent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}</w:t>
            </w:r>
            <w:r w:rsidR="00446435">
              <w:rPr>
                <w:rFonts w:ascii="Calibri" w:hAnsi="Calibri" w:cs="Calibri"/>
                <w:color w:val="000000"/>
                <w:sz w:val="20"/>
                <w:szCs w:val="20"/>
              </w:rPr>
              <w:t>%</w:t>
            </w:r>
          </w:p>
        </w:tc>
      </w:tr>
      <w:tr w:rsidR="00446435" w:rsidTr="00446435">
        <w:trPr>
          <w:trHeight w:val="330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435" w:rsidRDefault="0044643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435" w:rsidRDefault="00446435">
            <w:pPr>
              <w:rPr>
                <w:sz w:val="20"/>
                <w:szCs w:val="20"/>
              </w:rPr>
            </w:pPr>
          </w:p>
        </w:tc>
      </w:tr>
      <w:tr w:rsidR="00446435" w:rsidTr="00446435">
        <w:trPr>
          <w:trHeight w:val="315"/>
        </w:trPr>
        <w:tc>
          <w:tcPr>
            <w:tcW w:w="32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46435" w:rsidRDefault="004464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Rechnungsbetrag Netto</w:t>
            </w:r>
          </w:p>
        </w:tc>
        <w:tc>
          <w:tcPr>
            <w:tcW w:w="128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46435" w:rsidRPr="008309B8" w:rsidRDefault="00446435">
            <w:pPr>
              <w:jc w:val="right"/>
              <w:rPr>
                <w:rFonts w:ascii="Calibri" w:hAnsi="Calibri" w:cs="Calibri"/>
                <w:color w:val="FF0000"/>
              </w:rPr>
            </w:pPr>
            <w:r w:rsidRPr="008309B8">
              <w:rPr>
                <w:rFonts w:ascii="Calibri" w:hAnsi="Calibri" w:cs="Calibri"/>
                <w:color w:val="FF0000"/>
              </w:rPr>
              <w:t>5.937,26 €</w:t>
            </w:r>
          </w:p>
        </w:tc>
      </w:tr>
      <w:tr w:rsidR="00446435" w:rsidTr="00446435">
        <w:trPr>
          <w:trHeight w:val="315"/>
        </w:trPr>
        <w:tc>
          <w:tcPr>
            <w:tcW w:w="32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46435" w:rsidRDefault="004464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Steuerpflichtiger Brutto-Betrag 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46435" w:rsidRPr="008309B8" w:rsidRDefault="00446435">
            <w:pPr>
              <w:jc w:val="right"/>
              <w:rPr>
                <w:rFonts w:ascii="Calibri" w:hAnsi="Calibri" w:cs="Calibri"/>
                <w:color w:val="FF0000"/>
              </w:rPr>
            </w:pPr>
            <w:r w:rsidRPr="008309B8">
              <w:rPr>
                <w:rFonts w:ascii="Calibri" w:hAnsi="Calibri" w:cs="Calibri"/>
                <w:color w:val="FF0000"/>
              </w:rPr>
              <w:t>3.524,52 €</w:t>
            </w:r>
          </w:p>
        </w:tc>
      </w:tr>
      <w:tr w:rsidR="00446435" w:rsidTr="00446435">
        <w:trPr>
          <w:trHeight w:val="315"/>
        </w:trPr>
        <w:tc>
          <w:tcPr>
            <w:tcW w:w="32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46435" w:rsidRDefault="004464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MwSt. 19%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46435" w:rsidRPr="008309B8" w:rsidRDefault="00446435">
            <w:pPr>
              <w:jc w:val="right"/>
              <w:rPr>
                <w:rFonts w:ascii="Calibri" w:hAnsi="Calibri" w:cs="Calibri"/>
                <w:color w:val="FF0000"/>
              </w:rPr>
            </w:pPr>
            <w:r w:rsidRPr="008309B8">
              <w:rPr>
                <w:rFonts w:ascii="Calibri" w:hAnsi="Calibri" w:cs="Calibri"/>
                <w:color w:val="FF0000"/>
              </w:rPr>
              <w:t>562,74 €</w:t>
            </w:r>
          </w:p>
        </w:tc>
      </w:tr>
      <w:tr w:rsidR="00446435" w:rsidTr="00446435">
        <w:trPr>
          <w:trHeight w:val="330"/>
        </w:trPr>
        <w:tc>
          <w:tcPr>
            <w:tcW w:w="324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46435" w:rsidRDefault="00446435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Rechnungsbetrag Brutto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446435" w:rsidRPr="008309B8" w:rsidRDefault="002B7386" w:rsidP="00C51169">
            <w:pPr>
              <w:jc w:val="right"/>
              <w:rPr>
                <w:rFonts w:ascii="Calibri" w:hAnsi="Calibri" w:cs="Calibri"/>
                <w:b/>
                <w:bCs/>
                <w:color w:val="FF0000"/>
              </w:rPr>
            </w:pPr>
            <w:r w:rsidRPr="00B2503F">
              <w:rPr>
                <w:rFonts w:ascii="Calibri" w:hAnsi="Calibri" w:cs="Calibri"/>
                <w:b/>
                <w:bCs/>
              </w:rPr>
              <w:t>${</w:t>
            </w:r>
            <w:proofErr w:type="spellStart"/>
            <w:r w:rsidR="005538B9" w:rsidRPr="00B2503F">
              <w:rPr>
                <w:rFonts w:ascii="Calibri" w:hAnsi="Calibri" w:cs="Calibri"/>
                <w:b/>
                <w:bCs/>
              </w:rPr>
              <w:t>transaction.</w:t>
            </w:r>
            <w:r w:rsidRPr="00B2503F">
              <w:rPr>
                <w:rFonts w:ascii="Calibri" w:hAnsi="Calibri" w:cs="Calibri"/>
                <w:b/>
                <w:bCs/>
              </w:rPr>
              <w:t>cost</w:t>
            </w:r>
            <w:proofErr w:type="spellEnd"/>
            <w:r w:rsidRPr="00B2503F">
              <w:rPr>
                <w:rFonts w:ascii="Calibri" w:hAnsi="Calibri" w:cs="Calibri"/>
                <w:b/>
                <w:bCs/>
              </w:rPr>
              <w:t>}</w:t>
            </w:r>
            <w:r w:rsidR="00446435" w:rsidRPr="00B2503F">
              <w:rPr>
                <w:rFonts w:ascii="Calibri" w:hAnsi="Calibri" w:cs="Calibri"/>
                <w:b/>
                <w:bCs/>
              </w:rPr>
              <w:t xml:space="preserve"> €</w:t>
            </w:r>
          </w:p>
        </w:tc>
      </w:tr>
    </w:tbl>
    <w:p w:rsidR="00D222C5" w:rsidRDefault="00D222C5" w:rsidP="0019792D">
      <w:pPr>
        <w:rPr>
          <w:rFonts w:ascii="Calibri" w:hAnsi="Calibri"/>
          <w:b/>
          <w:color w:val="404040"/>
        </w:rPr>
      </w:pPr>
    </w:p>
    <w:p w:rsidR="0019792D" w:rsidRPr="002B7386" w:rsidRDefault="0019792D" w:rsidP="0019792D">
      <w:pPr>
        <w:rPr>
          <w:rFonts w:ascii="Calibri" w:hAnsi="Calibri"/>
          <w:b/>
          <w:color w:val="404040"/>
        </w:rPr>
      </w:pPr>
      <w:r w:rsidRPr="00B7011A">
        <w:rPr>
          <w:rFonts w:ascii="Calibri" w:hAnsi="Calibri"/>
          <w:b/>
          <w:color w:val="404040"/>
        </w:rPr>
        <w:t xml:space="preserve">IBAN: </w:t>
      </w:r>
      <w:r w:rsidR="00FB6382" w:rsidRPr="002B7386">
        <w:rPr>
          <w:rFonts w:ascii="Calibri" w:hAnsi="Calibri"/>
          <w:b/>
          <w:color w:val="404040"/>
        </w:rPr>
        <w:t>${</w:t>
      </w:r>
      <w:proofErr w:type="spellStart"/>
      <w:r w:rsidR="00517A05">
        <w:rPr>
          <w:rFonts w:ascii="Calibri" w:hAnsi="Calibri"/>
          <w:b/>
          <w:color w:val="404040"/>
        </w:rPr>
        <w:t>settings</w:t>
      </w:r>
      <w:r w:rsidR="00835ECB" w:rsidRPr="002B7386">
        <w:rPr>
          <w:rFonts w:ascii="Calibri" w:hAnsi="Calibri"/>
          <w:b/>
          <w:color w:val="404040"/>
        </w:rPr>
        <w:t>.iban</w:t>
      </w:r>
      <w:proofErr w:type="spellEnd"/>
      <w:r w:rsidR="00FB6382" w:rsidRPr="002B7386">
        <w:rPr>
          <w:rFonts w:ascii="Calibri" w:hAnsi="Calibri"/>
          <w:b/>
          <w:color w:val="404040"/>
        </w:rPr>
        <w:t>}</w:t>
      </w:r>
    </w:p>
    <w:p w:rsidR="00E24749" w:rsidRDefault="00E24749" w:rsidP="0019792D">
      <w:pPr>
        <w:rPr>
          <w:rFonts w:ascii="Calibri" w:hAnsi="Calibri"/>
          <w:b/>
          <w:color w:val="404040"/>
        </w:rPr>
      </w:pPr>
    </w:p>
    <w:p w:rsidR="00446435" w:rsidRPr="008309B8" w:rsidRDefault="0019792D" w:rsidP="00307434">
      <w:pPr>
        <w:widowControl w:val="0"/>
        <w:autoSpaceDE w:val="0"/>
        <w:autoSpaceDN w:val="0"/>
        <w:adjustRightInd w:val="0"/>
        <w:rPr>
          <w:rFonts w:ascii="Calibri" w:hAnsi="Calibri"/>
          <w:color w:val="FF0000"/>
        </w:rPr>
      </w:pPr>
      <w:r>
        <w:rPr>
          <w:rFonts w:ascii="Calibri" w:hAnsi="Calibri"/>
          <w:b/>
          <w:color w:val="404040"/>
        </w:rPr>
        <w:t>Zahlungsvereinbarung</w:t>
      </w:r>
      <w:r w:rsidR="001913A1">
        <w:rPr>
          <w:rFonts w:ascii="Calibri" w:hAnsi="Calibri"/>
          <w:b/>
          <w:color w:val="404040"/>
        </w:rPr>
        <w:t>:</w:t>
      </w:r>
      <w:r w:rsidR="006324F4">
        <w:rPr>
          <w:rFonts w:ascii="Calibri" w:hAnsi="Calibri"/>
          <w:b/>
          <w:color w:val="404040"/>
        </w:rPr>
        <w:t xml:space="preserve"> </w:t>
      </w:r>
      <w:r w:rsidR="00446435" w:rsidRPr="008309B8">
        <w:rPr>
          <w:rFonts w:ascii="Calibri" w:hAnsi="Calibri"/>
          <w:color w:val="FF0000"/>
        </w:rPr>
        <w:t>1. Teilzahlung 1.</w:t>
      </w:r>
      <w:r w:rsidR="004904AA" w:rsidRPr="008309B8">
        <w:rPr>
          <w:rFonts w:ascii="Calibri" w:hAnsi="Calibri"/>
          <w:color w:val="FF0000"/>
        </w:rPr>
        <w:t>50</w:t>
      </w:r>
      <w:r w:rsidR="00446435" w:rsidRPr="008309B8">
        <w:rPr>
          <w:rFonts w:ascii="Calibri" w:hAnsi="Calibri"/>
          <w:color w:val="FF0000"/>
        </w:rPr>
        <w:t>0</w:t>
      </w:r>
      <w:r w:rsidR="004904AA" w:rsidRPr="008309B8">
        <w:rPr>
          <w:rFonts w:ascii="Calibri" w:hAnsi="Calibri"/>
          <w:color w:val="FF0000"/>
        </w:rPr>
        <w:t xml:space="preserve">,-- € am </w:t>
      </w:r>
      <w:r w:rsidR="00446435" w:rsidRPr="008309B8">
        <w:rPr>
          <w:rFonts w:ascii="Calibri" w:hAnsi="Calibri"/>
          <w:color w:val="FF0000"/>
        </w:rPr>
        <w:t>29</w:t>
      </w:r>
      <w:r w:rsidR="004904AA" w:rsidRPr="008309B8">
        <w:rPr>
          <w:rFonts w:ascii="Calibri" w:hAnsi="Calibri"/>
          <w:color w:val="FF0000"/>
        </w:rPr>
        <w:t>.0</w:t>
      </w:r>
      <w:r w:rsidR="00446435" w:rsidRPr="008309B8">
        <w:rPr>
          <w:rFonts w:ascii="Calibri" w:hAnsi="Calibri"/>
          <w:color w:val="FF0000"/>
        </w:rPr>
        <w:t>4</w:t>
      </w:r>
      <w:r w:rsidR="004904AA" w:rsidRPr="008309B8">
        <w:rPr>
          <w:rFonts w:ascii="Calibri" w:hAnsi="Calibri"/>
          <w:color w:val="FF0000"/>
        </w:rPr>
        <w:t>.2019 erhalten</w:t>
      </w:r>
    </w:p>
    <w:p w:rsidR="00307434" w:rsidRPr="008309B8" w:rsidRDefault="00446435" w:rsidP="00446435">
      <w:pPr>
        <w:widowControl w:val="0"/>
        <w:autoSpaceDE w:val="0"/>
        <w:autoSpaceDN w:val="0"/>
        <w:adjustRightInd w:val="0"/>
        <w:ind w:left="2124"/>
        <w:rPr>
          <w:rFonts w:ascii="Calibri" w:hAnsi="Calibri"/>
          <w:color w:val="FF0000"/>
        </w:rPr>
      </w:pPr>
      <w:r w:rsidRPr="008309B8">
        <w:rPr>
          <w:rFonts w:ascii="Calibri" w:hAnsi="Calibri"/>
          <w:color w:val="FF0000"/>
        </w:rPr>
        <w:t xml:space="preserve">    2. Teilzahlung 4.000,--€ am 14.05.2019 erhalten</w:t>
      </w:r>
    </w:p>
    <w:p w:rsidR="00446435" w:rsidRDefault="00446435" w:rsidP="00446435">
      <w:pPr>
        <w:widowControl w:val="0"/>
        <w:autoSpaceDE w:val="0"/>
        <w:autoSpaceDN w:val="0"/>
        <w:adjustRightInd w:val="0"/>
        <w:ind w:left="2124"/>
        <w:rPr>
          <w:rFonts w:ascii="Calibri" w:hAnsi="Calibri"/>
          <w:color w:val="404040"/>
        </w:rPr>
      </w:pPr>
      <w:r w:rsidRPr="008309B8">
        <w:rPr>
          <w:rFonts w:ascii="Calibri" w:hAnsi="Calibri"/>
          <w:color w:val="FF0000"/>
        </w:rPr>
        <w:t xml:space="preserve">    3. Rest 1.000,--€ nach Erhalt der Rechnung</w:t>
      </w:r>
      <w:r>
        <w:rPr>
          <w:rFonts w:ascii="Calibri" w:hAnsi="Calibri"/>
          <w:color w:val="404040"/>
        </w:rPr>
        <w:t xml:space="preserve">. </w:t>
      </w:r>
    </w:p>
    <w:p w:rsidR="0065245F" w:rsidRPr="003C6B3D" w:rsidRDefault="0065245F" w:rsidP="0065245F">
      <w:pPr>
        <w:widowControl w:val="0"/>
        <w:autoSpaceDE w:val="0"/>
        <w:autoSpaceDN w:val="0"/>
        <w:adjustRightInd w:val="0"/>
        <w:rPr>
          <w:rFonts w:ascii="Calibri" w:hAnsi="Calibri"/>
          <w:b/>
          <w:color w:val="404040"/>
        </w:rPr>
      </w:pPr>
    </w:p>
    <w:p w:rsidR="003C6B3D" w:rsidRPr="003C6B3D" w:rsidRDefault="00FB366D" w:rsidP="003C6B3D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</w:rPr>
      </w:pPr>
      <w:r w:rsidRPr="00AD282D">
        <w:rPr>
          <w:rFonts w:ascii="Calibri" w:hAnsi="Calibri" w:cs="Courier New"/>
          <w:color w:val="000000"/>
        </w:rPr>
        <w:t>Es gelten uns</w:t>
      </w:r>
      <w:r w:rsidR="00FB6382">
        <w:rPr>
          <w:rFonts w:ascii="Calibri" w:hAnsi="Calibri" w:cs="Courier New"/>
          <w:color w:val="000000"/>
        </w:rPr>
        <w:t>ere Allg. Geschäftsbedingungen (</w:t>
      </w:r>
      <w:r w:rsidRPr="00AD282D">
        <w:rPr>
          <w:rFonts w:ascii="Calibri" w:hAnsi="Calibri" w:cs="Courier New"/>
          <w:color w:val="000000"/>
        </w:rPr>
        <w:t>AGB</w:t>
      </w:r>
      <w:r w:rsidR="00FB6382">
        <w:rPr>
          <w:rFonts w:ascii="Calibri" w:hAnsi="Calibri" w:cs="Courier New"/>
          <w:color w:val="000000"/>
        </w:rPr>
        <w:t>)</w:t>
      </w:r>
      <w:r w:rsidRPr="00AD282D">
        <w:rPr>
          <w:rFonts w:ascii="Calibri" w:hAnsi="Calibri" w:cs="Courier New"/>
          <w:color w:val="000000"/>
        </w:rPr>
        <w:t xml:space="preserve">, einzusehen unter </w:t>
      </w:r>
      <w:r w:rsidR="00FB6382">
        <w:rPr>
          <w:rFonts w:ascii="Calibri" w:hAnsi="Calibri" w:cs="Courier New"/>
          <w:color w:val="000000"/>
        </w:rPr>
        <w:t>${</w:t>
      </w:r>
      <w:proofErr w:type="spellStart"/>
      <w:r w:rsidR="00517A05">
        <w:rPr>
          <w:rFonts w:ascii="Calibri" w:hAnsi="Calibri" w:cs="Courier New"/>
          <w:color w:val="000000"/>
        </w:rPr>
        <w:t>settings</w:t>
      </w:r>
      <w:r w:rsidR="00835ECB">
        <w:rPr>
          <w:rFonts w:ascii="Calibri" w:hAnsi="Calibri" w:cs="Courier New"/>
          <w:color w:val="000000"/>
        </w:rPr>
        <w:t>.site</w:t>
      </w:r>
      <w:proofErr w:type="spellEnd"/>
      <w:r w:rsidR="00FB6382">
        <w:rPr>
          <w:rFonts w:ascii="Calibri" w:hAnsi="Calibri" w:cs="Courier New"/>
          <w:color w:val="000000"/>
        </w:rPr>
        <w:t>}</w:t>
      </w:r>
      <w:hyperlink r:id="rId8" w:history="1"/>
    </w:p>
    <w:sectPr w:rsidR="003C6B3D" w:rsidRPr="003C6B3D" w:rsidSect="00843A7B">
      <w:headerReference w:type="default" r:id="rId9"/>
      <w:footerReference w:type="default" r:id="rId10"/>
      <w:pgSz w:w="11906" w:h="16838"/>
      <w:pgMar w:top="567" w:right="851" w:bottom="0" w:left="1134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01D" w:rsidRDefault="003E501D">
      <w:r>
        <w:separator/>
      </w:r>
    </w:p>
  </w:endnote>
  <w:endnote w:type="continuationSeparator" w:id="0">
    <w:p w:rsidR="003E501D" w:rsidRDefault="003E5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7B0" w:rsidRPr="009639DA" w:rsidRDefault="006317B0" w:rsidP="00756F29">
    <w:pPr>
      <w:jc w:val="center"/>
      <w:rPr>
        <w:rFonts w:ascii="Cambria" w:hAnsi="Cambria"/>
        <w:color w:val="404040"/>
        <w:sz w:val="16"/>
        <w:szCs w:val="16"/>
      </w:rPr>
    </w:pPr>
    <w:r w:rsidRPr="009639DA">
      <w:rPr>
        <w:rFonts w:ascii="Cambria" w:hAnsi="Cambria"/>
        <w:color w:val="404040"/>
        <w:sz w:val="16"/>
        <w:szCs w:val="16"/>
      </w:rPr>
      <w:t>Bankverbindung: Kreissparkasse Köln (BLZ 370 502 99</w:t>
    </w:r>
    <w:r w:rsidR="00FB6382">
      <w:rPr>
        <w:rFonts w:ascii="Cambria" w:hAnsi="Cambria"/>
        <w:color w:val="404040"/>
        <w:sz w:val="16"/>
        <w:szCs w:val="16"/>
      </w:rPr>
      <w:t>}</w:t>
    </w:r>
    <w:r w:rsidRPr="009639DA">
      <w:rPr>
        <w:rFonts w:ascii="Cambria" w:hAnsi="Cambria"/>
        <w:color w:val="404040"/>
        <w:sz w:val="16"/>
        <w:szCs w:val="16"/>
      </w:rPr>
      <w:t xml:space="preserve"> Konto-Nr.550 014 52/IBAN: DE43 3705 0299 0055 0014 52 / BIC: COKS DE 33 XXX</w:t>
    </w:r>
  </w:p>
  <w:p w:rsidR="006317B0" w:rsidRPr="009639DA" w:rsidRDefault="006317B0" w:rsidP="00756F29">
    <w:pPr>
      <w:jc w:val="center"/>
      <w:rPr>
        <w:rFonts w:ascii="Cambria" w:hAnsi="Cambria"/>
        <w:color w:val="404040"/>
        <w:sz w:val="16"/>
        <w:szCs w:val="16"/>
      </w:rPr>
    </w:pPr>
    <w:r w:rsidRPr="009639DA">
      <w:rPr>
        <w:rFonts w:ascii="Cambria" w:hAnsi="Cambria"/>
        <w:color w:val="404040"/>
        <w:sz w:val="16"/>
        <w:szCs w:val="16"/>
      </w:rPr>
      <w:t>Eingetragen im Handelsregister Bo</w:t>
    </w:r>
    <w:r>
      <w:rPr>
        <w:rFonts w:ascii="Cambria" w:hAnsi="Cambria"/>
        <w:color w:val="404040"/>
        <w:sz w:val="16"/>
        <w:szCs w:val="16"/>
      </w:rPr>
      <w:t xml:space="preserve">nn HRB 19401 - Geschäftsführer: Walter </w:t>
    </w:r>
    <w:proofErr w:type="spellStart"/>
    <w:r w:rsidRPr="009639DA">
      <w:rPr>
        <w:rFonts w:ascii="Cambria" w:hAnsi="Cambria"/>
        <w:color w:val="404040"/>
        <w:sz w:val="16"/>
        <w:szCs w:val="16"/>
      </w:rPr>
      <w:t>Weiss</w:t>
    </w:r>
    <w:proofErr w:type="spellEnd"/>
  </w:p>
  <w:p w:rsidR="006317B0" w:rsidRPr="009639DA" w:rsidRDefault="006317B0" w:rsidP="00756F29">
    <w:pPr>
      <w:jc w:val="center"/>
      <w:rPr>
        <w:rFonts w:ascii="Cambria" w:hAnsi="Cambria"/>
        <w:color w:val="404040"/>
        <w:sz w:val="16"/>
        <w:szCs w:val="16"/>
      </w:rPr>
    </w:pPr>
    <w:r w:rsidRPr="009639DA">
      <w:rPr>
        <w:rFonts w:ascii="Cambria" w:hAnsi="Cambria"/>
        <w:color w:val="404040"/>
        <w:sz w:val="16"/>
        <w:szCs w:val="16"/>
      </w:rPr>
      <w:t>Steuer-Nr.: 222/5701/5279  -   Um</w:t>
    </w:r>
    <w:r>
      <w:rPr>
        <w:rFonts w:ascii="Cambria" w:hAnsi="Cambria"/>
        <w:color w:val="404040"/>
        <w:sz w:val="16"/>
        <w:szCs w:val="16"/>
      </w:rPr>
      <w:t>satzsteuer-Id.-Nr. DE 283 431 35</w:t>
    </w:r>
    <w:r w:rsidRPr="009639DA">
      <w:rPr>
        <w:rFonts w:ascii="Cambria" w:hAnsi="Cambria"/>
        <w:color w:val="404040"/>
        <w:sz w:val="16"/>
        <w:szCs w:val="16"/>
      </w:rPr>
      <w:t>6</w:t>
    </w:r>
  </w:p>
  <w:p w:rsidR="006317B0" w:rsidRDefault="006317B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01D" w:rsidRDefault="003E501D">
      <w:r>
        <w:separator/>
      </w:r>
    </w:p>
  </w:footnote>
  <w:footnote w:type="continuationSeparator" w:id="0">
    <w:p w:rsidR="003E501D" w:rsidRDefault="003E50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A7B" w:rsidRDefault="00843A7B" w:rsidP="00843A7B">
    <w:pPr>
      <w:pStyle w:val="a4"/>
    </w:pPr>
    <w:r>
      <w:rPr>
        <w:noProof/>
        <w:lang w:val="ru-RU" w:eastAsia="ru-RU"/>
      </w:rPr>
      <w:drawing>
        <wp:inline distT="0" distB="0" distL="0" distR="0" wp14:anchorId="5E671D9D" wp14:editId="34E7FDF5">
          <wp:extent cx="3124200" cy="838200"/>
          <wp:effectExtent l="0" t="0" r="0" b="0"/>
          <wp:docPr id="7" name="Рисунок 1" descr="cid:part1.07090105.09060300@bus-lines.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part1.07090105.09060300@bus-lines.d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2420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43A7B" w:rsidRPr="00301931" w:rsidRDefault="00843A7B" w:rsidP="00843A7B">
    <w:pPr>
      <w:pStyle w:val="a4"/>
      <w:rPr>
        <w:lang w:val="ru-RU"/>
      </w:rPr>
    </w:pPr>
    <w:r>
      <w:rPr>
        <w:lang w:val="ru-RU"/>
      </w:rPr>
      <w:t xml:space="preserve"> </w:t>
    </w:r>
  </w:p>
  <w:p w:rsidR="00843A7B" w:rsidRDefault="00843A7B" w:rsidP="00843A7B">
    <w:pPr>
      <w:pStyle w:val="a4"/>
      <w:rPr>
        <w:rFonts w:ascii="Arial" w:hAnsi="Arial" w:cs="Arial"/>
        <w:sz w:val="16"/>
        <w:szCs w:val="16"/>
        <w:lang w:val="en-US"/>
      </w:rPr>
    </w:pPr>
    <w:r>
      <w:rPr>
        <w:rFonts w:cs="Arial"/>
        <w:b/>
        <w:bCs/>
        <w:i/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066563" wp14:editId="676C6872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3657600" cy="135255"/>
              <wp:effectExtent l="0" t="0" r="381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135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43A7B" w:rsidRPr="003622BA" w:rsidRDefault="00843A7B" w:rsidP="00843A7B">
                          <w:pPr>
                            <w:pBdr>
                              <w:bottom w:val="single" w:sz="4" w:space="1" w:color="auto"/>
                            </w:pBd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${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settings.company_name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}</w:t>
                          </w:r>
                          <w:r w:rsidRPr="003622BA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 xml:space="preserve"> ∙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${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settings.street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}</w:t>
                          </w:r>
                          <w:r w:rsidRPr="003622BA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${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settings.city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}</w:t>
                          </w:r>
                          <w:r w:rsidRPr="003622BA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/ Germany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06656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style="position:absolute;margin-left:0;margin-top:-.05pt;width:4in;height:1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" filled="f" stroked="f">
              <v:textbox inset="0,0,0,0">
                <w:txbxContent>
                  <w:p w:rsidR="00843A7B" w:rsidRPr="003622BA" w:rsidRDefault="00843A7B" w:rsidP="00843A7B">
                    <w:pPr>
                      <w:pBdr>
                        <w:bottom w:val="single" w:sz="4" w:space="1" w:color="auto"/>
                      </w:pBd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${</w:t>
                    </w: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settings.company_name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}</w:t>
                    </w:r>
                    <w:r w:rsidRPr="003622BA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∙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${</w:t>
                    </w: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settings.street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}</w:t>
                    </w:r>
                    <w:r w:rsidRPr="003622BA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${</w:t>
                    </w: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settings.city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}</w:t>
                    </w:r>
                    <w:r w:rsidRPr="003622BA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/ Germany</w:t>
                    </w:r>
                  </w:p>
                </w:txbxContent>
              </v:textbox>
            </v:shape>
          </w:pict>
        </mc:Fallback>
      </mc:AlternateContent>
    </w:r>
  </w:p>
  <w:p w:rsidR="00843A7B" w:rsidRDefault="00843A7B" w:rsidP="00843A7B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754CD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51132E"/>
    <w:multiLevelType w:val="hybridMultilevel"/>
    <w:tmpl w:val="6DCE13F4"/>
    <w:lvl w:ilvl="0" w:tplc="498E5EF6">
      <w:start w:val="2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973D3F"/>
    <w:multiLevelType w:val="hybridMultilevel"/>
    <w:tmpl w:val="4282FE1E"/>
    <w:lvl w:ilvl="0" w:tplc="8230F5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A631CDA"/>
    <w:multiLevelType w:val="hybridMultilevel"/>
    <w:tmpl w:val="15F0F684"/>
    <w:lvl w:ilvl="0" w:tplc="559EEA38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4">
    <w:nsid w:val="3F392C96"/>
    <w:multiLevelType w:val="hybridMultilevel"/>
    <w:tmpl w:val="15A6FE82"/>
    <w:lvl w:ilvl="0" w:tplc="61542CA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071697"/>
    <w:multiLevelType w:val="hybridMultilevel"/>
    <w:tmpl w:val="B0621C1A"/>
    <w:lvl w:ilvl="0" w:tplc="235A9CEC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D5"/>
    <w:rsid w:val="000028C1"/>
    <w:rsid w:val="000032D9"/>
    <w:rsid w:val="000070F1"/>
    <w:rsid w:val="000103C8"/>
    <w:rsid w:val="000108B4"/>
    <w:rsid w:val="000124C2"/>
    <w:rsid w:val="00015596"/>
    <w:rsid w:val="00023063"/>
    <w:rsid w:val="00025598"/>
    <w:rsid w:val="0002655E"/>
    <w:rsid w:val="000318CF"/>
    <w:rsid w:val="00036987"/>
    <w:rsid w:val="00040230"/>
    <w:rsid w:val="00046AFF"/>
    <w:rsid w:val="00050160"/>
    <w:rsid w:val="00051D0F"/>
    <w:rsid w:val="00055E0A"/>
    <w:rsid w:val="00055E41"/>
    <w:rsid w:val="000566CA"/>
    <w:rsid w:val="000572F9"/>
    <w:rsid w:val="00060109"/>
    <w:rsid w:val="00061263"/>
    <w:rsid w:val="000640B6"/>
    <w:rsid w:val="00065A7A"/>
    <w:rsid w:val="0008020E"/>
    <w:rsid w:val="000845D0"/>
    <w:rsid w:val="000863BD"/>
    <w:rsid w:val="00090A6C"/>
    <w:rsid w:val="00090EF7"/>
    <w:rsid w:val="00091642"/>
    <w:rsid w:val="00093DE5"/>
    <w:rsid w:val="0009642F"/>
    <w:rsid w:val="000972C3"/>
    <w:rsid w:val="00097F33"/>
    <w:rsid w:val="000A07E7"/>
    <w:rsid w:val="000A3713"/>
    <w:rsid w:val="000A5795"/>
    <w:rsid w:val="000A677C"/>
    <w:rsid w:val="000A6A78"/>
    <w:rsid w:val="000B0F5D"/>
    <w:rsid w:val="000B3329"/>
    <w:rsid w:val="000C4DCD"/>
    <w:rsid w:val="000C58C0"/>
    <w:rsid w:val="000C68D8"/>
    <w:rsid w:val="000D18B7"/>
    <w:rsid w:val="000D41F6"/>
    <w:rsid w:val="000D72E1"/>
    <w:rsid w:val="000E00B8"/>
    <w:rsid w:val="000E644D"/>
    <w:rsid w:val="000F1D03"/>
    <w:rsid w:val="000F6708"/>
    <w:rsid w:val="000F7221"/>
    <w:rsid w:val="000F7736"/>
    <w:rsid w:val="00101802"/>
    <w:rsid w:val="00106BA4"/>
    <w:rsid w:val="001123D4"/>
    <w:rsid w:val="00114344"/>
    <w:rsid w:val="00116C5E"/>
    <w:rsid w:val="0012183F"/>
    <w:rsid w:val="00132211"/>
    <w:rsid w:val="00145501"/>
    <w:rsid w:val="001522C1"/>
    <w:rsid w:val="001536EF"/>
    <w:rsid w:val="00156F44"/>
    <w:rsid w:val="00161AB1"/>
    <w:rsid w:val="00163E0A"/>
    <w:rsid w:val="00165E95"/>
    <w:rsid w:val="00167634"/>
    <w:rsid w:val="0016767A"/>
    <w:rsid w:val="001711D1"/>
    <w:rsid w:val="00171208"/>
    <w:rsid w:val="001714A9"/>
    <w:rsid w:val="00171E98"/>
    <w:rsid w:val="00173A5F"/>
    <w:rsid w:val="00180200"/>
    <w:rsid w:val="001825E3"/>
    <w:rsid w:val="001830F7"/>
    <w:rsid w:val="0018471E"/>
    <w:rsid w:val="00187912"/>
    <w:rsid w:val="001906E1"/>
    <w:rsid w:val="001913A1"/>
    <w:rsid w:val="0019157E"/>
    <w:rsid w:val="00191CB0"/>
    <w:rsid w:val="0019770A"/>
    <w:rsid w:val="0019792D"/>
    <w:rsid w:val="001A4D46"/>
    <w:rsid w:val="001A7385"/>
    <w:rsid w:val="001B1DCE"/>
    <w:rsid w:val="001B374F"/>
    <w:rsid w:val="001B4049"/>
    <w:rsid w:val="001C146F"/>
    <w:rsid w:val="001C2F9F"/>
    <w:rsid w:val="001C52D9"/>
    <w:rsid w:val="001C5FD9"/>
    <w:rsid w:val="001C6210"/>
    <w:rsid w:val="001D082D"/>
    <w:rsid w:val="001D0BDB"/>
    <w:rsid w:val="001D14AD"/>
    <w:rsid w:val="001D19EA"/>
    <w:rsid w:val="001D19FA"/>
    <w:rsid w:val="001D509E"/>
    <w:rsid w:val="001D5C6C"/>
    <w:rsid w:val="001D7445"/>
    <w:rsid w:val="001E1B8B"/>
    <w:rsid w:val="001E42B1"/>
    <w:rsid w:val="001E462A"/>
    <w:rsid w:val="001F305E"/>
    <w:rsid w:val="001F4C3F"/>
    <w:rsid w:val="00206F92"/>
    <w:rsid w:val="00213C64"/>
    <w:rsid w:val="00217C3B"/>
    <w:rsid w:val="00217C4E"/>
    <w:rsid w:val="0022114F"/>
    <w:rsid w:val="00221196"/>
    <w:rsid w:val="00223D50"/>
    <w:rsid w:val="00224A12"/>
    <w:rsid w:val="00234168"/>
    <w:rsid w:val="00234812"/>
    <w:rsid w:val="00235212"/>
    <w:rsid w:val="0023578F"/>
    <w:rsid w:val="002359E3"/>
    <w:rsid w:val="0024077E"/>
    <w:rsid w:val="00240D5B"/>
    <w:rsid w:val="00243262"/>
    <w:rsid w:val="00254AA7"/>
    <w:rsid w:val="002552FC"/>
    <w:rsid w:val="002576CA"/>
    <w:rsid w:val="002606C6"/>
    <w:rsid w:val="00264B62"/>
    <w:rsid w:val="00266EA5"/>
    <w:rsid w:val="00271DB4"/>
    <w:rsid w:val="00271EE1"/>
    <w:rsid w:val="00272CAF"/>
    <w:rsid w:val="0027315D"/>
    <w:rsid w:val="0028045B"/>
    <w:rsid w:val="00281CC1"/>
    <w:rsid w:val="0028484F"/>
    <w:rsid w:val="00290A7D"/>
    <w:rsid w:val="00290F41"/>
    <w:rsid w:val="00293CA4"/>
    <w:rsid w:val="002A5E54"/>
    <w:rsid w:val="002A7D70"/>
    <w:rsid w:val="002B115A"/>
    <w:rsid w:val="002B5C70"/>
    <w:rsid w:val="002B6041"/>
    <w:rsid w:val="002B7386"/>
    <w:rsid w:val="002C395F"/>
    <w:rsid w:val="002C4FF9"/>
    <w:rsid w:val="002C7A98"/>
    <w:rsid w:val="002D1D83"/>
    <w:rsid w:val="002D3983"/>
    <w:rsid w:val="002F4172"/>
    <w:rsid w:val="002F4B33"/>
    <w:rsid w:val="002F6B42"/>
    <w:rsid w:val="002F7E4D"/>
    <w:rsid w:val="00305F26"/>
    <w:rsid w:val="003068E5"/>
    <w:rsid w:val="00307434"/>
    <w:rsid w:val="00312E40"/>
    <w:rsid w:val="00314786"/>
    <w:rsid w:val="0031523D"/>
    <w:rsid w:val="00317322"/>
    <w:rsid w:val="00322606"/>
    <w:rsid w:val="00322DC7"/>
    <w:rsid w:val="003247C3"/>
    <w:rsid w:val="00326150"/>
    <w:rsid w:val="003271E1"/>
    <w:rsid w:val="00330DB6"/>
    <w:rsid w:val="003325A0"/>
    <w:rsid w:val="003351C4"/>
    <w:rsid w:val="00335739"/>
    <w:rsid w:val="003370FE"/>
    <w:rsid w:val="003439C9"/>
    <w:rsid w:val="003453B5"/>
    <w:rsid w:val="00346A0D"/>
    <w:rsid w:val="00351D08"/>
    <w:rsid w:val="0035439C"/>
    <w:rsid w:val="00354D3C"/>
    <w:rsid w:val="00355FEF"/>
    <w:rsid w:val="00357AFE"/>
    <w:rsid w:val="003622BA"/>
    <w:rsid w:val="0036372F"/>
    <w:rsid w:val="003649B6"/>
    <w:rsid w:val="00366165"/>
    <w:rsid w:val="00370D63"/>
    <w:rsid w:val="003723CD"/>
    <w:rsid w:val="003731B4"/>
    <w:rsid w:val="003732D9"/>
    <w:rsid w:val="0037521D"/>
    <w:rsid w:val="003818E0"/>
    <w:rsid w:val="0038283E"/>
    <w:rsid w:val="00383AA7"/>
    <w:rsid w:val="00383B75"/>
    <w:rsid w:val="00386BEB"/>
    <w:rsid w:val="003905E5"/>
    <w:rsid w:val="0039157C"/>
    <w:rsid w:val="003951C5"/>
    <w:rsid w:val="00396C41"/>
    <w:rsid w:val="003A2590"/>
    <w:rsid w:val="003B4321"/>
    <w:rsid w:val="003C0068"/>
    <w:rsid w:val="003C6894"/>
    <w:rsid w:val="003C6B3D"/>
    <w:rsid w:val="003C7B79"/>
    <w:rsid w:val="003D0925"/>
    <w:rsid w:val="003D1D8A"/>
    <w:rsid w:val="003D268B"/>
    <w:rsid w:val="003E3157"/>
    <w:rsid w:val="003E41E2"/>
    <w:rsid w:val="003E501D"/>
    <w:rsid w:val="003E7AE0"/>
    <w:rsid w:val="003F10AE"/>
    <w:rsid w:val="003F565A"/>
    <w:rsid w:val="003F73DC"/>
    <w:rsid w:val="003F7433"/>
    <w:rsid w:val="004015DB"/>
    <w:rsid w:val="0040649A"/>
    <w:rsid w:val="0041034D"/>
    <w:rsid w:val="004135DF"/>
    <w:rsid w:val="004137E6"/>
    <w:rsid w:val="004159D1"/>
    <w:rsid w:val="00416869"/>
    <w:rsid w:val="00422DAF"/>
    <w:rsid w:val="00422E27"/>
    <w:rsid w:val="0042691B"/>
    <w:rsid w:val="0043176E"/>
    <w:rsid w:val="00440903"/>
    <w:rsid w:val="004451B5"/>
    <w:rsid w:val="00446435"/>
    <w:rsid w:val="004517CE"/>
    <w:rsid w:val="00457D88"/>
    <w:rsid w:val="00470A58"/>
    <w:rsid w:val="00473135"/>
    <w:rsid w:val="00473604"/>
    <w:rsid w:val="00477304"/>
    <w:rsid w:val="00480B57"/>
    <w:rsid w:val="00483C05"/>
    <w:rsid w:val="004848FA"/>
    <w:rsid w:val="004859D4"/>
    <w:rsid w:val="00486E95"/>
    <w:rsid w:val="004904AA"/>
    <w:rsid w:val="004A2DAF"/>
    <w:rsid w:val="004A6EF9"/>
    <w:rsid w:val="004B39C0"/>
    <w:rsid w:val="004B68C0"/>
    <w:rsid w:val="004B766D"/>
    <w:rsid w:val="004C72D5"/>
    <w:rsid w:val="004D06CD"/>
    <w:rsid w:val="004D4F0E"/>
    <w:rsid w:val="004D4F94"/>
    <w:rsid w:val="004D6656"/>
    <w:rsid w:val="004E1A35"/>
    <w:rsid w:val="004E7B5B"/>
    <w:rsid w:val="004F2023"/>
    <w:rsid w:val="004F298B"/>
    <w:rsid w:val="004F2A51"/>
    <w:rsid w:val="004F4F6C"/>
    <w:rsid w:val="004F5E24"/>
    <w:rsid w:val="00500C2F"/>
    <w:rsid w:val="00502574"/>
    <w:rsid w:val="00502A22"/>
    <w:rsid w:val="00504EA6"/>
    <w:rsid w:val="005126C9"/>
    <w:rsid w:val="00514549"/>
    <w:rsid w:val="00514641"/>
    <w:rsid w:val="005167AB"/>
    <w:rsid w:val="00517A05"/>
    <w:rsid w:val="005213EF"/>
    <w:rsid w:val="00523B32"/>
    <w:rsid w:val="0052558C"/>
    <w:rsid w:val="00525E36"/>
    <w:rsid w:val="00525F62"/>
    <w:rsid w:val="005376C5"/>
    <w:rsid w:val="00537882"/>
    <w:rsid w:val="00541CD3"/>
    <w:rsid w:val="00542628"/>
    <w:rsid w:val="00543DF2"/>
    <w:rsid w:val="00543F6A"/>
    <w:rsid w:val="0054429A"/>
    <w:rsid w:val="0054456B"/>
    <w:rsid w:val="00544DC6"/>
    <w:rsid w:val="005452E9"/>
    <w:rsid w:val="005478E0"/>
    <w:rsid w:val="00550919"/>
    <w:rsid w:val="005538B9"/>
    <w:rsid w:val="005643DD"/>
    <w:rsid w:val="00564AFD"/>
    <w:rsid w:val="005655E4"/>
    <w:rsid w:val="00570869"/>
    <w:rsid w:val="005722D5"/>
    <w:rsid w:val="00572DC5"/>
    <w:rsid w:val="00574824"/>
    <w:rsid w:val="00581BAD"/>
    <w:rsid w:val="00581F91"/>
    <w:rsid w:val="005917F1"/>
    <w:rsid w:val="00596D08"/>
    <w:rsid w:val="005A328E"/>
    <w:rsid w:val="005A6AB9"/>
    <w:rsid w:val="005A75E2"/>
    <w:rsid w:val="005B0553"/>
    <w:rsid w:val="005B15B8"/>
    <w:rsid w:val="005B1718"/>
    <w:rsid w:val="005B4202"/>
    <w:rsid w:val="005B45D6"/>
    <w:rsid w:val="005B7C69"/>
    <w:rsid w:val="005C264B"/>
    <w:rsid w:val="005C2B79"/>
    <w:rsid w:val="005C2D2B"/>
    <w:rsid w:val="005C45A9"/>
    <w:rsid w:val="005C6C61"/>
    <w:rsid w:val="005D0CEB"/>
    <w:rsid w:val="005E7551"/>
    <w:rsid w:val="005F64AE"/>
    <w:rsid w:val="005F6AAC"/>
    <w:rsid w:val="0060116E"/>
    <w:rsid w:val="00604A53"/>
    <w:rsid w:val="00604E11"/>
    <w:rsid w:val="00607491"/>
    <w:rsid w:val="00612379"/>
    <w:rsid w:val="00613179"/>
    <w:rsid w:val="00613CD6"/>
    <w:rsid w:val="0061705D"/>
    <w:rsid w:val="006217A8"/>
    <w:rsid w:val="00623E30"/>
    <w:rsid w:val="006254B3"/>
    <w:rsid w:val="00626555"/>
    <w:rsid w:val="00626A5C"/>
    <w:rsid w:val="00630E5F"/>
    <w:rsid w:val="006317B0"/>
    <w:rsid w:val="006324F4"/>
    <w:rsid w:val="00632F9E"/>
    <w:rsid w:val="0064056A"/>
    <w:rsid w:val="006439C5"/>
    <w:rsid w:val="00650E0F"/>
    <w:rsid w:val="0065245F"/>
    <w:rsid w:val="00655D06"/>
    <w:rsid w:val="00665787"/>
    <w:rsid w:val="00666D84"/>
    <w:rsid w:val="006675C6"/>
    <w:rsid w:val="00673640"/>
    <w:rsid w:val="006736C2"/>
    <w:rsid w:val="0067421D"/>
    <w:rsid w:val="00677224"/>
    <w:rsid w:val="00681BA1"/>
    <w:rsid w:val="00681BB1"/>
    <w:rsid w:val="0069084B"/>
    <w:rsid w:val="00691C1F"/>
    <w:rsid w:val="00694C15"/>
    <w:rsid w:val="00695F7B"/>
    <w:rsid w:val="006A1ADA"/>
    <w:rsid w:val="006A556C"/>
    <w:rsid w:val="006B2FEF"/>
    <w:rsid w:val="006B7F97"/>
    <w:rsid w:val="006C430A"/>
    <w:rsid w:val="006C493F"/>
    <w:rsid w:val="006C6815"/>
    <w:rsid w:val="006C79E4"/>
    <w:rsid w:val="006D12B4"/>
    <w:rsid w:val="006D2681"/>
    <w:rsid w:val="006D3E4D"/>
    <w:rsid w:val="006D7BF2"/>
    <w:rsid w:val="006E17F9"/>
    <w:rsid w:val="006E1F3A"/>
    <w:rsid w:val="006E6DA7"/>
    <w:rsid w:val="006F3F04"/>
    <w:rsid w:val="006F3F58"/>
    <w:rsid w:val="006F460E"/>
    <w:rsid w:val="006F72ED"/>
    <w:rsid w:val="00703148"/>
    <w:rsid w:val="007040F9"/>
    <w:rsid w:val="007068BE"/>
    <w:rsid w:val="00707822"/>
    <w:rsid w:val="00711A73"/>
    <w:rsid w:val="00713A81"/>
    <w:rsid w:val="00717292"/>
    <w:rsid w:val="0072140B"/>
    <w:rsid w:val="00734B7C"/>
    <w:rsid w:val="00740FC1"/>
    <w:rsid w:val="0074201F"/>
    <w:rsid w:val="007429B3"/>
    <w:rsid w:val="007450D2"/>
    <w:rsid w:val="007526CE"/>
    <w:rsid w:val="00755380"/>
    <w:rsid w:val="0075574D"/>
    <w:rsid w:val="00755BBB"/>
    <w:rsid w:val="00756F29"/>
    <w:rsid w:val="00763492"/>
    <w:rsid w:val="007644CD"/>
    <w:rsid w:val="0076472C"/>
    <w:rsid w:val="0076735C"/>
    <w:rsid w:val="00767B24"/>
    <w:rsid w:val="00767BF0"/>
    <w:rsid w:val="00777411"/>
    <w:rsid w:val="0078122A"/>
    <w:rsid w:val="00787C07"/>
    <w:rsid w:val="007916F5"/>
    <w:rsid w:val="0079245C"/>
    <w:rsid w:val="00792AC0"/>
    <w:rsid w:val="00794D74"/>
    <w:rsid w:val="00796072"/>
    <w:rsid w:val="00796445"/>
    <w:rsid w:val="007B0BE8"/>
    <w:rsid w:val="007B4FD2"/>
    <w:rsid w:val="007B562C"/>
    <w:rsid w:val="007C4688"/>
    <w:rsid w:val="007C5151"/>
    <w:rsid w:val="007C6459"/>
    <w:rsid w:val="007C6520"/>
    <w:rsid w:val="007D058F"/>
    <w:rsid w:val="007D1573"/>
    <w:rsid w:val="007E0005"/>
    <w:rsid w:val="007E0E1C"/>
    <w:rsid w:val="007E1EC3"/>
    <w:rsid w:val="007E6B86"/>
    <w:rsid w:val="007F1C41"/>
    <w:rsid w:val="007F20F1"/>
    <w:rsid w:val="0080090B"/>
    <w:rsid w:val="00802592"/>
    <w:rsid w:val="00802622"/>
    <w:rsid w:val="00806A78"/>
    <w:rsid w:val="00810A34"/>
    <w:rsid w:val="00811431"/>
    <w:rsid w:val="0081339C"/>
    <w:rsid w:val="00815689"/>
    <w:rsid w:val="008228C1"/>
    <w:rsid w:val="00824B52"/>
    <w:rsid w:val="008309B8"/>
    <w:rsid w:val="00831B3B"/>
    <w:rsid w:val="00834D69"/>
    <w:rsid w:val="00835B02"/>
    <w:rsid w:val="00835B75"/>
    <w:rsid w:val="00835BF8"/>
    <w:rsid w:val="00835ECB"/>
    <w:rsid w:val="00837D96"/>
    <w:rsid w:val="00841A99"/>
    <w:rsid w:val="00843A7B"/>
    <w:rsid w:val="00844AF1"/>
    <w:rsid w:val="00847499"/>
    <w:rsid w:val="00850650"/>
    <w:rsid w:val="008528D5"/>
    <w:rsid w:val="00854380"/>
    <w:rsid w:val="008544DC"/>
    <w:rsid w:val="00854723"/>
    <w:rsid w:val="008553D9"/>
    <w:rsid w:val="00856664"/>
    <w:rsid w:val="008635EA"/>
    <w:rsid w:val="00867751"/>
    <w:rsid w:val="0087135F"/>
    <w:rsid w:val="008729E2"/>
    <w:rsid w:val="0087368D"/>
    <w:rsid w:val="008769B6"/>
    <w:rsid w:val="00877796"/>
    <w:rsid w:val="0088273B"/>
    <w:rsid w:val="00883F5A"/>
    <w:rsid w:val="0089150A"/>
    <w:rsid w:val="008956A8"/>
    <w:rsid w:val="00897662"/>
    <w:rsid w:val="008A3BBA"/>
    <w:rsid w:val="008A5307"/>
    <w:rsid w:val="008B4A73"/>
    <w:rsid w:val="008B79C3"/>
    <w:rsid w:val="008B7AB7"/>
    <w:rsid w:val="008C26B8"/>
    <w:rsid w:val="008C3C05"/>
    <w:rsid w:val="008C6A24"/>
    <w:rsid w:val="008C7916"/>
    <w:rsid w:val="008D168E"/>
    <w:rsid w:val="008D4C12"/>
    <w:rsid w:val="008D6DDA"/>
    <w:rsid w:val="008E0457"/>
    <w:rsid w:val="008E302A"/>
    <w:rsid w:val="008E434E"/>
    <w:rsid w:val="008E4A9B"/>
    <w:rsid w:val="008E79AB"/>
    <w:rsid w:val="008F20EA"/>
    <w:rsid w:val="008F5F49"/>
    <w:rsid w:val="008F6F64"/>
    <w:rsid w:val="0090117E"/>
    <w:rsid w:val="009040D4"/>
    <w:rsid w:val="00904E94"/>
    <w:rsid w:val="0090608B"/>
    <w:rsid w:val="00906802"/>
    <w:rsid w:val="00913498"/>
    <w:rsid w:val="00913BC4"/>
    <w:rsid w:val="009141FB"/>
    <w:rsid w:val="0091771F"/>
    <w:rsid w:val="00927CD0"/>
    <w:rsid w:val="0093057F"/>
    <w:rsid w:val="009314E2"/>
    <w:rsid w:val="0093752E"/>
    <w:rsid w:val="009376C9"/>
    <w:rsid w:val="00944EBB"/>
    <w:rsid w:val="009463BB"/>
    <w:rsid w:val="009639DA"/>
    <w:rsid w:val="00966C12"/>
    <w:rsid w:val="00971BD0"/>
    <w:rsid w:val="00972388"/>
    <w:rsid w:val="00972485"/>
    <w:rsid w:val="00972FA8"/>
    <w:rsid w:val="009771DA"/>
    <w:rsid w:val="00980A33"/>
    <w:rsid w:val="009848D2"/>
    <w:rsid w:val="00991519"/>
    <w:rsid w:val="009925CC"/>
    <w:rsid w:val="00992A56"/>
    <w:rsid w:val="00992ADA"/>
    <w:rsid w:val="009A06AD"/>
    <w:rsid w:val="009A2E26"/>
    <w:rsid w:val="009B10AE"/>
    <w:rsid w:val="009B1BA7"/>
    <w:rsid w:val="009B2B5A"/>
    <w:rsid w:val="009B31B8"/>
    <w:rsid w:val="009D318B"/>
    <w:rsid w:val="009D5441"/>
    <w:rsid w:val="009D5917"/>
    <w:rsid w:val="009D7C3C"/>
    <w:rsid w:val="009E0B79"/>
    <w:rsid w:val="009E25C3"/>
    <w:rsid w:val="009E3E45"/>
    <w:rsid w:val="009E5C29"/>
    <w:rsid w:val="009F0286"/>
    <w:rsid w:val="009F0477"/>
    <w:rsid w:val="009F5437"/>
    <w:rsid w:val="009F700C"/>
    <w:rsid w:val="00A00D82"/>
    <w:rsid w:val="00A0101C"/>
    <w:rsid w:val="00A03905"/>
    <w:rsid w:val="00A046B2"/>
    <w:rsid w:val="00A049CF"/>
    <w:rsid w:val="00A04FDC"/>
    <w:rsid w:val="00A06B35"/>
    <w:rsid w:val="00A078E0"/>
    <w:rsid w:val="00A10A32"/>
    <w:rsid w:val="00A11180"/>
    <w:rsid w:val="00A12505"/>
    <w:rsid w:val="00A2209E"/>
    <w:rsid w:val="00A22B95"/>
    <w:rsid w:val="00A23F8A"/>
    <w:rsid w:val="00A27654"/>
    <w:rsid w:val="00A30192"/>
    <w:rsid w:val="00A35CFC"/>
    <w:rsid w:val="00A410A2"/>
    <w:rsid w:val="00A41F05"/>
    <w:rsid w:val="00A4658C"/>
    <w:rsid w:val="00A466CE"/>
    <w:rsid w:val="00A53129"/>
    <w:rsid w:val="00A5451A"/>
    <w:rsid w:val="00A55256"/>
    <w:rsid w:val="00A55EEF"/>
    <w:rsid w:val="00A75B76"/>
    <w:rsid w:val="00A7694E"/>
    <w:rsid w:val="00A84FCE"/>
    <w:rsid w:val="00A90F94"/>
    <w:rsid w:val="00A941A4"/>
    <w:rsid w:val="00AA2343"/>
    <w:rsid w:val="00AA5BAA"/>
    <w:rsid w:val="00AA7BB8"/>
    <w:rsid w:val="00AB21C8"/>
    <w:rsid w:val="00AB2E06"/>
    <w:rsid w:val="00AC32A9"/>
    <w:rsid w:val="00AC5CB9"/>
    <w:rsid w:val="00AD7037"/>
    <w:rsid w:val="00AE7FEA"/>
    <w:rsid w:val="00AF0E30"/>
    <w:rsid w:val="00AF1087"/>
    <w:rsid w:val="00AF5A71"/>
    <w:rsid w:val="00AF648A"/>
    <w:rsid w:val="00B0406F"/>
    <w:rsid w:val="00B10CE9"/>
    <w:rsid w:val="00B1141A"/>
    <w:rsid w:val="00B17A67"/>
    <w:rsid w:val="00B20C70"/>
    <w:rsid w:val="00B20EE3"/>
    <w:rsid w:val="00B20FF5"/>
    <w:rsid w:val="00B2503F"/>
    <w:rsid w:val="00B25DF5"/>
    <w:rsid w:val="00B26399"/>
    <w:rsid w:val="00B34339"/>
    <w:rsid w:val="00B349F2"/>
    <w:rsid w:val="00B41B95"/>
    <w:rsid w:val="00B43B2A"/>
    <w:rsid w:val="00B44146"/>
    <w:rsid w:val="00B45F3A"/>
    <w:rsid w:val="00B51AEE"/>
    <w:rsid w:val="00B529BB"/>
    <w:rsid w:val="00B55C81"/>
    <w:rsid w:val="00B570FA"/>
    <w:rsid w:val="00B6019C"/>
    <w:rsid w:val="00B6046A"/>
    <w:rsid w:val="00B63066"/>
    <w:rsid w:val="00B65D6C"/>
    <w:rsid w:val="00B7011A"/>
    <w:rsid w:val="00B7023A"/>
    <w:rsid w:val="00B75BD7"/>
    <w:rsid w:val="00B75EB6"/>
    <w:rsid w:val="00B83AC7"/>
    <w:rsid w:val="00B8576B"/>
    <w:rsid w:val="00B85776"/>
    <w:rsid w:val="00B9258D"/>
    <w:rsid w:val="00B92D49"/>
    <w:rsid w:val="00B96475"/>
    <w:rsid w:val="00BA08D3"/>
    <w:rsid w:val="00BA3194"/>
    <w:rsid w:val="00BA36B5"/>
    <w:rsid w:val="00BA5E79"/>
    <w:rsid w:val="00BA67E5"/>
    <w:rsid w:val="00BB2507"/>
    <w:rsid w:val="00BB379A"/>
    <w:rsid w:val="00BC0AE5"/>
    <w:rsid w:val="00BC0C23"/>
    <w:rsid w:val="00BC14B9"/>
    <w:rsid w:val="00BC241D"/>
    <w:rsid w:val="00BC2B86"/>
    <w:rsid w:val="00BC5C8B"/>
    <w:rsid w:val="00BC5DCE"/>
    <w:rsid w:val="00BD7DCC"/>
    <w:rsid w:val="00BD7F1D"/>
    <w:rsid w:val="00BE3D1C"/>
    <w:rsid w:val="00BE5884"/>
    <w:rsid w:val="00BE5C9F"/>
    <w:rsid w:val="00BE657D"/>
    <w:rsid w:val="00BF1313"/>
    <w:rsid w:val="00BF4F37"/>
    <w:rsid w:val="00BF7243"/>
    <w:rsid w:val="00C002AD"/>
    <w:rsid w:val="00C008C2"/>
    <w:rsid w:val="00C031B0"/>
    <w:rsid w:val="00C041BE"/>
    <w:rsid w:val="00C04B55"/>
    <w:rsid w:val="00C06CC2"/>
    <w:rsid w:val="00C133F8"/>
    <w:rsid w:val="00C138D4"/>
    <w:rsid w:val="00C152D3"/>
    <w:rsid w:val="00C2058B"/>
    <w:rsid w:val="00C21BEE"/>
    <w:rsid w:val="00C2598A"/>
    <w:rsid w:val="00C25FD5"/>
    <w:rsid w:val="00C3049C"/>
    <w:rsid w:val="00C31960"/>
    <w:rsid w:val="00C350B8"/>
    <w:rsid w:val="00C35229"/>
    <w:rsid w:val="00C363A0"/>
    <w:rsid w:val="00C42F5D"/>
    <w:rsid w:val="00C43C59"/>
    <w:rsid w:val="00C43EF1"/>
    <w:rsid w:val="00C46C31"/>
    <w:rsid w:val="00C47276"/>
    <w:rsid w:val="00C477BD"/>
    <w:rsid w:val="00C50689"/>
    <w:rsid w:val="00C51169"/>
    <w:rsid w:val="00C53442"/>
    <w:rsid w:val="00C54595"/>
    <w:rsid w:val="00C55CE9"/>
    <w:rsid w:val="00C560E0"/>
    <w:rsid w:val="00C56296"/>
    <w:rsid w:val="00C67D31"/>
    <w:rsid w:val="00C67DFB"/>
    <w:rsid w:val="00C70CA4"/>
    <w:rsid w:val="00C70E2F"/>
    <w:rsid w:val="00C741AC"/>
    <w:rsid w:val="00C7609F"/>
    <w:rsid w:val="00C8136C"/>
    <w:rsid w:val="00C8326E"/>
    <w:rsid w:val="00C85C94"/>
    <w:rsid w:val="00C85F61"/>
    <w:rsid w:val="00C867A8"/>
    <w:rsid w:val="00C868FD"/>
    <w:rsid w:val="00C8724F"/>
    <w:rsid w:val="00C87AEB"/>
    <w:rsid w:val="00C905B2"/>
    <w:rsid w:val="00C90C3B"/>
    <w:rsid w:val="00C93300"/>
    <w:rsid w:val="00C954F8"/>
    <w:rsid w:val="00CA064C"/>
    <w:rsid w:val="00CA1445"/>
    <w:rsid w:val="00CA166E"/>
    <w:rsid w:val="00CA1EC6"/>
    <w:rsid w:val="00CA2CB0"/>
    <w:rsid w:val="00CA49C9"/>
    <w:rsid w:val="00CA6EE9"/>
    <w:rsid w:val="00CA7395"/>
    <w:rsid w:val="00CB1722"/>
    <w:rsid w:val="00CB683B"/>
    <w:rsid w:val="00CB68BD"/>
    <w:rsid w:val="00CB776F"/>
    <w:rsid w:val="00CC2F68"/>
    <w:rsid w:val="00CC55F1"/>
    <w:rsid w:val="00CC7894"/>
    <w:rsid w:val="00CD3288"/>
    <w:rsid w:val="00CD3487"/>
    <w:rsid w:val="00CD77FB"/>
    <w:rsid w:val="00CD7EE6"/>
    <w:rsid w:val="00CE1889"/>
    <w:rsid w:val="00CE2EC4"/>
    <w:rsid w:val="00CE4759"/>
    <w:rsid w:val="00CE5D57"/>
    <w:rsid w:val="00CE649D"/>
    <w:rsid w:val="00CE6DFA"/>
    <w:rsid w:val="00CE6FDB"/>
    <w:rsid w:val="00CF050B"/>
    <w:rsid w:val="00CF1540"/>
    <w:rsid w:val="00CF3C8B"/>
    <w:rsid w:val="00CF7439"/>
    <w:rsid w:val="00D03053"/>
    <w:rsid w:val="00D03C4A"/>
    <w:rsid w:val="00D125E3"/>
    <w:rsid w:val="00D131F6"/>
    <w:rsid w:val="00D14E46"/>
    <w:rsid w:val="00D157E4"/>
    <w:rsid w:val="00D17562"/>
    <w:rsid w:val="00D1783E"/>
    <w:rsid w:val="00D21295"/>
    <w:rsid w:val="00D2223B"/>
    <w:rsid w:val="00D222C5"/>
    <w:rsid w:val="00D23CBF"/>
    <w:rsid w:val="00D278AE"/>
    <w:rsid w:val="00D31146"/>
    <w:rsid w:val="00D355C2"/>
    <w:rsid w:val="00D3596A"/>
    <w:rsid w:val="00D35BB9"/>
    <w:rsid w:val="00D36310"/>
    <w:rsid w:val="00D36CB3"/>
    <w:rsid w:val="00D4046C"/>
    <w:rsid w:val="00D4542A"/>
    <w:rsid w:val="00D4568B"/>
    <w:rsid w:val="00D45E98"/>
    <w:rsid w:val="00D5316F"/>
    <w:rsid w:val="00D53261"/>
    <w:rsid w:val="00D53EE0"/>
    <w:rsid w:val="00D549A1"/>
    <w:rsid w:val="00D55E23"/>
    <w:rsid w:val="00D5710C"/>
    <w:rsid w:val="00D577FA"/>
    <w:rsid w:val="00D60275"/>
    <w:rsid w:val="00D6057E"/>
    <w:rsid w:val="00D61535"/>
    <w:rsid w:val="00D61661"/>
    <w:rsid w:val="00D625A8"/>
    <w:rsid w:val="00D65299"/>
    <w:rsid w:val="00D7034F"/>
    <w:rsid w:val="00D70A03"/>
    <w:rsid w:val="00D73C3F"/>
    <w:rsid w:val="00D73C4D"/>
    <w:rsid w:val="00D748CE"/>
    <w:rsid w:val="00D76049"/>
    <w:rsid w:val="00D768A5"/>
    <w:rsid w:val="00D80627"/>
    <w:rsid w:val="00D82591"/>
    <w:rsid w:val="00D86A6D"/>
    <w:rsid w:val="00D907F6"/>
    <w:rsid w:val="00D90914"/>
    <w:rsid w:val="00D929C0"/>
    <w:rsid w:val="00D92CD3"/>
    <w:rsid w:val="00D95456"/>
    <w:rsid w:val="00D9698D"/>
    <w:rsid w:val="00DA17B5"/>
    <w:rsid w:val="00DA18EC"/>
    <w:rsid w:val="00DA2E99"/>
    <w:rsid w:val="00DA56DB"/>
    <w:rsid w:val="00DB03D5"/>
    <w:rsid w:val="00DB1946"/>
    <w:rsid w:val="00DB2729"/>
    <w:rsid w:val="00DB2D64"/>
    <w:rsid w:val="00DB4BDD"/>
    <w:rsid w:val="00DB74E3"/>
    <w:rsid w:val="00DC3451"/>
    <w:rsid w:val="00DC4317"/>
    <w:rsid w:val="00DC48E1"/>
    <w:rsid w:val="00DD4C91"/>
    <w:rsid w:val="00DD5272"/>
    <w:rsid w:val="00DD7BCA"/>
    <w:rsid w:val="00DE0182"/>
    <w:rsid w:val="00DE4709"/>
    <w:rsid w:val="00DE4904"/>
    <w:rsid w:val="00DE7465"/>
    <w:rsid w:val="00DF3B5E"/>
    <w:rsid w:val="00E00C4D"/>
    <w:rsid w:val="00E02F78"/>
    <w:rsid w:val="00E0353C"/>
    <w:rsid w:val="00E04B70"/>
    <w:rsid w:val="00E063C0"/>
    <w:rsid w:val="00E06B14"/>
    <w:rsid w:val="00E06B8F"/>
    <w:rsid w:val="00E10DBE"/>
    <w:rsid w:val="00E11C28"/>
    <w:rsid w:val="00E14438"/>
    <w:rsid w:val="00E1731A"/>
    <w:rsid w:val="00E17E25"/>
    <w:rsid w:val="00E20808"/>
    <w:rsid w:val="00E21BE9"/>
    <w:rsid w:val="00E24647"/>
    <w:rsid w:val="00E24749"/>
    <w:rsid w:val="00E24E12"/>
    <w:rsid w:val="00E252D0"/>
    <w:rsid w:val="00E25BB8"/>
    <w:rsid w:val="00E36D69"/>
    <w:rsid w:val="00E37E63"/>
    <w:rsid w:val="00E4202D"/>
    <w:rsid w:val="00E42143"/>
    <w:rsid w:val="00E437C5"/>
    <w:rsid w:val="00E50971"/>
    <w:rsid w:val="00E51886"/>
    <w:rsid w:val="00E51DF8"/>
    <w:rsid w:val="00E532E0"/>
    <w:rsid w:val="00E61506"/>
    <w:rsid w:val="00E65530"/>
    <w:rsid w:val="00E70B36"/>
    <w:rsid w:val="00E7300B"/>
    <w:rsid w:val="00E732C5"/>
    <w:rsid w:val="00E73321"/>
    <w:rsid w:val="00E77C54"/>
    <w:rsid w:val="00E8043B"/>
    <w:rsid w:val="00E868FE"/>
    <w:rsid w:val="00E8718B"/>
    <w:rsid w:val="00E91734"/>
    <w:rsid w:val="00E91E8B"/>
    <w:rsid w:val="00E92587"/>
    <w:rsid w:val="00E9741E"/>
    <w:rsid w:val="00E97C2F"/>
    <w:rsid w:val="00EA1E87"/>
    <w:rsid w:val="00EA6817"/>
    <w:rsid w:val="00EB0FA9"/>
    <w:rsid w:val="00EB4F8E"/>
    <w:rsid w:val="00EB524B"/>
    <w:rsid w:val="00EB574C"/>
    <w:rsid w:val="00EB74B1"/>
    <w:rsid w:val="00EC0921"/>
    <w:rsid w:val="00EC1455"/>
    <w:rsid w:val="00EC1D4B"/>
    <w:rsid w:val="00EC3925"/>
    <w:rsid w:val="00EC6B1D"/>
    <w:rsid w:val="00ED248A"/>
    <w:rsid w:val="00ED599D"/>
    <w:rsid w:val="00ED68F8"/>
    <w:rsid w:val="00ED791A"/>
    <w:rsid w:val="00ED7C5B"/>
    <w:rsid w:val="00EE370F"/>
    <w:rsid w:val="00EE6A77"/>
    <w:rsid w:val="00EF3DD6"/>
    <w:rsid w:val="00EF5C94"/>
    <w:rsid w:val="00EF71DE"/>
    <w:rsid w:val="00F018B0"/>
    <w:rsid w:val="00F0553A"/>
    <w:rsid w:val="00F06520"/>
    <w:rsid w:val="00F14BEE"/>
    <w:rsid w:val="00F15E97"/>
    <w:rsid w:val="00F208D5"/>
    <w:rsid w:val="00F2603E"/>
    <w:rsid w:val="00F2734F"/>
    <w:rsid w:val="00F3111A"/>
    <w:rsid w:val="00F31F8E"/>
    <w:rsid w:val="00F45BA1"/>
    <w:rsid w:val="00F46F52"/>
    <w:rsid w:val="00F50D20"/>
    <w:rsid w:val="00F52D00"/>
    <w:rsid w:val="00F543B1"/>
    <w:rsid w:val="00F61933"/>
    <w:rsid w:val="00F639E1"/>
    <w:rsid w:val="00F741EF"/>
    <w:rsid w:val="00F7680D"/>
    <w:rsid w:val="00F7799F"/>
    <w:rsid w:val="00F800F9"/>
    <w:rsid w:val="00F81C7C"/>
    <w:rsid w:val="00F83E8C"/>
    <w:rsid w:val="00F86A4F"/>
    <w:rsid w:val="00F94276"/>
    <w:rsid w:val="00F95251"/>
    <w:rsid w:val="00FA54BC"/>
    <w:rsid w:val="00FB2614"/>
    <w:rsid w:val="00FB366D"/>
    <w:rsid w:val="00FB38AC"/>
    <w:rsid w:val="00FB499C"/>
    <w:rsid w:val="00FB51F4"/>
    <w:rsid w:val="00FB6382"/>
    <w:rsid w:val="00FB754B"/>
    <w:rsid w:val="00FC2E31"/>
    <w:rsid w:val="00FC5A3E"/>
    <w:rsid w:val="00FC62DE"/>
    <w:rsid w:val="00FC7704"/>
    <w:rsid w:val="00FD0D69"/>
    <w:rsid w:val="00FD1797"/>
    <w:rsid w:val="00FD3839"/>
    <w:rsid w:val="00FD5E7C"/>
    <w:rsid w:val="00FE20E5"/>
    <w:rsid w:val="00FE3CE7"/>
    <w:rsid w:val="00FE634F"/>
    <w:rsid w:val="00FF3434"/>
    <w:rsid w:val="00FF420A"/>
    <w:rsid w:val="00FF4810"/>
    <w:rsid w:val="00FF5E6E"/>
    <w:rsid w:val="00FF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FE5B952-073A-4AC7-A196-D0F1EB37A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de-DE"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E1A35"/>
    <w:rPr>
      <w:color w:val="0000FF"/>
      <w:u w:val="single"/>
    </w:rPr>
  </w:style>
  <w:style w:type="paragraph" w:styleId="2">
    <w:name w:val="Body Text 2"/>
    <w:basedOn w:val="a"/>
    <w:rsid w:val="00065A7A"/>
    <w:pPr>
      <w:overflowPunct w:val="0"/>
      <w:autoSpaceDE w:val="0"/>
      <w:autoSpaceDN w:val="0"/>
      <w:adjustRightInd w:val="0"/>
      <w:textAlignment w:val="baseline"/>
    </w:pPr>
    <w:rPr>
      <w:rFonts w:ascii="Comic Sans MS" w:hAnsi="Comic Sans MS"/>
      <w:b/>
      <w:bCs/>
      <w:sz w:val="22"/>
      <w:szCs w:val="20"/>
    </w:rPr>
  </w:style>
  <w:style w:type="paragraph" w:styleId="a4">
    <w:name w:val="header"/>
    <w:basedOn w:val="a"/>
    <w:link w:val="a5"/>
    <w:uiPriority w:val="99"/>
    <w:rsid w:val="00F06520"/>
    <w:pPr>
      <w:tabs>
        <w:tab w:val="center" w:pos="4536"/>
        <w:tab w:val="right" w:pos="9072"/>
      </w:tabs>
    </w:pPr>
  </w:style>
  <w:style w:type="paragraph" w:styleId="a6">
    <w:name w:val="footer"/>
    <w:basedOn w:val="a"/>
    <w:rsid w:val="00F06520"/>
    <w:pPr>
      <w:tabs>
        <w:tab w:val="center" w:pos="4536"/>
        <w:tab w:val="right" w:pos="9072"/>
      </w:tabs>
    </w:pPr>
  </w:style>
  <w:style w:type="table" w:styleId="a7">
    <w:name w:val="Table Grid"/>
    <w:basedOn w:val="a1"/>
    <w:rsid w:val="00B25D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semiHidden/>
    <w:rsid w:val="005C264B"/>
    <w:rPr>
      <w:rFonts w:ascii="Tahoma" w:hAnsi="Tahoma" w:cs="Tahoma"/>
      <w:sz w:val="16"/>
      <w:szCs w:val="16"/>
    </w:rPr>
  </w:style>
  <w:style w:type="paragraph" w:styleId="a9">
    <w:name w:val="No Spacing"/>
    <w:uiPriority w:val="1"/>
    <w:qFormat/>
    <w:rsid w:val="00EA6817"/>
    <w:rPr>
      <w:rFonts w:ascii="Calibri" w:eastAsia="Calibri" w:hAnsi="Calibri"/>
      <w:sz w:val="22"/>
      <w:szCs w:val="22"/>
      <w:lang w:val="de-DE" w:eastAsia="en-US"/>
    </w:rPr>
  </w:style>
  <w:style w:type="character" w:customStyle="1" w:styleId="NichtaufgelsteErwhnung">
    <w:name w:val="Nicht aufgelöste Erwähnung"/>
    <w:uiPriority w:val="99"/>
    <w:semiHidden/>
    <w:unhideWhenUsed/>
    <w:rsid w:val="003C6B3D"/>
    <w:rPr>
      <w:color w:val="808080"/>
      <w:shd w:val="clear" w:color="auto" w:fill="E6E6E6"/>
    </w:rPr>
  </w:style>
  <w:style w:type="character" w:customStyle="1" w:styleId="lrzxr">
    <w:name w:val="lrzxr"/>
    <w:rsid w:val="0078122A"/>
  </w:style>
  <w:style w:type="character" w:customStyle="1" w:styleId="a5">
    <w:name w:val="Верхний колонтитул Знак"/>
    <w:basedOn w:val="a0"/>
    <w:link w:val="a4"/>
    <w:uiPriority w:val="99"/>
    <w:rsid w:val="00843A7B"/>
    <w:rPr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s-lines.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part1.07090105.09060300@bus-lines.de" TargetMode="External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Ashraf%20Ghous\Anwendungsdaten\Microsoft\Vorlagen\SGH-Briefkopf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F700B8-DD72-4C7D-B682-CACB002E1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SGH-Briefkopf.dot</Template>
  <TotalTime>116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SGH</Company>
  <LinksUpToDate>false</LinksUpToDate>
  <CharactersWithSpaces>1024</CharactersWithSpaces>
  <SharedDoc>false</SharedDoc>
  <HLinks>
    <vt:vector size="24" baseType="variant">
      <vt:variant>
        <vt:i4>79</vt:i4>
      </vt:variant>
      <vt:variant>
        <vt:i4>3</vt:i4>
      </vt:variant>
      <vt:variant>
        <vt:i4>0</vt:i4>
      </vt:variant>
      <vt:variant>
        <vt:i4>5</vt:i4>
      </vt:variant>
      <vt:variant>
        <vt:lpwstr>http://www.bus-lines.de/</vt:lpwstr>
      </vt:variant>
      <vt:variant>
        <vt:lpwstr/>
      </vt:variant>
      <vt:variant>
        <vt:i4>79</vt:i4>
      </vt:variant>
      <vt:variant>
        <vt:i4>3</vt:i4>
      </vt:variant>
      <vt:variant>
        <vt:i4>0</vt:i4>
      </vt:variant>
      <vt:variant>
        <vt:i4>5</vt:i4>
      </vt:variant>
      <vt:variant>
        <vt:lpwstr>http://www.bus-lines.de/</vt:lpwstr>
      </vt:variant>
      <vt:variant>
        <vt:lpwstr/>
      </vt:variant>
      <vt:variant>
        <vt:i4>3276879</vt:i4>
      </vt:variant>
      <vt:variant>
        <vt:i4>0</vt:i4>
      </vt:variant>
      <vt:variant>
        <vt:i4>0</vt:i4>
      </vt:variant>
      <vt:variant>
        <vt:i4>5</vt:i4>
      </vt:variant>
      <vt:variant>
        <vt:lpwstr>mailto:info@bus-lines.de</vt:lpwstr>
      </vt:variant>
      <vt:variant>
        <vt:lpwstr/>
      </vt:variant>
      <vt:variant>
        <vt:i4>3997714</vt:i4>
      </vt:variant>
      <vt:variant>
        <vt:i4>2129</vt:i4>
      </vt:variant>
      <vt:variant>
        <vt:i4>1025</vt:i4>
      </vt:variant>
      <vt:variant>
        <vt:i4>1</vt:i4>
      </vt:variant>
      <vt:variant>
        <vt:lpwstr>cid:part1.07090105.09060300@bus-lines.de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Reception</dc:creator>
  <cp:keywords/>
  <cp:lastModifiedBy>Zverdvd.org</cp:lastModifiedBy>
  <cp:revision>18</cp:revision>
  <cp:lastPrinted>2019-05-14T11:58:00Z</cp:lastPrinted>
  <dcterms:created xsi:type="dcterms:W3CDTF">2019-07-25T08:34:00Z</dcterms:created>
  <dcterms:modified xsi:type="dcterms:W3CDTF">2019-08-28T13:37:00Z</dcterms:modified>
</cp:coreProperties>
</file>